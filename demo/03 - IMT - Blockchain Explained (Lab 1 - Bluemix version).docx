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652DCC" w14:textId="77777777" w:rsidR="007F2515" w:rsidRDefault="007F2515" w:rsidP="007F2515">
      <w:pPr>
        <w:pStyle w:val="Cover-Title-Rational"/>
      </w:pPr>
    </w:p>
    <w:p w14:paraId="269AD00A" w14:textId="77777777" w:rsidR="00411757" w:rsidRPr="00411757" w:rsidRDefault="00411757" w:rsidP="00411757">
      <w:pPr>
        <w:pStyle w:val="Cover-Subtitle"/>
      </w:pPr>
    </w:p>
    <w:p w14:paraId="1C2BDCD0" w14:textId="10DA9387" w:rsidR="001378CC" w:rsidRPr="001378CC" w:rsidRDefault="001378CC" w:rsidP="00780707">
      <w:pPr>
        <w:pStyle w:val="Cover-Title-Rational"/>
        <w:ind w:right="2007"/>
      </w:pPr>
      <w:r>
        <w:t xml:space="preserve">IBM Blockchain </w:t>
      </w:r>
      <w:r>
        <w:br/>
        <w:t>Proof of Technology</w:t>
      </w:r>
      <w:r w:rsidR="00780707">
        <w:br/>
      </w:r>
      <w:r w:rsidR="005967DE">
        <w:t>Blockchain Explained</w:t>
      </w:r>
    </w:p>
    <w:p w14:paraId="59C2CE7C" w14:textId="4298A3E1" w:rsidR="007F2515" w:rsidRDefault="001378CC" w:rsidP="007F2515">
      <w:pPr>
        <w:pStyle w:val="Cover-Subtitle"/>
      </w:pPr>
      <w:r>
        <w:t>Lab</w:t>
      </w:r>
      <w:r w:rsidR="005967DE">
        <w:t xml:space="preserve"> One </w:t>
      </w:r>
      <w:r w:rsidR="007C4E5F">
        <w:t xml:space="preserve">– </w:t>
      </w:r>
      <w:proofErr w:type="spellStart"/>
      <w:r w:rsidR="007C4E5F">
        <w:t>Bluemix</w:t>
      </w:r>
      <w:proofErr w:type="spellEnd"/>
      <w:r w:rsidR="007C4E5F">
        <w:t xml:space="preserve"> -</w:t>
      </w:r>
      <w:r>
        <w:t xml:space="preserve"> </w:t>
      </w:r>
      <w:r w:rsidR="007F2515" w:rsidRPr="001E3096">
        <w:t>Exercises</w:t>
      </w:r>
      <w:bookmarkStart w:id="0" w:name="_GoBack"/>
      <w:bookmarkEnd w:id="0"/>
    </w:p>
    <w:p w14:paraId="21784A5C" w14:textId="77777777" w:rsidR="007F2515" w:rsidRDefault="007F2515" w:rsidP="007F2515">
      <w:pPr>
        <w:pStyle w:val="Cover-Subtitle"/>
      </w:pPr>
    </w:p>
    <w:p w14:paraId="1EC960B3" w14:textId="77777777" w:rsidR="007F2515" w:rsidRDefault="007F2515" w:rsidP="007F2515">
      <w:pPr>
        <w:pStyle w:val="Cover-Subtitle"/>
      </w:pPr>
    </w:p>
    <w:p w14:paraId="2E8F6C20" w14:textId="77777777" w:rsidR="007F2515" w:rsidRDefault="007F2515" w:rsidP="007F2515">
      <w:pPr>
        <w:pStyle w:val="Cover-Subtitle"/>
      </w:pPr>
    </w:p>
    <w:p w14:paraId="4F33CAD6" w14:textId="77777777" w:rsidR="007F2515" w:rsidRPr="001E3096" w:rsidRDefault="007F2515" w:rsidP="007F2515">
      <w:pPr>
        <w:pStyle w:val="Cover-Subtitle"/>
        <w:sectPr w:rsidR="007F2515" w:rsidRPr="001E3096" w:rsidSect="007F2515">
          <w:headerReference w:type="default" r:id="rId7"/>
          <w:footerReference w:type="even" r:id="rId8"/>
          <w:type w:val="continuous"/>
          <w:pgSz w:w="12240" w:h="15840" w:code="1"/>
          <w:pgMar w:top="851" w:right="1008" w:bottom="3544" w:left="720" w:header="662" w:footer="2016" w:gutter="0"/>
          <w:cols w:space="720"/>
          <w:docGrid w:linePitch="360"/>
        </w:sectPr>
      </w:pPr>
      <w:bookmarkStart w:id="1" w:name="_Toc136939318"/>
      <w:bookmarkStart w:id="2" w:name="_Toc136943188"/>
      <w:bookmarkStart w:id="3" w:name="_Toc141180386"/>
      <w:bookmarkStart w:id="4" w:name="_Toc136939313"/>
      <w:bookmarkStart w:id="5" w:name="_Toc138735469"/>
      <w:bookmarkStart w:id="6" w:name="_Toc141180381"/>
    </w:p>
    <w:bookmarkEnd w:id="1"/>
    <w:bookmarkEnd w:id="2"/>
    <w:bookmarkEnd w:id="3"/>
    <w:bookmarkEnd w:id="4"/>
    <w:bookmarkEnd w:id="5"/>
    <w:bookmarkEnd w:id="6"/>
    <w:p w14:paraId="10F94AF6" w14:textId="77777777" w:rsidR="00647ADF" w:rsidRPr="00C27BEC" w:rsidRDefault="00647ADF" w:rsidP="00C870B3">
      <w:pPr>
        <w:pStyle w:val="Cover-Subtitle"/>
        <w:sectPr w:rsidR="00647ADF" w:rsidRPr="00C27BEC" w:rsidSect="00C7114A">
          <w:headerReference w:type="default" r:id="rId9"/>
          <w:type w:val="continuous"/>
          <w:pgSz w:w="12240" w:h="15840" w:code="1"/>
          <w:pgMar w:top="2880" w:right="720" w:bottom="8640" w:left="720" w:header="662" w:footer="2016" w:gutter="0"/>
          <w:pgNumType w:start="1"/>
          <w:cols w:space="720"/>
          <w:docGrid w:linePitch="360"/>
        </w:sectPr>
      </w:pPr>
    </w:p>
    <w:p w14:paraId="46BD8354" w14:textId="77777777" w:rsidR="00295CBB" w:rsidRPr="00295CBB" w:rsidRDefault="00295CBB" w:rsidP="00295CBB">
      <w:pPr>
        <w:pStyle w:val="Heading4"/>
      </w:pPr>
      <w:r w:rsidRPr="00295CBB">
        <w:lastRenderedPageBreak/>
        <w:t>Contents</w:t>
      </w:r>
    </w:p>
    <w:p w14:paraId="77366D06" w14:textId="77777777" w:rsidR="00CF3478" w:rsidRDefault="00295CBB">
      <w:pPr>
        <w:pStyle w:val="TOC1"/>
        <w:rPr>
          <w:rFonts w:asciiTheme="minorHAnsi" w:eastAsiaTheme="minorEastAsia" w:hAnsiTheme="minorHAnsi" w:cstheme="minorBidi"/>
          <w:b w:val="0"/>
          <w:bCs w:val="0"/>
          <w:caps w:val="0"/>
          <w:sz w:val="24"/>
          <w:szCs w:val="24"/>
        </w:rPr>
      </w:pPr>
      <w:r>
        <w:fldChar w:fldCharType="begin"/>
      </w:r>
      <w:r>
        <w:instrText xml:space="preserve"> TOC \o "1-3" \h \z \u </w:instrText>
      </w:r>
      <w:r>
        <w:fldChar w:fldCharType="separate"/>
      </w:r>
      <w:hyperlink w:anchor="_Toc452129313" w:history="1">
        <w:r w:rsidR="00CF3478" w:rsidRPr="00220B93">
          <w:rPr>
            <w:rStyle w:val="Hyperlink"/>
          </w:rPr>
          <w:t>Overview</w:t>
        </w:r>
        <w:r w:rsidR="00CF3478">
          <w:rPr>
            <w:rFonts w:asciiTheme="minorHAnsi" w:eastAsiaTheme="minorEastAsia" w:hAnsiTheme="minorHAnsi" w:cstheme="minorBidi"/>
            <w:b w:val="0"/>
            <w:bCs w:val="0"/>
            <w:caps w:val="0"/>
            <w:sz w:val="24"/>
            <w:szCs w:val="24"/>
          </w:rPr>
          <w:tab/>
        </w:r>
        <w:r w:rsidR="00CF3478" w:rsidRPr="00220B93">
          <w:rPr>
            <w:rStyle w:val="Hyperlink"/>
          </w:rPr>
          <w:t xml:space="preserve"> Introduction to the Lab</w:t>
        </w:r>
        <w:r w:rsidR="00CF3478">
          <w:rPr>
            <w:webHidden/>
          </w:rPr>
          <w:tab/>
        </w:r>
        <w:r w:rsidR="00CF3478">
          <w:rPr>
            <w:webHidden/>
          </w:rPr>
          <w:fldChar w:fldCharType="begin"/>
        </w:r>
        <w:r w:rsidR="00CF3478">
          <w:rPr>
            <w:webHidden/>
          </w:rPr>
          <w:instrText xml:space="preserve"> PAGEREF _Toc452129313 \h </w:instrText>
        </w:r>
        <w:r w:rsidR="00CF3478">
          <w:rPr>
            <w:webHidden/>
          </w:rPr>
        </w:r>
        <w:r w:rsidR="00CF3478">
          <w:rPr>
            <w:webHidden/>
          </w:rPr>
          <w:fldChar w:fldCharType="separate"/>
        </w:r>
        <w:r w:rsidR="006F600D">
          <w:rPr>
            <w:webHidden/>
          </w:rPr>
          <w:t>3</w:t>
        </w:r>
        <w:r w:rsidR="00CF3478">
          <w:rPr>
            <w:webHidden/>
          </w:rPr>
          <w:fldChar w:fldCharType="end"/>
        </w:r>
      </w:hyperlink>
    </w:p>
    <w:p w14:paraId="7E0185AC" w14:textId="77777777" w:rsidR="00CF3478" w:rsidRDefault="00EB2C45">
      <w:pPr>
        <w:pStyle w:val="TOC1"/>
        <w:rPr>
          <w:rFonts w:asciiTheme="minorHAnsi" w:eastAsiaTheme="minorEastAsia" w:hAnsiTheme="minorHAnsi" w:cstheme="minorBidi"/>
          <w:b w:val="0"/>
          <w:bCs w:val="0"/>
          <w:caps w:val="0"/>
          <w:sz w:val="24"/>
          <w:szCs w:val="24"/>
        </w:rPr>
      </w:pPr>
      <w:hyperlink w:anchor="_Toc452129314" w:history="1">
        <w:r w:rsidR="00CF3478" w:rsidRPr="00220B93">
          <w:rPr>
            <w:rStyle w:val="Hyperlink"/>
          </w:rPr>
          <w:t>Section 1.</w:t>
        </w:r>
        <w:r w:rsidR="00CF3478">
          <w:rPr>
            <w:rFonts w:asciiTheme="minorHAnsi" w:eastAsiaTheme="minorEastAsia" w:hAnsiTheme="minorHAnsi" w:cstheme="minorBidi"/>
            <w:b w:val="0"/>
            <w:bCs w:val="0"/>
            <w:caps w:val="0"/>
            <w:sz w:val="24"/>
            <w:szCs w:val="24"/>
          </w:rPr>
          <w:tab/>
        </w:r>
        <w:r w:rsidR="00CF3478" w:rsidRPr="00220B93">
          <w:rPr>
            <w:rStyle w:val="Hyperlink"/>
          </w:rPr>
          <w:t>Deploying The Sample Application</w:t>
        </w:r>
        <w:r w:rsidR="00CF3478">
          <w:rPr>
            <w:webHidden/>
          </w:rPr>
          <w:tab/>
        </w:r>
        <w:r w:rsidR="00CF3478">
          <w:rPr>
            <w:webHidden/>
          </w:rPr>
          <w:fldChar w:fldCharType="begin"/>
        </w:r>
        <w:r w:rsidR="00CF3478">
          <w:rPr>
            <w:webHidden/>
          </w:rPr>
          <w:instrText xml:space="preserve"> PAGEREF _Toc452129314 \h </w:instrText>
        </w:r>
        <w:r w:rsidR="00CF3478">
          <w:rPr>
            <w:webHidden/>
          </w:rPr>
        </w:r>
        <w:r w:rsidR="00CF3478">
          <w:rPr>
            <w:webHidden/>
          </w:rPr>
          <w:fldChar w:fldCharType="separate"/>
        </w:r>
        <w:r w:rsidR="006F600D">
          <w:rPr>
            <w:webHidden/>
          </w:rPr>
          <w:t>4</w:t>
        </w:r>
        <w:r w:rsidR="00CF3478">
          <w:rPr>
            <w:webHidden/>
          </w:rPr>
          <w:fldChar w:fldCharType="end"/>
        </w:r>
      </w:hyperlink>
    </w:p>
    <w:p w14:paraId="1B72197D"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15" w:history="1">
        <w:r w:rsidR="00CF3478" w:rsidRPr="00220B93">
          <w:rPr>
            <w:rStyle w:val="Hyperlink"/>
            <w14:scene3d>
              <w14:camera w14:prst="orthographicFront"/>
              <w14:lightRig w14:rig="threePt" w14:dir="t">
                <w14:rot w14:lat="0" w14:lon="0" w14:rev="0"/>
              </w14:lightRig>
            </w14:scene3d>
          </w:rPr>
          <w:t>1.1.</w:t>
        </w:r>
        <w:r w:rsidR="00CF3478">
          <w:rPr>
            <w:rFonts w:asciiTheme="minorHAnsi" w:eastAsiaTheme="minorEastAsia" w:hAnsiTheme="minorHAnsi" w:cstheme="minorBidi"/>
            <w:smallCaps w:val="0"/>
            <w:sz w:val="24"/>
            <w:szCs w:val="24"/>
            <w:lang w:val="en-US" w:eastAsia="en-US"/>
          </w:rPr>
          <w:tab/>
        </w:r>
        <w:r w:rsidR="00CF3478" w:rsidRPr="00220B93">
          <w:rPr>
            <w:rStyle w:val="Hyperlink"/>
          </w:rPr>
          <w:t>Deploying the Sample Application</w:t>
        </w:r>
        <w:r w:rsidR="00CF3478">
          <w:rPr>
            <w:webHidden/>
          </w:rPr>
          <w:tab/>
        </w:r>
        <w:r w:rsidR="00CF3478">
          <w:rPr>
            <w:webHidden/>
          </w:rPr>
          <w:fldChar w:fldCharType="begin"/>
        </w:r>
        <w:r w:rsidR="00CF3478">
          <w:rPr>
            <w:webHidden/>
          </w:rPr>
          <w:instrText xml:space="preserve"> PAGEREF _Toc452129315 \h </w:instrText>
        </w:r>
        <w:r w:rsidR="00CF3478">
          <w:rPr>
            <w:webHidden/>
          </w:rPr>
        </w:r>
        <w:r w:rsidR="00CF3478">
          <w:rPr>
            <w:webHidden/>
          </w:rPr>
          <w:fldChar w:fldCharType="separate"/>
        </w:r>
        <w:r w:rsidR="006F600D">
          <w:rPr>
            <w:webHidden/>
          </w:rPr>
          <w:t>4</w:t>
        </w:r>
        <w:r w:rsidR="00CF3478">
          <w:rPr>
            <w:webHidden/>
          </w:rPr>
          <w:fldChar w:fldCharType="end"/>
        </w:r>
      </w:hyperlink>
    </w:p>
    <w:p w14:paraId="03488996"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16" w:history="1">
        <w:r w:rsidR="00CF3478" w:rsidRPr="00220B93">
          <w:rPr>
            <w:rStyle w:val="Hyperlink"/>
            <w:lang w:eastAsia="en-GB"/>
            <w14:scene3d>
              <w14:camera w14:prst="orthographicFront"/>
              <w14:lightRig w14:rig="threePt" w14:dir="t">
                <w14:rot w14:lat="0" w14:lon="0" w14:rev="0"/>
              </w14:lightRig>
            </w14:scene3d>
          </w:rPr>
          <w:t>1.2.</w:t>
        </w:r>
        <w:r w:rsidR="00CF3478">
          <w:rPr>
            <w:rFonts w:asciiTheme="minorHAnsi" w:eastAsiaTheme="minorEastAsia" w:hAnsiTheme="minorHAnsi" w:cstheme="minorBidi"/>
            <w:smallCaps w:val="0"/>
            <w:sz w:val="24"/>
            <w:szCs w:val="24"/>
            <w:lang w:val="en-US" w:eastAsia="en-US"/>
          </w:rPr>
          <w:tab/>
        </w:r>
        <w:r w:rsidR="00CF3478" w:rsidRPr="00220B93">
          <w:rPr>
            <w:rStyle w:val="Hyperlink"/>
            <w:lang w:val="en-US"/>
          </w:rPr>
          <w:t>Starting the Sample Application</w:t>
        </w:r>
        <w:r w:rsidR="00CF3478">
          <w:rPr>
            <w:webHidden/>
          </w:rPr>
          <w:tab/>
        </w:r>
        <w:r w:rsidR="00CF3478">
          <w:rPr>
            <w:webHidden/>
          </w:rPr>
          <w:fldChar w:fldCharType="begin"/>
        </w:r>
        <w:r w:rsidR="00CF3478">
          <w:rPr>
            <w:webHidden/>
          </w:rPr>
          <w:instrText xml:space="preserve"> PAGEREF _Toc452129316 \h </w:instrText>
        </w:r>
        <w:r w:rsidR="00CF3478">
          <w:rPr>
            <w:webHidden/>
          </w:rPr>
        </w:r>
        <w:r w:rsidR="00CF3478">
          <w:rPr>
            <w:webHidden/>
          </w:rPr>
          <w:fldChar w:fldCharType="separate"/>
        </w:r>
        <w:r w:rsidR="006F600D">
          <w:rPr>
            <w:webHidden/>
          </w:rPr>
          <w:t>7</w:t>
        </w:r>
        <w:r w:rsidR="00CF3478">
          <w:rPr>
            <w:webHidden/>
          </w:rPr>
          <w:fldChar w:fldCharType="end"/>
        </w:r>
      </w:hyperlink>
    </w:p>
    <w:p w14:paraId="10D2E350" w14:textId="77777777" w:rsidR="00CF3478" w:rsidRDefault="00EB2C45">
      <w:pPr>
        <w:pStyle w:val="TOC1"/>
        <w:rPr>
          <w:rFonts w:asciiTheme="minorHAnsi" w:eastAsiaTheme="minorEastAsia" w:hAnsiTheme="minorHAnsi" w:cstheme="minorBidi"/>
          <w:b w:val="0"/>
          <w:bCs w:val="0"/>
          <w:caps w:val="0"/>
          <w:sz w:val="24"/>
          <w:szCs w:val="24"/>
        </w:rPr>
      </w:pPr>
      <w:hyperlink w:anchor="_Toc452129317" w:history="1">
        <w:r w:rsidR="00CF3478" w:rsidRPr="00220B93">
          <w:rPr>
            <w:rStyle w:val="Hyperlink"/>
          </w:rPr>
          <w:t>Section 2.</w:t>
        </w:r>
        <w:r w:rsidR="00CF3478">
          <w:rPr>
            <w:rFonts w:asciiTheme="minorHAnsi" w:eastAsiaTheme="minorEastAsia" w:hAnsiTheme="minorHAnsi" w:cstheme="minorBidi"/>
            <w:b w:val="0"/>
            <w:bCs w:val="0"/>
            <w:caps w:val="0"/>
            <w:sz w:val="24"/>
            <w:szCs w:val="24"/>
          </w:rPr>
          <w:tab/>
        </w:r>
        <w:r w:rsidR="00CF3478" w:rsidRPr="00220B93">
          <w:rPr>
            <w:rStyle w:val="Hyperlink"/>
          </w:rPr>
          <w:t>Asset Transfer and Disposal Scenarios</w:t>
        </w:r>
        <w:r w:rsidR="00CF3478">
          <w:rPr>
            <w:webHidden/>
          </w:rPr>
          <w:tab/>
        </w:r>
        <w:r w:rsidR="00CF3478">
          <w:rPr>
            <w:webHidden/>
          </w:rPr>
          <w:fldChar w:fldCharType="begin"/>
        </w:r>
        <w:r w:rsidR="00CF3478">
          <w:rPr>
            <w:webHidden/>
          </w:rPr>
          <w:instrText xml:space="preserve"> PAGEREF _Toc452129317 \h </w:instrText>
        </w:r>
        <w:r w:rsidR="00CF3478">
          <w:rPr>
            <w:webHidden/>
          </w:rPr>
        </w:r>
        <w:r w:rsidR="00CF3478">
          <w:rPr>
            <w:webHidden/>
          </w:rPr>
          <w:fldChar w:fldCharType="separate"/>
        </w:r>
        <w:r w:rsidR="006F600D">
          <w:rPr>
            <w:webHidden/>
          </w:rPr>
          <w:t>9</w:t>
        </w:r>
        <w:r w:rsidR="00CF3478">
          <w:rPr>
            <w:webHidden/>
          </w:rPr>
          <w:fldChar w:fldCharType="end"/>
        </w:r>
      </w:hyperlink>
    </w:p>
    <w:p w14:paraId="056720CD"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18" w:history="1">
        <w:r w:rsidR="00CF3478" w:rsidRPr="00220B93">
          <w:rPr>
            <w:rStyle w:val="Hyperlink"/>
            <w14:scene3d>
              <w14:camera w14:prst="orthographicFront"/>
              <w14:lightRig w14:rig="threePt" w14:dir="t">
                <w14:rot w14:lat="0" w14:lon="0" w14:rev="0"/>
              </w14:lightRig>
            </w14:scene3d>
          </w:rPr>
          <w:t>2.1.</w:t>
        </w:r>
        <w:r w:rsidR="00CF3478">
          <w:rPr>
            <w:rFonts w:asciiTheme="minorHAnsi" w:eastAsiaTheme="minorEastAsia" w:hAnsiTheme="minorHAnsi" w:cstheme="minorBidi"/>
            <w:smallCaps w:val="0"/>
            <w:sz w:val="24"/>
            <w:szCs w:val="24"/>
            <w:lang w:val="en-US" w:eastAsia="en-US"/>
          </w:rPr>
          <w:tab/>
        </w:r>
        <w:r w:rsidR="00CF3478" w:rsidRPr="00220B93">
          <w:rPr>
            <w:rStyle w:val="Hyperlink"/>
          </w:rPr>
          <w:t>Starting the Asset Transfer Demo</w:t>
        </w:r>
        <w:r w:rsidR="00CF3478">
          <w:rPr>
            <w:webHidden/>
          </w:rPr>
          <w:tab/>
        </w:r>
        <w:r w:rsidR="00CF3478">
          <w:rPr>
            <w:webHidden/>
          </w:rPr>
          <w:fldChar w:fldCharType="begin"/>
        </w:r>
        <w:r w:rsidR="00CF3478">
          <w:rPr>
            <w:webHidden/>
          </w:rPr>
          <w:instrText xml:space="preserve"> PAGEREF _Toc452129318 \h </w:instrText>
        </w:r>
        <w:r w:rsidR="00CF3478">
          <w:rPr>
            <w:webHidden/>
          </w:rPr>
        </w:r>
        <w:r w:rsidR="00CF3478">
          <w:rPr>
            <w:webHidden/>
          </w:rPr>
          <w:fldChar w:fldCharType="separate"/>
        </w:r>
        <w:r w:rsidR="006F600D">
          <w:rPr>
            <w:webHidden/>
          </w:rPr>
          <w:t>9</w:t>
        </w:r>
        <w:r w:rsidR="00CF3478">
          <w:rPr>
            <w:webHidden/>
          </w:rPr>
          <w:fldChar w:fldCharType="end"/>
        </w:r>
      </w:hyperlink>
    </w:p>
    <w:p w14:paraId="60620D72"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19" w:history="1">
        <w:r w:rsidR="00CF3478" w:rsidRPr="00220B93">
          <w:rPr>
            <w:rStyle w:val="Hyperlink"/>
            <w14:scene3d>
              <w14:camera w14:prst="orthographicFront"/>
              <w14:lightRig w14:rig="threePt" w14:dir="t">
                <w14:rot w14:lat="0" w14:lon="0" w14:rev="0"/>
              </w14:lightRig>
            </w14:scene3d>
          </w:rPr>
          <w:t>2.2.</w:t>
        </w:r>
        <w:r w:rsidR="00CF3478">
          <w:rPr>
            <w:rFonts w:asciiTheme="minorHAnsi" w:eastAsiaTheme="minorEastAsia" w:hAnsiTheme="minorHAnsi" w:cstheme="minorBidi"/>
            <w:smallCaps w:val="0"/>
            <w:sz w:val="24"/>
            <w:szCs w:val="24"/>
            <w:lang w:val="en-US" w:eastAsia="en-US"/>
          </w:rPr>
          <w:tab/>
        </w:r>
        <w:r w:rsidR="00CF3478" w:rsidRPr="00220B93">
          <w:rPr>
            <w:rStyle w:val="Hyperlink"/>
          </w:rPr>
          <w:t>Scenario: Transfer: Manufacturer to Dealership</w:t>
        </w:r>
        <w:r w:rsidR="00CF3478">
          <w:rPr>
            <w:webHidden/>
          </w:rPr>
          <w:tab/>
        </w:r>
        <w:r w:rsidR="00CF3478">
          <w:rPr>
            <w:webHidden/>
          </w:rPr>
          <w:fldChar w:fldCharType="begin"/>
        </w:r>
        <w:r w:rsidR="00CF3478">
          <w:rPr>
            <w:webHidden/>
          </w:rPr>
          <w:instrText xml:space="preserve"> PAGEREF _Toc452129319 \h </w:instrText>
        </w:r>
        <w:r w:rsidR="00CF3478">
          <w:rPr>
            <w:webHidden/>
          </w:rPr>
        </w:r>
        <w:r w:rsidR="00CF3478">
          <w:rPr>
            <w:webHidden/>
          </w:rPr>
          <w:fldChar w:fldCharType="separate"/>
        </w:r>
        <w:r w:rsidR="006F600D">
          <w:rPr>
            <w:webHidden/>
          </w:rPr>
          <w:t>10</w:t>
        </w:r>
        <w:r w:rsidR="00CF3478">
          <w:rPr>
            <w:webHidden/>
          </w:rPr>
          <w:fldChar w:fldCharType="end"/>
        </w:r>
      </w:hyperlink>
    </w:p>
    <w:p w14:paraId="2CAAB85D" w14:textId="77777777" w:rsidR="00CF3478" w:rsidRDefault="00EB2C45">
      <w:pPr>
        <w:pStyle w:val="TOC3"/>
        <w:rPr>
          <w:rFonts w:asciiTheme="minorHAnsi" w:eastAsiaTheme="minorEastAsia" w:hAnsiTheme="minorHAnsi" w:cstheme="minorBidi"/>
          <w:smallCaps w:val="0"/>
          <w:noProof/>
          <w:sz w:val="24"/>
          <w:szCs w:val="24"/>
          <w:lang w:val="en-US"/>
        </w:rPr>
      </w:pPr>
      <w:hyperlink w:anchor="_Toc452129320" w:history="1">
        <w:r w:rsidR="00CF3478" w:rsidRPr="00220B93">
          <w:rPr>
            <w:rStyle w:val="Hyperlink"/>
            <w:noProof/>
          </w:rPr>
          <w:t>2.2.1.</w:t>
        </w:r>
        <w:r w:rsidR="00CF3478">
          <w:rPr>
            <w:rFonts w:asciiTheme="minorHAnsi" w:eastAsiaTheme="minorEastAsia" w:hAnsiTheme="minorHAnsi" w:cstheme="minorBidi"/>
            <w:smallCaps w:val="0"/>
            <w:noProof/>
            <w:sz w:val="24"/>
            <w:szCs w:val="24"/>
            <w:lang w:val="en-US"/>
          </w:rPr>
          <w:tab/>
        </w:r>
        <w:r w:rsidR="00CF3478" w:rsidRPr="00220B93">
          <w:rPr>
            <w:rStyle w:val="Hyperlink"/>
            <w:noProof/>
          </w:rPr>
          <w:t>Verify the target Dealership Assets</w:t>
        </w:r>
        <w:r w:rsidR="00CF3478">
          <w:rPr>
            <w:noProof/>
            <w:webHidden/>
          </w:rPr>
          <w:tab/>
        </w:r>
        <w:r w:rsidR="00CF3478">
          <w:rPr>
            <w:noProof/>
            <w:webHidden/>
          </w:rPr>
          <w:fldChar w:fldCharType="begin"/>
        </w:r>
        <w:r w:rsidR="00CF3478">
          <w:rPr>
            <w:noProof/>
            <w:webHidden/>
          </w:rPr>
          <w:instrText xml:space="preserve"> PAGEREF _Toc452129320 \h </w:instrText>
        </w:r>
        <w:r w:rsidR="00CF3478">
          <w:rPr>
            <w:noProof/>
            <w:webHidden/>
          </w:rPr>
        </w:r>
        <w:r w:rsidR="00CF3478">
          <w:rPr>
            <w:noProof/>
            <w:webHidden/>
          </w:rPr>
          <w:fldChar w:fldCharType="separate"/>
        </w:r>
        <w:r w:rsidR="006F600D">
          <w:rPr>
            <w:noProof/>
            <w:webHidden/>
          </w:rPr>
          <w:t>10</w:t>
        </w:r>
        <w:r w:rsidR="00CF3478">
          <w:rPr>
            <w:noProof/>
            <w:webHidden/>
          </w:rPr>
          <w:fldChar w:fldCharType="end"/>
        </w:r>
      </w:hyperlink>
    </w:p>
    <w:p w14:paraId="2C6F9B7B" w14:textId="77777777" w:rsidR="00CF3478" w:rsidRDefault="00EB2C45">
      <w:pPr>
        <w:pStyle w:val="TOC3"/>
        <w:rPr>
          <w:rFonts w:asciiTheme="minorHAnsi" w:eastAsiaTheme="minorEastAsia" w:hAnsiTheme="minorHAnsi" w:cstheme="minorBidi"/>
          <w:smallCaps w:val="0"/>
          <w:noProof/>
          <w:sz w:val="24"/>
          <w:szCs w:val="24"/>
          <w:lang w:val="en-US"/>
        </w:rPr>
      </w:pPr>
      <w:hyperlink w:anchor="_Toc452129321" w:history="1">
        <w:r w:rsidR="00CF3478" w:rsidRPr="00220B93">
          <w:rPr>
            <w:rStyle w:val="Hyperlink"/>
            <w:noProof/>
          </w:rPr>
          <w:t>2.2.2.</w:t>
        </w:r>
        <w:r w:rsidR="00CF3478">
          <w:rPr>
            <w:rFonts w:asciiTheme="minorHAnsi" w:eastAsiaTheme="minorEastAsia" w:hAnsiTheme="minorHAnsi" w:cstheme="minorBidi"/>
            <w:smallCaps w:val="0"/>
            <w:noProof/>
            <w:sz w:val="24"/>
            <w:szCs w:val="24"/>
            <w:lang w:val="en-US"/>
          </w:rPr>
          <w:tab/>
        </w:r>
        <w:r w:rsidR="00CF3478" w:rsidRPr="00220B93">
          <w:rPr>
            <w:rStyle w:val="Hyperlink"/>
            <w:noProof/>
          </w:rPr>
          <w:t>Transfer the asset (from Manufacturer to Dealership)</w:t>
        </w:r>
        <w:r w:rsidR="00CF3478">
          <w:rPr>
            <w:noProof/>
            <w:webHidden/>
          </w:rPr>
          <w:tab/>
        </w:r>
        <w:r w:rsidR="00CF3478">
          <w:rPr>
            <w:noProof/>
            <w:webHidden/>
          </w:rPr>
          <w:fldChar w:fldCharType="begin"/>
        </w:r>
        <w:r w:rsidR="00CF3478">
          <w:rPr>
            <w:noProof/>
            <w:webHidden/>
          </w:rPr>
          <w:instrText xml:space="preserve"> PAGEREF _Toc452129321 \h </w:instrText>
        </w:r>
        <w:r w:rsidR="00CF3478">
          <w:rPr>
            <w:noProof/>
            <w:webHidden/>
          </w:rPr>
        </w:r>
        <w:r w:rsidR="00CF3478">
          <w:rPr>
            <w:noProof/>
            <w:webHidden/>
          </w:rPr>
          <w:fldChar w:fldCharType="separate"/>
        </w:r>
        <w:r w:rsidR="006F600D">
          <w:rPr>
            <w:noProof/>
            <w:webHidden/>
          </w:rPr>
          <w:t>13</w:t>
        </w:r>
        <w:r w:rsidR="00CF3478">
          <w:rPr>
            <w:noProof/>
            <w:webHidden/>
          </w:rPr>
          <w:fldChar w:fldCharType="end"/>
        </w:r>
      </w:hyperlink>
    </w:p>
    <w:p w14:paraId="50AC9367" w14:textId="77777777" w:rsidR="00CF3478" w:rsidRDefault="00EB2C45">
      <w:pPr>
        <w:pStyle w:val="TOC3"/>
        <w:rPr>
          <w:rFonts w:asciiTheme="minorHAnsi" w:eastAsiaTheme="minorEastAsia" w:hAnsiTheme="minorHAnsi" w:cstheme="minorBidi"/>
          <w:smallCaps w:val="0"/>
          <w:noProof/>
          <w:sz w:val="24"/>
          <w:szCs w:val="24"/>
          <w:lang w:val="en-US"/>
        </w:rPr>
      </w:pPr>
      <w:hyperlink w:anchor="_Toc452129322" w:history="1">
        <w:r w:rsidR="00CF3478" w:rsidRPr="00220B93">
          <w:rPr>
            <w:rStyle w:val="Hyperlink"/>
            <w:noProof/>
          </w:rPr>
          <w:t>2.2.3.</w:t>
        </w:r>
        <w:r w:rsidR="00CF3478">
          <w:rPr>
            <w:rFonts w:asciiTheme="minorHAnsi" w:eastAsiaTheme="minorEastAsia" w:hAnsiTheme="minorHAnsi" w:cstheme="minorBidi"/>
            <w:smallCaps w:val="0"/>
            <w:noProof/>
            <w:sz w:val="24"/>
            <w:szCs w:val="24"/>
            <w:lang w:val="en-US"/>
          </w:rPr>
          <w:tab/>
        </w:r>
        <w:r w:rsidR="00CF3478" w:rsidRPr="00220B93">
          <w:rPr>
            <w:rStyle w:val="Hyperlink"/>
            <w:noProof/>
          </w:rPr>
          <w:t>Verify Manufacturer has no control over Transferred Asset</w:t>
        </w:r>
        <w:r w:rsidR="00CF3478">
          <w:rPr>
            <w:noProof/>
            <w:webHidden/>
          </w:rPr>
          <w:tab/>
        </w:r>
        <w:r w:rsidR="00CF3478">
          <w:rPr>
            <w:noProof/>
            <w:webHidden/>
          </w:rPr>
          <w:fldChar w:fldCharType="begin"/>
        </w:r>
        <w:r w:rsidR="00CF3478">
          <w:rPr>
            <w:noProof/>
            <w:webHidden/>
          </w:rPr>
          <w:instrText xml:space="preserve"> PAGEREF _Toc452129322 \h </w:instrText>
        </w:r>
        <w:r w:rsidR="00CF3478">
          <w:rPr>
            <w:noProof/>
            <w:webHidden/>
          </w:rPr>
        </w:r>
        <w:r w:rsidR="00CF3478">
          <w:rPr>
            <w:noProof/>
            <w:webHidden/>
          </w:rPr>
          <w:fldChar w:fldCharType="separate"/>
        </w:r>
        <w:r w:rsidR="006F600D">
          <w:rPr>
            <w:noProof/>
            <w:webHidden/>
          </w:rPr>
          <w:t>17</w:t>
        </w:r>
        <w:r w:rsidR="00CF3478">
          <w:rPr>
            <w:noProof/>
            <w:webHidden/>
          </w:rPr>
          <w:fldChar w:fldCharType="end"/>
        </w:r>
      </w:hyperlink>
    </w:p>
    <w:p w14:paraId="079FA878"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23" w:history="1">
        <w:r w:rsidR="00CF3478" w:rsidRPr="00220B93">
          <w:rPr>
            <w:rStyle w:val="Hyperlink"/>
            <w14:scene3d>
              <w14:camera w14:prst="orthographicFront"/>
              <w14:lightRig w14:rig="threePt" w14:dir="t">
                <w14:rot w14:lat="0" w14:lon="0" w14:rev="0"/>
              </w14:lightRig>
            </w14:scene3d>
          </w:rPr>
          <w:t>2.3.</w:t>
        </w:r>
        <w:r w:rsidR="00CF3478">
          <w:rPr>
            <w:rFonts w:asciiTheme="minorHAnsi" w:eastAsiaTheme="minorEastAsia" w:hAnsiTheme="minorHAnsi" w:cstheme="minorBidi"/>
            <w:smallCaps w:val="0"/>
            <w:sz w:val="24"/>
            <w:szCs w:val="24"/>
            <w:lang w:val="en-US" w:eastAsia="en-US"/>
          </w:rPr>
          <w:tab/>
        </w:r>
        <w:r w:rsidR="00CF3478" w:rsidRPr="00220B93">
          <w:rPr>
            <w:rStyle w:val="Hyperlink"/>
          </w:rPr>
          <w:t>Scenario: View the blockchain Activity</w:t>
        </w:r>
        <w:r w:rsidR="00CF3478">
          <w:rPr>
            <w:webHidden/>
          </w:rPr>
          <w:tab/>
        </w:r>
        <w:r w:rsidR="00CF3478">
          <w:rPr>
            <w:webHidden/>
          </w:rPr>
          <w:fldChar w:fldCharType="begin"/>
        </w:r>
        <w:r w:rsidR="00CF3478">
          <w:rPr>
            <w:webHidden/>
          </w:rPr>
          <w:instrText xml:space="preserve"> PAGEREF _Toc452129323 \h </w:instrText>
        </w:r>
        <w:r w:rsidR="00CF3478">
          <w:rPr>
            <w:webHidden/>
          </w:rPr>
        </w:r>
        <w:r w:rsidR="00CF3478">
          <w:rPr>
            <w:webHidden/>
          </w:rPr>
          <w:fldChar w:fldCharType="separate"/>
        </w:r>
        <w:r w:rsidR="006F600D">
          <w:rPr>
            <w:webHidden/>
          </w:rPr>
          <w:t>18</w:t>
        </w:r>
        <w:r w:rsidR="00CF3478">
          <w:rPr>
            <w:webHidden/>
          </w:rPr>
          <w:fldChar w:fldCharType="end"/>
        </w:r>
      </w:hyperlink>
    </w:p>
    <w:p w14:paraId="130EB31A"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24" w:history="1">
        <w:r w:rsidR="00CF3478" w:rsidRPr="00220B93">
          <w:rPr>
            <w:rStyle w:val="Hyperlink"/>
            <w14:scene3d>
              <w14:camera w14:prst="orthographicFront"/>
              <w14:lightRig w14:rig="threePt" w14:dir="t">
                <w14:rot w14:lat="0" w14:lon="0" w14:rev="0"/>
              </w14:lightRig>
            </w14:scene3d>
          </w:rPr>
          <w:t>2.4.</w:t>
        </w:r>
        <w:r w:rsidR="00CF3478">
          <w:rPr>
            <w:rFonts w:asciiTheme="minorHAnsi" w:eastAsiaTheme="minorEastAsia" w:hAnsiTheme="minorHAnsi" w:cstheme="minorBidi"/>
            <w:smallCaps w:val="0"/>
            <w:sz w:val="24"/>
            <w:szCs w:val="24"/>
            <w:lang w:val="en-US" w:eastAsia="en-US"/>
          </w:rPr>
          <w:tab/>
        </w:r>
        <w:r w:rsidR="00CF3478" w:rsidRPr="00220B93">
          <w:rPr>
            <w:rStyle w:val="Hyperlink"/>
          </w:rPr>
          <w:t>Scenario: Transfer: Dealership to Leasing Company</w:t>
        </w:r>
        <w:r w:rsidR="00CF3478">
          <w:rPr>
            <w:webHidden/>
          </w:rPr>
          <w:tab/>
        </w:r>
        <w:r w:rsidR="00CF3478">
          <w:rPr>
            <w:webHidden/>
          </w:rPr>
          <w:fldChar w:fldCharType="begin"/>
        </w:r>
        <w:r w:rsidR="00CF3478">
          <w:rPr>
            <w:webHidden/>
          </w:rPr>
          <w:instrText xml:space="preserve"> PAGEREF _Toc452129324 \h </w:instrText>
        </w:r>
        <w:r w:rsidR="00CF3478">
          <w:rPr>
            <w:webHidden/>
          </w:rPr>
        </w:r>
        <w:r w:rsidR="00CF3478">
          <w:rPr>
            <w:webHidden/>
          </w:rPr>
          <w:fldChar w:fldCharType="separate"/>
        </w:r>
        <w:r w:rsidR="006F600D">
          <w:rPr>
            <w:webHidden/>
          </w:rPr>
          <w:t>19</w:t>
        </w:r>
        <w:r w:rsidR="00CF3478">
          <w:rPr>
            <w:webHidden/>
          </w:rPr>
          <w:fldChar w:fldCharType="end"/>
        </w:r>
      </w:hyperlink>
    </w:p>
    <w:p w14:paraId="35F9A611" w14:textId="77777777" w:rsidR="00CF3478" w:rsidRDefault="00EB2C45">
      <w:pPr>
        <w:pStyle w:val="TOC3"/>
        <w:rPr>
          <w:rFonts w:asciiTheme="minorHAnsi" w:eastAsiaTheme="minorEastAsia" w:hAnsiTheme="minorHAnsi" w:cstheme="minorBidi"/>
          <w:smallCaps w:val="0"/>
          <w:noProof/>
          <w:sz w:val="24"/>
          <w:szCs w:val="24"/>
          <w:lang w:val="en-US"/>
        </w:rPr>
      </w:pPr>
      <w:hyperlink w:anchor="_Toc452129325" w:history="1">
        <w:r w:rsidR="00CF3478" w:rsidRPr="00220B93">
          <w:rPr>
            <w:rStyle w:val="Hyperlink"/>
            <w:noProof/>
          </w:rPr>
          <w:t>2.4.1.</w:t>
        </w:r>
        <w:r w:rsidR="00CF3478">
          <w:rPr>
            <w:rFonts w:asciiTheme="minorHAnsi" w:eastAsiaTheme="minorEastAsia" w:hAnsiTheme="minorHAnsi" w:cstheme="minorBidi"/>
            <w:smallCaps w:val="0"/>
            <w:noProof/>
            <w:sz w:val="24"/>
            <w:szCs w:val="24"/>
            <w:lang w:val="en-US"/>
          </w:rPr>
          <w:tab/>
        </w:r>
        <w:r w:rsidR="00CF3478" w:rsidRPr="00220B93">
          <w:rPr>
            <w:rStyle w:val="Hyperlink"/>
            <w:noProof/>
          </w:rPr>
          <w:t>Verify the Dealership can now control the Asset</w:t>
        </w:r>
        <w:r w:rsidR="00CF3478">
          <w:rPr>
            <w:noProof/>
            <w:webHidden/>
          </w:rPr>
          <w:tab/>
        </w:r>
        <w:r w:rsidR="00CF3478">
          <w:rPr>
            <w:noProof/>
            <w:webHidden/>
          </w:rPr>
          <w:fldChar w:fldCharType="begin"/>
        </w:r>
        <w:r w:rsidR="00CF3478">
          <w:rPr>
            <w:noProof/>
            <w:webHidden/>
          </w:rPr>
          <w:instrText xml:space="preserve"> PAGEREF _Toc452129325 \h </w:instrText>
        </w:r>
        <w:r w:rsidR="00CF3478">
          <w:rPr>
            <w:noProof/>
            <w:webHidden/>
          </w:rPr>
        </w:r>
        <w:r w:rsidR="00CF3478">
          <w:rPr>
            <w:noProof/>
            <w:webHidden/>
          </w:rPr>
          <w:fldChar w:fldCharType="separate"/>
        </w:r>
        <w:r w:rsidR="006F600D">
          <w:rPr>
            <w:noProof/>
            <w:webHidden/>
          </w:rPr>
          <w:t>19</w:t>
        </w:r>
        <w:r w:rsidR="00CF3478">
          <w:rPr>
            <w:noProof/>
            <w:webHidden/>
          </w:rPr>
          <w:fldChar w:fldCharType="end"/>
        </w:r>
      </w:hyperlink>
    </w:p>
    <w:p w14:paraId="4564A7CD"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26" w:history="1">
        <w:r w:rsidR="00CF3478" w:rsidRPr="00220B93">
          <w:rPr>
            <w:rStyle w:val="Hyperlink"/>
            <w14:scene3d>
              <w14:camera w14:prst="orthographicFront"/>
              <w14:lightRig w14:rig="threePt" w14:dir="t">
                <w14:rot w14:lat="0" w14:lon="0" w14:rev="0"/>
              </w14:lightRig>
            </w14:scene3d>
          </w:rPr>
          <w:t>2.5.</w:t>
        </w:r>
        <w:r w:rsidR="00CF3478">
          <w:rPr>
            <w:rFonts w:asciiTheme="minorHAnsi" w:eastAsiaTheme="minorEastAsia" w:hAnsiTheme="minorHAnsi" w:cstheme="minorBidi"/>
            <w:smallCaps w:val="0"/>
            <w:sz w:val="24"/>
            <w:szCs w:val="24"/>
            <w:lang w:val="en-US" w:eastAsia="en-US"/>
          </w:rPr>
          <w:tab/>
        </w:r>
        <w:r w:rsidR="00CF3478" w:rsidRPr="00220B93">
          <w:rPr>
            <w:rStyle w:val="Hyperlink"/>
          </w:rPr>
          <w:t>Scenario: Transfer: Lease Company to Leasee</w:t>
        </w:r>
        <w:r w:rsidR="00CF3478">
          <w:rPr>
            <w:webHidden/>
          </w:rPr>
          <w:tab/>
        </w:r>
        <w:r w:rsidR="00CF3478">
          <w:rPr>
            <w:webHidden/>
          </w:rPr>
          <w:fldChar w:fldCharType="begin"/>
        </w:r>
        <w:r w:rsidR="00CF3478">
          <w:rPr>
            <w:webHidden/>
          </w:rPr>
          <w:instrText xml:space="preserve"> PAGEREF _Toc452129326 \h </w:instrText>
        </w:r>
        <w:r w:rsidR="00CF3478">
          <w:rPr>
            <w:webHidden/>
          </w:rPr>
        </w:r>
        <w:r w:rsidR="00CF3478">
          <w:rPr>
            <w:webHidden/>
          </w:rPr>
          <w:fldChar w:fldCharType="separate"/>
        </w:r>
        <w:r w:rsidR="006F600D">
          <w:rPr>
            <w:webHidden/>
          </w:rPr>
          <w:t>23</w:t>
        </w:r>
        <w:r w:rsidR="00CF3478">
          <w:rPr>
            <w:webHidden/>
          </w:rPr>
          <w:fldChar w:fldCharType="end"/>
        </w:r>
      </w:hyperlink>
    </w:p>
    <w:p w14:paraId="41864435" w14:textId="77777777" w:rsidR="00CF3478" w:rsidRDefault="00EB2C45">
      <w:pPr>
        <w:pStyle w:val="TOC3"/>
        <w:rPr>
          <w:rFonts w:asciiTheme="minorHAnsi" w:eastAsiaTheme="minorEastAsia" w:hAnsiTheme="minorHAnsi" w:cstheme="minorBidi"/>
          <w:smallCaps w:val="0"/>
          <w:noProof/>
          <w:sz w:val="24"/>
          <w:szCs w:val="24"/>
          <w:lang w:val="en-US"/>
        </w:rPr>
      </w:pPr>
      <w:hyperlink w:anchor="_Toc452129327" w:history="1">
        <w:r w:rsidR="00CF3478" w:rsidRPr="00220B93">
          <w:rPr>
            <w:rStyle w:val="Hyperlink"/>
            <w:noProof/>
          </w:rPr>
          <w:t>2.5.1.</w:t>
        </w:r>
        <w:r w:rsidR="00CF3478">
          <w:rPr>
            <w:rFonts w:asciiTheme="minorHAnsi" w:eastAsiaTheme="minorEastAsia" w:hAnsiTheme="minorHAnsi" w:cstheme="minorBidi"/>
            <w:smallCaps w:val="0"/>
            <w:noProof/>
            <w:sz w:val="24"/>
            <w:szCs w:val="24"/>
            <w:lang w:val="en-US"/>
          </w:rPr>
          <w:tab/>
        </w:r>
        <w:r w:rsidR="00CF3478" w:rsidRPr="00220B93">
          <w:rPr>
            <w:rStyle w:val="Hyperlink"/>
            <w:noProof/>
          </w:rPr>
          <w:t>Verify the Lease Company can now control the Asset</w:t>
        </w:r>
        <w:r w:rsidR="00CF3478">
          <w:rPr>
            <w:noProof/>
            <w:webHidden/>
          </w:rPr>
          <w:tab/>
        </w:r>
        <w:r w:rsidR="00CF3478">
          <w:rPr>
            <w:noProof/>
            <w:webHidden/>
          </w:rPr>
          <w:fldChar w:fldCharType="begin"/>
        </w:r>
        <w:r w:rsidR="00CF3478">
          <w:rPr>
            <w:noProof/>
            <w:webHidden/>
          </w:rPr>
          <w:instrText xml:space="preserve"> PAGEREF _Toc452129327 \h </w:instrText>
        </w:r>
        <w:r w:rsidR="00CF3478">
          <w:rPr>
            <w:noProof/>
            <w:webHidden/>
          </w:rPr>
        </w:r>
        <w:r w:rsidR="00CF3478">
          <w:rPr>
            <w:noProof/>
            <w:webHidden/>
          </w:rPr>
          <w:fldChar w:fldCharType="separate"/>
        </w:r>
        <w:r w:rsidR="006F600D">
          <w:rPr>
            <w:noProof/>
            <w:webHidden/>
          </w:rPr>
          <w:t>23</w:t>
        </w:r>
        <w:r w:rsidR="00CF3478">
          <w:rPr>
            <w:noProof/>
            <w:webHidden/>
          </w:rPr>
          <w:fldChar w:fldCharType="end"/>
        </w:r>
      </w:hyperlink>
    </w:p>
    <w:p w14:paraId="56F36BD6"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28" w:history="1">
        <w:r w:rsidR="00CF3478" w:rsidRPr="00220B93">
          <w:rPr>
            <w:rStyle w:val="Hyperlink"/>
            <w14:scene3d>
              <w14:camera w14:prst="orthographicFront"/>
              <w14:lightRig w14:rig="threePt" w14:dir="t">
                <w14:rot w14:lat="0" w14:lon="0" w14:rev="0"/>
              </w14:lightRig>
            </w14:scene3d>
          </w:rPr>
          <w:t>2.6.</w:t>
        </w:r>
        <w:r w:rsidR="00CF3478">
          <w:rPr>
            <w:rFonts w:asciiTheme="minorHAnsi" w:eastAsiaTheme="minorEastAsia" w:hAnsiTheme="minorHAnsi" w:cstheme="minorBidi"/>
            <w:smallCaps w:val="0"/>
            <w:sz w:val="24"/>
            <w:szCs w:val="24"/>
            <w:lang w:val="en-US" w:eastAsia="en-US"/>
          </w:rPr>
          <w:tab/>
        </w:r>
        <w:r w:rsidR="00CF3478" w:rsidRPr="00220B93">
          <w:rPr>
            <w:rStyle w:val="Hyperlink"/>
          </w:rPr>
          <w:t>Scenario: Transfer: Leasee to Scrap Merchant</w:t>
        </w:r>
        <w:r w:rsidR="00CF3478">
          <w:rPr>
            <w:webHidden/>
          </w:rPr>
          <w:tab/>
        </w:r>
        <w:r w:rsidR="00CF3478">
          <w:rPr>
            <w:webHidden/>
          </w:rPr>
          <w:fldChar w:fldCharType="begin"/>
        </w:r>
        <w:r w:rsidR="00CF3478">
          <w:rPr>
            <w:webHidden/>
          </w:rPr>
          <w:instrText xml:space="preserve"> PAGEREF _Toc452129328 \h </w:instrText>
        </w:r>
        <w:r w:rsidR="00CF3478">
          <w:rPr>
            <w:webHidden/>
          </w:rPr>
        </w:r>
        <w:r w:rsidR="00CF3478">
          <w:rPr>
            <w:webHidden/>
          </w:rPr>
          <w:fldChar w:fldCharType="separate"/>
        </w:r>
        <w:r w:rsidR="006F600D">
          <w:rPr>
            <w:webHidden/>
          </w:rPr>
          <w:t>25</w:t>
        </w:r>
        <w:r w:rsidR="00CF3478">
          <w:rPr>
            <w:webHidden/>
          </w:rPr>
          <w:fldChar w:fldCharType="end"/>
        </w:r>
      </w:hyperlink>
    </w:p>
    <w:p w14:paraId="537CCEA0" w14:textId="77777777" w:rsidR="00CF3478" w:rsidRDefault="00EB2C45">
      <w:pPr>
        <w:pStyle w:val="TOC3"/>
        <w:rPr>
          <w:rFonts w:asciiTheme="minorHAnsi" w:eastAsiaTheme="minorEastAsia" w:hAnsiTheme="minorHAnsi" w:cstheme="minorBidi"/>
          <w:smallCaps w:val="0"/>
          <w:noProof/>
          <w:sz w:val="24"/>
          <w:szCs w:val="24"/>
          <w:lang w:val="en-US"/>
        </w:rPr>
      </w:pPr>
      <w:hyperlink w:anchor="_Toc452129329" w:history="1">
        <w:r w:rsidR="00CF3478" w:rsidRPr="00220B93">
          <w:rPr>
            <w:rStyle w:val="Hyperlink"/>
            <w:noProof/>
          </w:rPr>
          <w:t>2.6.1.</w:t>
        </w:r>
        <w:r w:rsidR="00CF3478">
          <w:rPr>
            <w:rFonts w:asciiTheme="minorHAnsi" w:eastAsiaTheme="minorEastAsia" w:hAnsiTheme="minorHAnsi" w:cstheme="minorBidi"/>
            <w:smallCaps w:val="0"/>
            <w:noProof/>
            <w:sz w:val="24"/>
            <w:szCs w:val="24"/>
            <w:lang w:val="en-US"/>
          </w:rPr>
          <w:tab/>
        </w:r>
        <w:r w:rsidR="00CF3478" w:rsidRPr="00220B93">
          <w:rPr>
            <w:rStyle w:val="Hyperlink"/>
            <w:noProof/>
          </w:rPr>
          <w:t>Verify the Leasee can now control the Asset</w:t>
        </w:r>
        <w:r w:rsidR="00CF3478">
          <w:rPr>
            <w:noProof/>
            <w:webHidden/>
          </w:rPr>
          <w:tab/>
        </w:r>
        <w:r w:rsidR="00CF3478">
          <w:rPr>
            <w:noProof/>
            <w:webHidden/>
          </w:rPr>
          <w:fldChar w:fldCharType="begin"/>
        </w:r>
        <w:r w:rsidR="00CF3478">
          <w:rPr>
            <w:noProof/>
            <w:webHidden/>
          </w:rPr>
          <w:instrText xml:space="preserve"> PAGEREF _Toc452129329 \h </w:instrText>
        </w:r>
        <w:r w:rsidR="00CF3478">
          <w:rPr>
            <w:noProof/>
            <w:webHidden/>
          </w:rPr>
        </w:r>
        <w:r w:rsidR="00CF3478">
          <w:rPr>
            <w:noProof/>
            <w:webHidden/>
          </w:rPr>
          <w:fldChar w:fldCharType="separate"/>
        </w:r>
        <w:r w:rsidR="006F600D">
          <w:rPr>
            <w:noProof/>
            <w:webHidden/>
          </w:rPr>
          <w:t>25</w:t>
        </w:r>
        <w:r w:rsidR="00CF3478">
          <w:rPr>
            <w:noProof/>
            <w:webHidden/>
          </w:rPr>
          <w:fldChar w:fldCharType="end"/>
        </w:r>
      </w:hyperlink>
    </w:p>
    <w:p w14:paraId="760FC0D0"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30" w:history="1">
        <w:r w:rsidR="00CF3478" w:rsidRPr="00220B93">
          <w:rPr>
            <w:rStyle w:val="Hyperlink"/>
            <w14:scene3d>
              <w14:camera w14:prst="orthographicFront"/>
              <w14:lightRig w14:rig="threePt" w14:dir="t">
                <w14:rot w14:lat="0" w14:lon="0" w14:rev="0"/>
              </w14:lightRig>
            </w14:scene3d>
          </w:rPr>
          <w:t>2.7.</w:t>
        </w:r>
        <w:r w:rsidR="00CF3478">
          <w:rPr>
            <w:rFonts w:asciiTheme="minorHAnsi" w:eastAsiaTheme="minorEastAsia" w:hAnsiTheme="minorHAnsi" w:cstheme="minorBidi"/>
            <w:smallCaps w:val="0"/>
            <w:sz w:val="24"/>
            <w:szCs w:val="24"/>
            <w:lang w:val="en-US" w:eastAsia="en-US"/>
          </w:rPr>
          <w:tab/>
        </w:r>
        <w:r w:rsidR="00CF3478" w:rsidRPr="00220B93">
          <w:rPr>
            <w:rStyle w:val="Hyperlink"/>
          </w:rPr>
          <w:t>Scenario: Scrap Merchant - Asset disposal</w:t>
        </w:r>
        <w:r w:rsidR="00CF3478">
          <w:rPr>
            <w:webHidden/>
          </w:rPr>
          <w:tab/>
        </w:r>
        <w:r w:rsidR="00CF3478">
          <w:rPr>
            <w:webHidden/>
          </w:rPr>
          <w:fldChar w:fldCharType="begin"/>
        </w:r>
        <w:r w:rsidR="00CF3478">
          <w:rPr>
            <w:webHidden/>
          </w:rPr>
          <w:instrText xml:space="preserve"> PAGEREF _Toc452129330 \h </w:instrText>
        </w:r>
        <w:r w:rsidR="00CF3478">
          <w:rPr>
            <w:webHidden/>
          </w:rPr>
        </w:r>
        <w:r w:rsidR="00CF3478">
          <w:rPr>
            <w:webHidden/>
          </w:rPr>
          <w:fldChar w:fldCharType="separate"/>
        </w:r>
        <w:r w:rsidR="006F600D">
          <w:rPr>
            <w:webHidden/>
          </w:rPr>
          <w:t>27</w:t>
        </w:r>
        <w:r w:rsidR="00CF3478">
          <w:rPr>
            <w:webHidden/>
          </w:rPr>
          <w:fldChar w:fldCharType="end"/>
        </w:r>
      </w:hyperlink>
    </w:p>
    <w:p w14:paraId="5564F2F5" w14:textId="77777777" w:rsidR="00CF3478" w:rsidRDefault="00EB2C45">
      <w:pPr>
        <w:pStyle w:val="TOC3"/>
        <w:rPr>
          <w:rFonts w:asciiTheme="minorHAnsi" w:eastAsiaTheme="minorEastAsia" w:hAnsiTheme="minorHAnsi" w:cstheme="minorBidi"/>
          <w:smallCaps w:val="0"/>
          <w:noProof/>
          <w:sz w:val="24"/>
          <w:szCs w:val="24"/>
          <w:lang w:val="en-US"/>
        </w:rPr>
      </w:pPr>
      <w:hyperlink w:anchor="_Toc452129331" w:history="1">
        <w:r w:rsidR="00CF3478" w:rsidRPr="00220B93">
          <w:rPr>
            <w:rStyle w:val="Hyperlink"/>
            <w:noProof/>
          </w:rPr>
          <w:t>2.7.1.</w:t>
        </w:r>
        <w:r w:rsidR="00CF3478">
          <w:rPr>
            <w:rFonts w:asciiTheme="minorHAnsi" w:eastAsiaTheme="minorEastAsia" w:hAnsiTheme="minorHAnsi" w:cstheme="minorBidi"/>
            <w:smallCaps w:val="0"/>
            <w:noProof/>
            <w:sz w:val="24"/>
            <w:szCs w:val="24"/>
            <w:lang w:val="en-US"/>
          </w:rPr>
          <w:tab/>
        </w:r>
        <w:r w:rsidR="00CF3478" w:rsidRPr="00220B93">
          <w:rPr>
            <w:rStyle w:val="Hyperlink"/>
            <w:noProof/>
          </w:rPr>
          <w:t>Verify the Scrap Merchant can control the Asset</w:t>
        </w:r>
        <w:r w:rsidR="00CF3478">
          <w:rPr>
            <w:noProof/>
            <w:webHidden/>
          </w:rPr>
          <w:tab/>
        </w:r>
        <w:r w:rsidR="00CF3478">
          <w:rPr>
            <w:noProof/>
            <w:webHidden/>
          </w:rPr>
          <w:fldChar w:fldCharType="begin"/>
        </w:r>
        <w:r w:rsidR="00CF3478">
          <w:rPr>
            <w:noProof/>
            <w:webHidden/>
          </w:rPr>
          <w:instrText xml:space="preserve"> PAGEREF _Toc452129331 \h </w:instrText>
        </w:r>
        <w:r w:rsidR="00CF3478">
          <w:rPr>
            <w:noProof/>
            <w:webHidden/>
          </w:rPr>
        </w:r>
        <w:r w:rsidR="00CF3478">
          <w:rPr>
            <w:noProof/>
            <w:webHidden/>
          </w:rPr>
          <w:fldChar w:fldCharType="separate"/>
        </w:r>
        <w:r w:rsidR="006F600D">
          <w:rPr>
            <w:noProof/>
            <w:webHidden/>
          </w:rPr>
          <w:t>27</w:t>
        </w:r>
        <w:r w:rsidR="00CF3478">
          <w:rPr>
            <w:noProof/>
            <w:webHidden/>
          </w:rPr>
          <w:fldChar w:fldCharType="end"/>
        </w:r>
      </w:hyperlink>
    </w:p>
    <w:p w14:paraId="1CC98389" w14:textId="77777777" w:rsidR="00CF3478" w:rsidRDefault="00EB2C45">
      <w:pPr>
        <w:pStyle w:val="TOC2"/>
        <w:rPr>
          <w:rFonts w:asciiTheme="minorHAnsi" w:eastAsiaTheme="minorEastAsia" w:hAnsiTheme="minorHAnsi" w:cstheme="minorBidi"/>
          <w:smallCaps w:val="0"/>
          <w:sz w:val="24"/>
          <w:szCs w:val="24"/>
          <w:lang w:val="en-US" w:eastAsia="en-US"/>
        </w:rPr>
      </w:pPr>
      <w:hyperlink w:anchor="_Toc452129332" w:history="1">
        <w:r w:rsidR="00CF3478" w:rsidRPr="00220B93">
          <w:rPr>
            <w:rStyle w:val="Hyperlink"/>
            <w14:scene3d>
              <w14:camera w14:prst="orthographicFront"/>
              <w14:lightRig w14:rig="threePt" w14:dir="t">
                <w14:rot w14:lat="0" w14:lon="0" w14:rev="0"/>
              </w14:lightRig>
            </w14:scene3d>
          </w:rPr>
          <w:t>2.8.</w:t>
        </w:r>
        <w:r w:rsidR="00CF3478">
          <w:rPr>
            <w:rFonts w:asciiTheme="minorHAnsi" w:eastAsiaTheme="minorEastAsia" w:hAnsiTheme="minorHAnsi" w:cstheme="minorBidi"/>
            <w:smallCaps w:val="0"/>
            <w:sz w:val="24"/>
            <w:szCs w:val="24"/>
            <w:lang w:val="en-US" w:eastAsia="en-US"/>
          </w:rPr>
          <w:tab/>
        </w:r>
        <w:r w:rsidR="00CF3478" w:rsidRPr="00220B93">
          <w:rPr>
            <w:rStyle w:val="Hyperlink"/>
          </w:rPr>
          <w:t>Scenario: Verify Transaction activity using the Regulator view</w:t>
        </w:r>
        <w:r w:rsidR="00CF3478">
          <w:rPr>
            <w:webHidden/>
          </w:rPr>
          <w:tab/>
        </w:r>
        <w:r w:rsidR="00CF3478">
          <w:rPr>
            <w:webHidden/>
          </w:rPr>
          <w:fldChar w:fldCharType="begin"/>
        </w:r>
        <w:r w:rsidR="00CF3478">
          <w:rPr>
            <w:webHidden/>
          </w:rPr>
          <w:instrText xml:space="preserve"> PAGEREF _Toc452129332 \h </w:instrText>
        </w:r>
        <w:r w:rsidR="00CF3478">
          <w:rPr>
            <w:webHidden/>
          </w:rPr>
        </w:r>
        <w:r w:rsidR="00CF3478">
          <w:rPr>
            <w:webHidden/>
          </w:rPr>
          <w:fldChar w:fldCharType="separate"/>
        </w:r>
        <w:r w:rsidR="006F600D">
          <w:rPr>
            <w:webHidden/>
          </w:rPr>
          <w:t>29</w:t>
        </w:r>
        <w:r w:rsidR="00CF3478">
          <w:rPr>
            <w:webHidden/>
          </w:rPr>
          <w:fldChar w:fldCharType="end"/>
        </w:r>
      </w:hyperlink>
    </w:p>
    <w:p w14:paraId="79C7F323" w14:textId="77777777" w:rsidR="00CF3478" w:rsidRDefault="00EB2C45">
      <w:pPr>
        <w:pStyle w:val="TOC1"/>
        <w:rPr>
          <w:rFonts w:asciiTheme="minorHAnsi" w:eastAsiaTheme="minorEastAsia" w:hAnsiTheme="minorHAnsi" w:cstheme="minorBidi"/>
          <w:b w:val="0"/>
          <w:bCs w:val="0"/>
          <w:caps w:val="0"/>
          <w:sz w:val="24"/>
          <w:szCs w:val="24"/>
        </w:rPr>
      </w:pPr>
      <w:hyperlink w:anchor="_Toc452129333" w:history="1">
        <w:r w:rsidR="00CF3478" w:rsidRPr="00220B93">
          <w:rPr>
            <w:rStyle w:val="Hyperlink"/>
          </w:rPr>
          <w:t>Appendix A.</w:t>
        </w:r>
        <w:r w:rsidR="00CF3478">
          <w:rPr>
            <w:rFonts w:asciiTheme="minorHAnsi" w:eastAsiaTheme="minorEastAsia" w:hAnsiTheme="minorHAnsi" w:cstheme="minorBidi"/>
            <w:b w:val="0"/>
            <w:bCs w:val="0"/>
            <w:caps w:val="0"/>
            <w:sz w:val="24"/>
            <w:szCs w:val="24"/>
          </w:rPr>
          <w:tab/>
        </w:r>
        <w:r w:rsidR="00CF3478" w:rsidRPr="00220B93">
          <w:rPr>
            <w:rStyle w:val="Hyperlink"/>
          </w:rPr>
          <w:t>Removing the sample application</w:t>
        </w:r>
        <w:r w:rsidR="00CF3478">
          <w:rPr>
            <w:webHidden/>
          </w:rPr>
          <w:tab/>
        </w:r>
        <w:r w:rsidR="00CF3478">
          <w:rPr>
            <w:webHidden/>
          </w:rPr>
          <w:fldChar w:fldCharType="begin"/>
        </w:r>
        <w:r w:rsidR="00CF3478">
          <w:rPr>
            <w:webHidden/>
          </w:rPr>
          <w:instrText xml:space="preserve"> PAGEREF _Toc452129333 \h </w:instrText>
        </w:r>
        <w:r w:rsidR="00CF3478">
          <w:rPr>
            <w:webHidden/>
          </w:rPr>
        </w:r>
        <w:r w:rsidR="00CF3478">
          <w:rPr>
            <w:webHidden/>
          </w:rPr>
          <w:fldChar w:fldCharType="separate"/>
        </w:r>
        <w:r w:rsidR="006F600D">
          <w:rPr>
            <w:webHidden/>
          </w:rPr>
          <w:t>33</w:t>
        </w:r>
        <w:r w:rsidR="00CF3478">
          <w:rPr>
            <w:webHidden/>
          </w:rPr>
          <w:fldChar w:fldCharType="end"/>
        </w:r>
      </w:hyperlink>
    </w:p>
    <w:p w14:paraId="06C773CA" w14:textId="77777777" w:rsidR="00CF3478" w:rsidRDefault="00EB2C45">
      <w:pPr>
        <w:pStyle w:val="TOC1"/>
        <w:rPr>
          <w:rFonts w:asciiTheme="minorHAnsi" w:eastAsiaTheme="minorEastAsia" w:hAnsiTheme="minorHAnsi" w:cstheme="minorBidi"/>
          <w:b w:val="0"/>
          <w:bCs w:val="0"/>
          <w:caps w:val="0"/>
          <w:sz w:val="24"/>
          <w:szCs w:val="24"/>
        </w:rPr>
      </w:pPr>
      <w:hyperlink w:anchor="_Toc452129334" w:history="1">
        <w:r w:rsidR="00CF3478" w:rsidRPr="00220B93">
          <w:rPr>
            <w:rStyle w:val="Hyperlink"/>
          </w:rPr>
          <w:t>Appendix B.</w:t>
        </w:r>
        <w:r w:rsidR="00CF3478">
          <w:rPr>
            <w:rFonts w:asciiTheme="minorHAnsi" w:eastAsiaTheme="minorEastAsia" w:hAnsiTheme="minorHAnsi" w:cstheme="minorBidi"/>
            <w:b w:val="0"/>
            <w:bCs w:val="0"/>
            <w:caps w:val="0"/>
            <w:sz w:val="24"/>
            <w:szCs w:val="24"/>
          </w:rPr>
          <w:tab/>
        </w:r>
        <w:r w:rsidR="00CF3478" w:rsidRPr="00220B93">
          <w:rPr>
            <w:rStyle w:val="Hyperlink"/>
          </w:rPr>
          <w:t>Notices</w:t>
        </w:r>
        <w:r w:rsidR="00CF3478">
          <w:rPr>
            <w:webHidden/>
          </w:rPr>
          <w:tab/>
        </w:r>
        <w:r w:rsidR="00CF3478">
          <w:rPr>
            <w:webHidden/>
          </w:rPr>
          <w:fldChar w:fldCharType="begin"/>
        </w:r>
        <w:r w:rsidR="00CF3478">
          <w:rPr>
            <w:webHidden/>
          </w:rPr>
          <w:instrText xml:space="preserve"> PAGEREF _Toc452129334 \h </w:instrText>
        </w:r>
        <w:r w:rsidR="00CF3478">
          <w:rPr>
            <w:webHidden/>
          </w:rPr>
        </w:r>
        <w:r w:rsidR="00CF3478">
          <w:rPr>
            <w:webHidden/>
          </w:rPr>
          <w:fldChar w:fldCharType="separate"/>
        </w:r>
        <w:r w:rsidR="006F600D">
          <w:rPr>
            <w:webHidden/>
          </w:rPr>
          <w:t>34</w:t>
        </w:r>
        <w:r w:rsidR="00CF3478">
          <w:rPr>
            <w:webHidden/>
          </w:rPr>
          <w:fldChar w:fldCharType="end"/>
        </w:r>
      </w:hyperlink>
    </w:p>
    <w:p w14:paraId="2CB1B96B" w14:textId="77777777" w:rsidR="00CF3478" w:rsidRDefault="00EB2C45">
      <w:pPr>
        <w:pStyle w:val="TOC1"/>
        <w:rPr>
          <w:rFonts w:asciiTheme="minorHAnsi" w:eastAsiaTheme="minorEastAsia" w:hAnsiTheme="minorHAnsi" w:cstheme="minorBidi"/>
          <w:b w:val="0"/>
          <w:bCs w:val="0"/>
          <w:caps w:val="0"/>
          <w:sz w:val="24"/>
          <w:szCs w:val="24"/>
        </w:rPr>
      </w:pPr>
      <w:hyperlink w:anchor="_Toc452129335" w:history="1">
        <w:r w:rsidR="00CF3478" w:rsidRPr="00220B93">
          <w:rPr>
            <w:rStyle w:val="Hyperlink"/>
          </w:rPr>
          <w:t>Appendix C.</w:t>
        </w:r>
        <w:r w:rsidR="00CF3478">
          <w:rPr>
            <w:rFonts w:asciiTheme="minorHAnsi" w:eastAsiaTheme="minorEastAsia" w:hAnsiTheme="minorHAnsi" w:cstheme="minorBidi"/>
            <w:b w:val="0"/>
            <w:bCs w:val="0"/>
            <w:caps w:val="0"/>
            <w:sz w:val="24"/>
            <w:szCs w:val="24"/>
          </w:rPr>
          <w:tab/>
        </w:r>
        <w:r w:rsidR="00CF3478" w:rsidRPr="00220B93">
          <w:rPr>
            <w:rStyle w:val="Hyperlink"/>
          </w:rPr>
          <w:t>Trademarks and copyrights</w:t>
        </w:r>
        <w:r w:rsidR="00CF3478">
          <w:rPr>
            <w:webHidden/>
          </w:rPr>
          <w:tab/>
        </w:r>
        <w:r w:rsidR="00CF3478">
          <w:rPr>
            <w:webHidden/>
          </w:rPr>
          <w:fldChar w:fldCharType="begin"/>
        </w:r>
        <w:r w:rsidR="00CF3478">
          <w:rPr>
            <w:webHidden/>
          </w:rPr>
          <w:instrText xml:space="preserve"> PAGEREF _Toc452129335 \h </w:instrText>
        </w:r>
        <w:r w:rsidR="00CF3478">
          <w:rPr>
            <w:webHidden/>
          </w:rPr>
        </w:r>
        <w:r w:rsidR="00CF3478">
          <w:rPr>
            <w:webHidden/>
          </w:rPr>
          <w:fldChar w:fldCharType="separate"/>
        </w:r>
        <w:r w:rsidR="006F600D">
          <w:rPr>
            <w:webHidden/>
          </w:rPr>
          <w:t>36</w:t>
        </w:r>
        <w:r w:rsidR="00CF3478">
          <w:rPr>
            <w:webHidden/>
          </w:rPr>
          <w:fldChar w:fldCharType="end"/>
        </w:r>
      </w:hyperlink>
    </w:p>
    <w:p w14:paraId="26C36D84" w14:textId="77777777" w:rsidR="00295CBB" w:rsidRDefault="00295CBB">
      <w:r>
        <w:fldChar w:fldCharType="end"/>
      </w:r>
    </w:p>
    <w:p w14:paraId="324D285C" w14:textId="77777777" w:rsidR="008518E8" w:rsidRPr="00C27BEC" w:rsidRDefault="008518E8" w:rsidP="00295CBB">
      <w:pPr>
        <w:pStyle w:val="StepListContno"/>
        <w:outlineLvl w:val="1"/>
      </w:pPr>
    </w:p>
    <w:p w14:paraId="55122F3B" w14:textId="77777777" w:rsidR="0071497F" w:rsidRPr="00C27BEC" w:rsidRDefault="0071497F" w:rsidP="0071497F">
      <w:pPr>
        <w:pStyle w:val="StepListContno"/>
        <w:ind w:left="792"/>
        <w:rPr>
          <w:rFonts w:eastAsia="SimSun"/>
          <w:noProof/>
        </w:rPr>
      </w:pPr>
    </w:p>
    <w:p w14:paraId="35AAD429" w14:textId="77777777" w:rsidR="00403CD5" w:rsidRPr="00C27BEC" w:rsidRDefault="00403CD5" w:rsidP="00033EE1">
      <w:pPr>
        <w:sectPr w:rsidR="00403CD5" w:rsidRPr="00C27BEC" w:rsidSect="00FB63F3">
          <w:headerReference w:type="even" r:id="rId10"/>
          <w:headerReference w:type="default" r:id="rId11"/>
          <w:footerReference w:type="even" r:id="rId12"/>
          <w:footerReference w:type="default" r:id="rId13"/>
          <w:pgSz w:w="12240" w:h="15840" w:code="1"/>
          <w:pgMar w:top="1440" w:right="1008" w:bottom="1440" w:left="1008" w:header="432" w:footer="720" w:gutter="0"/>
          <w:cols w:space="720"/>
          <w:docGrid w:linePitch="360"/>
        </w:sectPr>
      </w:pPr>
    </w:p>
    <w:p w14:paraId="69E16331" w14:textId="77777777" w:rsidR="006B066B" w:rsidRDefault="006B066B" w:rsidP="006B066B">
      <w:pPr>
        <w:rPr>
          <w:b/>
          <w:bCs/>
        </w:rPr>
      </w:pPr>
    </w:p>
    <w:p w14:paraId="06A73349" w14:textId="77777777" w:rsidR="006B3FC2" w:rsidRDefault="006B3FC2" w:rsidP="006B3FC2">
      <w:pPr>
        <w:rPr>
          <w:lang w:eastAsia="zh-CN"/>
        </w:rPr>
      </w:pPr>
    </w:p>
    <w:p w14:paraId="080C3A1C" w14:textId="77777777" w:rsidR="00AE6BAF" w:rsidRDefault="00AE6BAF" w:rsidP="000E0EF4">
      <w:pPr>
        <w:rPr>
          <w:b/>
          <w:lang w:eastAsia="zh-CN"/>
        </w:rPr>
      </w:pPr>
    </w:p>
    <w:p w14:paraId="581DFBFE" w14:textId="77777777" w:rsidR="00AE6BAF" w:rsidRDefault="00AE6BAF" w:rsidP="000E0EF4">
      <w:pPr>
        <w:rPr>
          <w:b/>
          <w:lang w:eastAsia="zh-CN"/>
        </w:rPr>
      </w:pPr>
    </w:p>
    <w:p w14:paraId="1159257B" w14:textId="2B372F5F" w:rsidR="006B3FC2" w:rsidRDefault="00297851" w:rsidP="00297851">
      <w:pPr>
        <w:pStyle w:val="Heading1"/>
        <w:numPr>
          <w:ilvl w:val="0"/>
          <w:numId w:val="0"/>
        </w:numPr>
      </w:pPr>
      <w:bookmarkStart w:id="7" w:name="_Toc452129313"/>
      <w:r>
        <w:lastRenderedPageBreak/>
        <w:t>Overview</w:t>
      </w:r>
      <w:r>
        <w:tab/>
      </w:r>
      <w:r>
        <w:tab/>
      </w:r>
      <w:r w:rsidR="00AE6BAF">
        <w:t>Introduction to the Lab</w:t>
      </w:r>
      <w:bookmarkEnd w:id="7"/>
    </w:p>
    <w:p w14:paraId="23FF89DF" w14:textId="77777777" w:rsidR="00AE6BAF" w:rsidRDefault="00AE6BAF" w:rsidP="006B066B">
      <w:pPr>
        <w:rPr>
          <w:b/>
          <w:bCs/>
        </w:rPr>
      </w:pPr>
    </w:p>
    <w:p w14:paraId="1D58ED9B" w14:textId="6C3190C1" w:rsidR="00AE6BAF" w:rsidRDefault="00AE6BAF" w:rsidP="00AE6BAF">
      <w:pPr>
        <w:pStyle w:val="BodyText"/>
      </w:pPr>
      <w:r>
        <w:t xml:space="preserve">The </w:t>
      </w:r>
      <w:r w:rsidR="0001606A">
        <w:t>purpose</w:t>
      </w:r>
      <w:r>
        <w:t xml:space="preserve"> of this lab is to intr</w:t>
      </w:r>
      <w:r w:rsidR="0001606A">
        <w:t>oduce you to the concepts of a Blockchain by showing you how a B</w:t>
      </w:r>
      <w:r>
        <w:t>lockchain transfer</w:t>
      </w:r>
      <w:r w:rsidR="0001606A">
        <w:t>s</w:t>
      </w:r>
      <w:r>
        <w:t xml:space="preserve"> assets </w:t>
      </w:r>
      <w:r w:rsidR="004A00A3">
        <w:t>between participants in a business network.</w:t>
      </w:r>
      <w:r w:rsidR="00B66BEC">
        <w:t xml:space="preserve"> We will use </w:t>
      </w:r>
      <w:r w:rsidR="0001606A">
        <w:t>c</w:t>
      </w:r>
      <w:r w:rsidR="00B66BEC">
        <w:t xml:space="preserve">ar </w:t>
      </w:r>
      <w:r w:rsidR="0001606A">
        <w:t>l</w:t>
      </w:r>
      <w:r w:rsidR="00B66BEC">
        <w:t>easing as the scenario for the demo.</w:t>
      </w:r>
    </w:p>
    <w:p w14:paraId="77A0129F" w14:textId="77777777" w:rsidR="004A00A3" w:rsidRDefault="004A00A3" w:rsidP="00AE6BAF">
      <w:pPr>
        <w:pStyle w:val="BodyText"/>
      </w:pPr>
    </w:p>
    <w:p w14:paraId="52F74A42" w14:textId="19E7CB56" w:rsidR="004A00A3" w:rsidRDefault="004A00A3" w:rsidP="00AE6BAF">
      <w:pPr>
        <w:pStyle w:val="BodyText"/>
      </w:pPr>
      <w:r>
        <w:t>The lab runs insi</w:t>
      </w:r>
      <w:r w:rsidR="00B918DD">
        <w:t>de the IBM</w:t>
      </w:r>
      <w:r w:rsidR="0001606A" w:rsidRPr="0001606A">
        <w:rPr>
          <w:rFonts w:cs="Arial"/>
          <w:vertAlign w:val="superscript"/>
        </w:rPr>
        <w:t>®</w:t>
      </w:r>
      <w:r w:rsidR="00B918DD">
        <w:t xml:space="preserve"> Bluemix environment</w:t>
      </w:r>
      <w:r w:rsidR="0001606A">
        <w:t>;</w:t>
      </w:r>
      <w:r w:rsidR="00B918DD">
        <w:t xml:space="preserve"> however</w:t>
      </w:r>
      <w:r w:rsidR="0001606A">
        <w:t>,</w:t>
      </w:r>
      <w:r w:rsidR="00B918DD">
        <w:t xml:space="preserve"> f</w:t>
      </w:r>
      <w:r>
        <w:t xml:space="preserve">or this lab we will ignore Bluemix and focus on the car leasing demo itself. </w:t>
      </w:r>
      <w:r w:rsidR="00B918DD">
        <w:t>T</w:t>
      </w:r>
      <w:r>
        <w:t>here is a follow-</w:t>
      </w:r>
      <w:r w:rsidR="0001606A">
        <w:t>up</w:t>
      </w:r>
      <w:r>
        <w:t xml:space="preserve"> lab that will </w:t>
      </w:r>
      <w:r w:rsidR="00437F8F">
        <w:t xml:space="preserve">properly </w:t>
      </w:r>
      <w:r>
        <w:t>introduce</w:t>
      </w:r>
      <w:r w:rsidR="0091490C">
        <w:t>s</w:t>
      </w:r>
      <w:r>
        <w:t xml:space="preserve"> you to the Bluemix environment</w:t>
      </w:r>
      <w:r w:rsidR="0091490C">
        <w:t>,</w:t>
      </w:r>
      <w:r>
        <w:t xml:space="preserve"> and a</w:t>
      </w:r>
      <w:r w:rsidR="00437F8F">
        <w:t>llow</w:t>
      </w:r>
      <w:r w:rsidR="0091490C">
        <w:t>s</w:t>
      </w:r>
      <w:r w:rsidR="00437F8F">
        <w:t xml:space="preserve"> you to create and monitor the</w:t>
      </w:r>
      <w:r>
        <w:t xml:space="preserve"> </w:t>
      </w:r>
      <w:r w:rsidR="0001606A">
        <w:t>Blockchain</w:t>
      </w:r>
      <w:r>
        <w:t xml:space="preserve"> service and application.</w:t>
      </w:r>
    </w:p>
    <w:p w14:paraId="73E8A06A" w14:textId="77777777" w:rsidR="004A00A3" w:rsidRDefault="004A00A3" w:rsidP="00AE6BAF">
      <w:pPr>
        <w:pStyle w:val="BodyText"/>
      </w:pPr>
    </w:p>
    <w:p w14:paraId="3E5EE590" w14:textId="0CFC8D57" w:rsidR="004A00A3" w:rsidRDefault="0081533F" w:rsidP="00AE6BAF">
      <w:pPr>
        <w:pStyle w:val="BodyText"/>
      </w:pPr>
      <w:r>
        <w:t xml:space="preserve">Usually, the car leasing demo will have been set up for you prior to starting this lab and you can simply log on to the demo web page without having to </w:t>
      </w:r>
      <w:r w:rsidR="007225A8">
        <w:t xml:space="preserve">log into </w:t>
      </w:r>
      <w:r>
        <w:t xml:space="preserve">Bluemix. If you </w:t>
      </w:r>
      <w:r w:rsidR="00531A74">
        <w:t xml:space="preserve">wish to use your own Bluemix account (or if you are an </w:t>
      </w:r>
      <w:proofErr w:type="spellStart"/>
      <w:r w:rsidR="00531A74">
        <w:t>IBMer</w:t>
      </w:r>
      <w:proofErr w:type="spellEnd"/>
      <w:r w:rsidR="00531A74">
        <w:t>)</w:t>
      </w:r>
      <w:r>
        <w:t>, then you first need to dep</w:t>
      </w:r>
      <w:r w:rsidR="008250FB">
        <w:t xml:space="preserve">loy the </w:t>
      </w:r>
      <w:r w:rsidR="0001606A">
        <w:t>c</w:t>
      </w:r>
      <w:r w:rsidR="008250FB">
        <w:t xml:space="preserve">ar </w:t>
      </w:r>
      <w:r w:rsidR="0001606A">
        <w:t>l</w:t>
      </w:r>
      <w:r w:rsidR="008250FB">
        <w:t>easing demo into your account</w:t>
      </w:r>
      <w:r w:rsidR="00A06D46">
        <w:t>; d</w:t>
      </w:r>
      <w:r>
        <w:t xml:space="preserve">etails of how to do this are listed in </w:t>
      </w:r>
      <w:r w:rsidR="00FB5F1F">
        <w:t>Section 1</w:t>
      </w:r>
      <w:r>
        <w:t>.</w:t>
      </w:r>
      <w:r w:rsidR="00A06D46">
        <w:t xml:space="preserve"> If you are using the application that ha</w:t>
      </w:r>
      <w:r w:rsidR="0001606A">
        <w:t xml:space="preserve">s been set up for you, </w:t>
      </w:r>
      <w:r w:rsidR="00A06D46">
        <w:t>start with Section 2.</w:t>
      </w:r>
    </w:p>
    <w:p w14:paraId="5999A43F" w14:textId="77777777" w:rsidR="0081533F" w:rsidRDefault="0081533F" w:rsidP="00AE6BAF">
      <w:pPr>
        <w:pStyle w:val="BodyText"/>
      </w:pPr>
    </w:p>
    <w:p w14:paraId="763EE40B" w14:textId="2C2F8810" w:rsidR="0081533F" w:rsidRDefault="00134E94" w:rsidP="00ED7F41">
      <w:pPr>
        <w:pStyle w:val="BodyText"/>
        <w:keepNext/>
      </w:pPr>
      <w:r>
        <w:rPr>
          <w:noProof/>
          <w:lang w:val="en-US" w:eastAsia="en-US"/>
        </w:rPr>
        <mc:AlternateContent>
          <mc:Choice Requires="wps">
            <w:drawing>
              <wp:anchor distT="0" distB="0" distL="114300" distR="114300" simplePos="0" relativeHeight="251671552" behindDoc="0" locked="0" layoutInCell="1" allowOverlap="1" wp14:anchorId="510DBEB5" wp14:editId="4D3FD66C">
                <wp:simplePos x="0" y="0"/>
                <wp:positionH relativeFrom="column">
                  <wp:posOffset>1714500</wp:posOffset>
                </wp:positionH>
                <wp:positionV relativeFrom="paragraph">
                  <wp:posOffset>2535555</wp:posOffset>
                </wp:positionV>
                <wp:extent cx="914400" cy="340995"/>
                <wp:effectExtent l="0" t="0" r="25400" b="14605"/>
                <wp:wrapThrough wrapText="bothSides">
                  <wp:wrapPolygon edited="0">
                    <wp:start x="0" y="0"/>
                    <wp:lineTo x="0" y="20916"/>
                    <wp:lineTo x="21600" y="20916"/>
                    <wp:lineTo x="21600" y="0"/>
                    <wp:lineTo x="0" y="0"/>
                  </wp:wrapPolygon>
                </wp:wrapThrough>
                <wp:docPr id="1342" name="Rounded Rectangle 1342"/>
                <wp:cNvGraphicFramePr/>
                <a:graphic xmlns:a="http://schemas.openxmlformats.org/drawingml/2006/main">
                  <a:graphicData uri="http://schemas.microsoft.com/office/word/2010/wordprocessingShape">
                    <wps:wsp>
                      <wps:cNvSpPr/>
                      <wps:spPr>
                        <a:xfrm>
                          <a:off x="0" y="0"/>
                          <a:ext cx="914400" cy="3409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458F03" w14:textId="7F29E0F2" w:rsidR="0001606A" w:rsidRPr="00506983" w:rsidRDefault="0001606A" w:rsidP="003A39C3">
                            <w:pPr>
                              <w:jc w:val="center"/>
                              <w:rPr>
                                <w:color w:val="000000" w:themeColor="text1"/>
                              </w:rPr>
                            </w:pPr>
                            <w:r>
                              <w:rPr>
                                <w:color w:val="000000" w:themeColor="text1"/>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0DBEB5" id="Rounded Rectangle 1342" o:spid="_x0000_s1026" style="position:absolute;margin-left:135pt;margin-top:199.65pt;width:1in;height:26.8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" fillcolor="#5b9bd5 [3204]" strokecolor="#1f4d78 [1604]" strokeweight="1pt">
                <v:stroke joinstyle="miter"/>
                <v:textbox>
                  <w:txbxContent>
                    <w:p w14:paraId="31458F03" w14:textId="7F29E0F2" w:rsidR="0001606A" w:rsidRPr="00506983" w:rsidRDefault="0001606A" w:rsidP="003A39C3">
                      <w:pPr>
                        <w:jc w:val="center"/>
                        <w:rPr>
                          <w:color w:val="000000" w:themeColor="text1"/>
                        </w:rPr>
                      </w:pPr>
                      <w:r>
                        <w:rPr>
                          <w:color w:val="000000" w:themeColor="text1"/>
                        </w:rPr>
                        <w:t>End</w:t>
                      </w:r>
                    </w:p>
                  </w:txbxContent>
                </v:textbox>
                <w10:wrap type="through"/>
              </v:roundrect>
            </w:pict>
          </mc:Fallback>
        </mc:AlternateContent>
      </w:r>
      <w:r>
        <w:rPr>
          <w:noProof/>
          <w:lang w:val="en-US" w:eastAsia="en-US"/>
        </w:rPr>
        <mc:AlternateContent>
          <mc:Choice Requires="wps">
            <w:drawing>
              <wp:anchor distT="0" distB="0" distL="114300" distR="114300" simplePos="0" relativeHeight="251679744" behindDoc="0" locked="0" layoutInCell="1" allowOverlap="1" wp14:anchorId="3058A5D9" wp14:editId="2511C9FF">
                <wp:simplePos x="0" y="0"/>
                <wp:positionH relativeFrom="column">
                  <wp:posOffset>2171700</wp:posOffset>
                </wp:positionH>
                <wp:positionV relativeFrom="paragraph">
                  <wp:posOffset>1625600</wp:posOffset>
                </wp:positionV>
                <wp:extent cx="361950" cy="224155"/>
                <wp:effectExtent l="0" t="0" r="0" b="4445"/>
                <wp:wrapSquare wrapText="bothSides"/>
                <wp:docPr id="815" name="Text Box 815"/>
                <wp:cNvGraphicFramePr/>
                <a:graphic xmlns:a="http://schemas.openxmlformats.org/drawingml/2006/main">
                  <a:graphicData uri="http://schemas.microsoft.com/office/word/2010/wordprocessingShape">
                    <wps:wsp>
                      <wps:cNvSpPr txBox="1"/>
                      <wps:spPr>
                        <a:xfrm>
                          <a:off x="0" y="0"/>
                          <a:ext cx="361950"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BEEC32" w14:textId="15494D10" w:rsidR="0001606A" w:rsidRPr="00134E94" w:rsidRDefault="0001606A" w:rsidP="00134E94">
                            <w:pPr>
                              <w:rPr>
                                <w:color w:val="5B9BD5" w:themeColor="accent1"/>
                              </w:rPr>
                            </w:pPr>
                            <w:r>
                              <w:rPr>
                                <w:color w:val="5B9BD5" w:themeColor="accent1"/>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058A5D9" id="_x0000_t202" coordsize="21600,21600" o:spt="202" path="m0,0l0,21600,21600,21600,21600,0xe">
                <v:stroke joinstyle="miter"/>
                <v:path gradientshapeok="t" o:connecttype="rect"/>
              </v:shapetype>
              <v:shape id="Text Box 815" o:spid="_x0000_s1027" type="#_x0000_t202" style="position:absolute;margin-left:171pt;margin-top:128pt;width:28.5pt;height:17.6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" filled="f" stroked="f">
                <v:textbox>
                  <w:txbxContent>
                    <w:p w14:paraId="5FBEEC32" w14:textId="15494D10" w:rsidR="0001606A" w:rsidRPr="00134E94" w:rsidRDefault="0001606A" w:rsidP="00134E94">
                      <w:pPr>
                        <w:rPr>
                          <w:color w:val="5B9BD5" w:themeColor="accent1"/>
                        </w:rPr>
                      </w:pPr>
                      <w:r>
                        <w:rPr>
                          <w:color w:val="5B9BD5" w:themeColor="accent1"/>
                        </w:rPr>
                        <w:t>No</w:t>
                      </w:r>
                    </w:p>
                  </w:txbxContent>
                </v:textbox>
                <w10:wrap type="square"/>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3CA1AB33" wp14:editId="367F1088">
                <wp:simplePos x="0" y="0"/>
                <wp:positionH relativeFrom="column">
                  <wp:posOffset>3088640</wp:posOffset>
                </wp:positionH>
                <wp:positionV relativeFrom="paragraph">
                  <wp:posOffset>939800</wp:posOffset>
                </wp:positionV>
                <wp:extent cx="424180" cy="224155"/>
                <wp:effectExtent l="0" t="0" r="0" b="4445"/>
                <wp:wrapSquare wrapText="bothSides"/>
                <wp:docPr id="811" name="Text Box 811"/>
                <wp:cNvGraphicFramePr/>
                <a:graphic xmlns:a="http://schemas.openxmlformats.org/drawingml/2006/main">
                  <a:graphicData uri="http://schemas.microsoft.com/office/word/2010/wordprocessingShape">
                    <wps:wsp>
                      <wps:cNvSpPr txBox="1"/>
                      <wps:spPr>
                        <a:xfrm>
                          <a:off x="0" y="0"/>
                          <a:ext cx="424180"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54BAF8" w14:textId="3B14C7CD" w:rsidR="0001606A" w:rsidRPr="00134E94" w:rsidRDefault="0001606A">
                            <w:pPr>
                              <w:rPr>
                                <w:color w:val="5B9BD5" w:themeColor="accent1"/>
                              </w:rPr>
                            </w:pPr>
                            <w:r w:rsidRPr="00134E94">
                              <w:rPr>
                                <w:color w:val="5B9BD5" w:themeColor="accent1"/>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1AB33" id="Text Box 811" o:spid="_x0000_s1028" type="#_x0000_t202" style="position:absolute;margin-left:243.2pt;margin-top:74pt;width:33.4pt;height:17.65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" filled="f" stroked="f">
                <v:textbox>
                  <w:txbxContent>
                    <w:p w14:paraId="0954BAF8" w14:textId="3B14C7CD" w:rsidR="0001606A" w:rsidRPr="00134E94" w:rsidRDefault="0001606A">
                      <w:pPr>
                        <w:rPr>
                          <w:color w:val="5B9BD5" w:themeColor="accent1"/>
                        </w:rPr>
                      </w:pPr>
                      <w:r w:rsidRPr="00134E94">
                        <w:rPr>
                          <w:color w:val="5B9BD5" w:themeColor="accent1"/>
                        </w:rPr>
                        <w:t>Yes</w:t>
                      </w:r>
                    </w:p>
                  </w:txbxContent>
                </v:textbox>
                <w10:wrap type="square"/>
              </v:shape>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20018601" wp14:editId="43AA0387">
                <wp:simplePos x="0" y="0"/>
                <wp:positionH relativeFrom="column">
                  <wp:posOffset>2174240</wp:posOffset>
                </wp:positionH>
                <wp:positionV relativeFrom="paragraph">
                  <wp:posOffset>1610360</wp:posOffset>
                </wp:positionV>
                <wp:extent cx="2286000" cy="228600"/>
                <wp:effectExtent l="50800" t="0" r="50800" b="101600"/>
                <wp:wrapThrough wrapText="bothSides">
                  <wp:wrapPolygon edited="0">
                    <wp:start x="21120" y="0"/>
                    <wp:lineTo x="-480" y="0"/>
                    <wp:lineTo x="-240" y="28800"/>
                    <wp:lineTo x="1200" y="28800"/>
                    <wp:lineTo x="20640" y="24000"/>
                    <wp:lineTo x="21840" y="21600"/>
                    <wp:lineTo x="21840" y="0"/>
                    <wp:lineTo x="21120" y="0"/>
                  </wp:wrapPolygon>
                </wp:wrapThrough>
                <wp:docPr id="806" name="Elbow Connector 806"/>
                <wp:cNvGraphicFramePr/>
                <a:graphic xmlns:a="http://schemas.openxmlformats.org/drawingml/2006/main">
                  <a:graphicData uri="http://schemas.microsoft.com/office/word/2010/wordprocessingShape">
                    <wps:wsp>
                      <wps:cNvCnPr/>
                      <wps:spPr>
                        <a:xfrm flipH="1">
                          <a:off x="0" y="0"/>
                          <a:ext cx="2286000" cy="228600"/>
                        </a:xfrm>
                        <a:prstGeom prst="bentConnector3">
                          <a:avLst>
                            <a:gd name="adj1" fmla="val -6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89175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06" o:spid="_x0000_s1026" type="#_x0000_t34" style="position:absolute;margin-left:171.2pt;margin-top:126.8pt;width:180pt;height:18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" adj="-144" strokecolor="#5b9bd5 [3204]" strokeweight=".5pt">
                <v:stroke endarrow="block"/>
                <w10:wrap type="through"/>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422CA76" wp14:editId="6C562EE0">
                <wp:simplePos x="0" y="0"/>
                <wp:positionH relativeFrom="column">
                  <wp:posOffset>1717040</wp:posOffset>
                </wp:positionH>
                <wp:positionV relativeFrom="paragraph">
                  <wp:posOffset>127000</wp:posOffset>
                </wp:positionV>
                <wp:extent cx="914400" cy="340995"/>
                <wp:effectExtent l="0" t="0" r="25400" b="14605"/>
                <wp:wrapThrough wrapText="bothSides">
                  <wp:wrapPolygon edited="0">
                    <wp:start x="0" y="0"/>
                    <wp:lineTo x="0" y="20916"/>
                    <wp:lineTo x="21600" y="20916"/>
                    <wp:lineTo x="21600" y="0"/>
                    <wp:lineTo x="0" y="0"/>
                  </wp:wrapPolygon>
                </wp:wrapThrough>
                <wp:docPr id="1328" name="Rounded Rectangle 1328"/>
                <wp:cNvGraphicFramePr/>
                <a:graphic xmlns:a="http://schemas.openxmlformats.org/drawingml/2006/main">
                  <a:graphicData uri="http://schemas.microsoft.com/office/word/2010/wordprocessingShape">
                    <wps:wsp>
                      <wps:cNvSpPr/>
                      <wps:spPr>
                        <a:xfrm>
                          <a:off x="0" y="0"/>
                          <a:ext cx="914400" cy="3409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204610" w14:textId="6238CA57" w:rsidR="0001606A" w:rsidRPr="00506983" w:rsidRDefault="0001606A" w:rsidP="00531A74">
                            <w:pPr>
                              <w:jc w:val="center"/>
                              <w:rPr>
                                <w:color w:val="000000" w:themeColor="text1"/>
                              </w:rPr>
                            </w:pPr>
                            <w:r w:rsidRPr="00506983">
                              <w:rPr>
                                <w:color w:val="000000" w:themeColor="text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22CA76" id="Rounded Rectangle 1328" o:spid="_x0000_s1029" style="position:absolute;margin-left:135.2pt;margin-top:10pt;width:1in;height:26.8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" fillcolor="#5b9bd5 [3204]" strokecolor="#1f4d78 [1604]" strokeweight="1pt">
                <v:stroke joinstyle="miter"/>
                <v:textbox>
                  <w:txbxContent>
                    <w:p w14:paraId="72204610" w14:textId="6238CA57" w:rsidR="0001606A" w:rsidRPr="00506983" w:rsidRDefault="0001606A" w:rsidP="00531A74">
                      <w:pPr>
                        <w:jc w:val="center"/>
                        <w:rPr>
                          <w:color w:val="000000" w:themeColor="text1"/>
                        </w:rPr>
                      </w:pPr>
                      <w:r w:rsidRPr="00506983">
                        <w:rPr>
                          <w:color w:val="000000" w:themeColor="text1"/>
                        </w:rPr>
                        <w:t>Start</w:t>
                      </w:r>
                    </w:p>
                  </w:txbxContent>
                </v:textbox>
                <w10:wrap type="through"/>
              </v:roundrect>
            </w:pict>
          </mc:Fallback>
        </mc:AlternateContent>
      </w:r>
      <w:r>
        <w:rPr>
          <w:noProof/>
          <w:lang w:val="en-US" w:eastAsia="en-US"/>
        </w:rPr>
        <mc:AlternateContent>
          <mc:Choice Requires="wpg">
            <w:drawing>
              <wp:anchor distT="0" distB="0" distL="114300" distR="114300" simplePos="0" relativeHeight="251667456" behindDoc="0" locked="0" layoutInCell="1" allowOverlap="1" wp14:anchorId="6358B23A" wp14:editId="4151499A">
                <wp:simplePos x="0" y="0"/>
                <wp:positionH relativeFrom="column">
                  <wp:posOffset>1259840</wp:posOffset>
                </wp:positionH>
                <wp:positionV relativeFrom="paragraph">
                  <wp:posOffset>695960</wp:posOffset>
                </wp:positionV>
                <wp:extent cx="1828800" cy="912495"/>
                <wp:effectExtent l="25400" t="25400" r="25400" b="52705"/>
                <wp:wrapThrough wrapText="bothSides">
                  <wp:wrapPolygon edited="0">
                    <wp:start x="9600" y="-601"/>
                    <wp:lineTo x="-300" y="9620"/>
                    <wp:lineTo x="-300" y="15633"/>
                    <wp:lineTo x="7200" y="19240"/>
                    <wp:lineTo x="9900" y="22246"/>
                    <wp:lineTo x="10200" y="22246"/>
                    <wp:lineTo x="11400" y="22246"/>
                    <wp:lineTo x="11700" y="22246"/>
                    <wp:lineTo x="14400" y="19240"/>
                    <wp:lineTo x="15900" y="19240"/>
                    <wp:lineTo x="21600" y="11424"/>
                    <wp:lineTo x="21600" y="9620"/>
                    <wp:lineTo x="12000" y="-601"/>
                    <wp:lineTo x="9600" y="-601"/>
                  </wp:wrapPolygon>
                </wp:wrapThrough>
                <wp:docPr id="1338" name="Group 1338"/>
                <wp:cNvGraphicFramePr/>
                <a:graphic xmlns:a="http://schemas.openxmlformats.org/drawingml/2006/main">
                  <a:graphicData uri="http://schemas.microsoft.com/office/word/2010/wordprocessingGroup">
                    <wpg:wgp>
                      <wpg:cNvGrpSpPr/>
                      <wpg:grpSpPr>
                        <a:xfrm>
                          <a:off x="0" y="0"/>
                          <a:ext cx="1828800" cy="912495"/>
                          <a:chOff x="0" y="0"/>
                          <a:chExt cx="1828800" cy="912495"/>
                        </a:xfrm>
                      </wpg:grpSpPr>
                      <wps:wsp>
                        <wps:cNvPr id="1329" name="Diamond 1329"/>
                        <wps:cNvSpPr/>
                        <wps:spPr>
                          <a:xfrm>
                            <a:off x="0" y="0"/>
                            <a:ext cx="1828800" cy="91249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A7DAE" w14:textId="5466E516" w:rsidR="0001606A" w:rsidRPr="00531A74" w:rsidRDefault="0001606A" w:rsidP="00531A74">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Text Box 1330"/>
                        <wps:cNvSpPr txBox="1"/>
                        <wps:spPr>
                          <a:xfrm>
                            <a:off x="233680" y="233680"/>
                            <a:ext cx="1376680" cy="564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3EA31F" w14:textId="249B50A0" w:rsidR="0001606A" w:rsidRDefault="0001606A" w:rsidP="00506983">
                              <w:pPr>
                                <w:jc w:val="center"/>
                              </w:pPr>
                              <w:r>
                                <w:t>Do you wish to use your own Bluemix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58B23A" id="Group 1338" o:spid="_x0000_s1030" style="position:absolute;margin-left:99.2pt;margin-top:54.8pt;width:2in;height:71.85pt;z-index:251667456" coordsize="1828800,9124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">
                <v:shapetype id="_x0000_t4" coordsize="21600,21600" o:spt="4" path="m10800,0l0,10800,10800,21600,21600,10800xe">
                  <v:stroke joinstyle="miter"/>
                  <v:path gradientshapeok="t" o:connecttype="rect" textboxrect="5400,5400,16200,16200"/>
                </v:shapetype>
                <v:shape id="Diamond 1329" o:spid="_x0000_s1031" type="#_x0000_t4" style="position:absolute;width:1828800;height:912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4gtxyAAA&#10;AN0AAAAPAAAAZHJzL2Rvd25yZXYueG1sRI/NbsIwEITvSLyDtUi9FQcqoA0xCJCK6IEDoYdyW+LN&#10;j4jXUeyG9O3rSpW47Wrmm51N1r2pRUetqywrmIwjEMSZ1RUXCj7P78+vIJxH1lhbJgU/5GC9Gg4S&#10;jLW984m61BcihLCLUUHpfRNL6bKSDLqxbYiDltvWoA9rW0jd4j2Em1pOo2guDVYcLpTY0K6k7JZ+&#10;m1Aju1V7UxwX3cf1q5tf8t1se0iVehr1myUIT71/mP/pgw7cy/QN/r4JI8jVL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fiC3HIAAAA3QAAAA8AAAAAAAAAAAAAAAAAlwIAAGRy&#10;cy9kb3ducmV2LnhtbFBLBQYAAAAABAAEAPUAAACMAwAAAAA=&#10;" fillcolor="#5b9bd5 [3204]" strokecolor="#1f4d78 [1604]" strokeweight="1pt">
                  <v:textbox>
                    <w:txbxContent>
                      <w:p w14:paraId="75FA7DAE" w14:textId="5466E516" w:rsidR="0001606A" w:rsidRPr="00531A74" w:rsidRDefault="0001606A" w:rsidP="00531A74">
                        <w:pPr>
                          <w:jc w:val="center"/>
                          <w:rPr>
                            <w:sz w:val="16"/>
                          </w:rPr>
                        </w:pPr>
                      </w:p>
                    </w:txbxContent>
                  </v:textbox>
                </v:shape>
                <v:shape id="Text Box 1330" o:spid="_x0000_s1032" type="#_x0000_t202" style="position:absolute;left:233680;top:233680;width:1376680;height:564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MzqxgAA&#10;AN0AAAAPAAAAZHJzL2Rvd25yZXYueG1sRI9Pa8JAEMXvgt9hGcFb3a22xUZXkZZCT5X6p+BtyI5J&#10;aHY2ZFeTfvvOQfA2w3vz3m+W697X6kptrAJbeJwYUMR5cBUXFg77j4c5qJiQHdaBycIfRVivhoMl&#10;Zi50/E3XXSqUhHDM0EKZUpNpHfOSPMZJaIhFO4fWY5K1LbRrsZNwX+upMS/aY8XSUGJDbyXlv7uL&#10;t3D8Op9+nsy2ePfPTRd6o9m/amvHo36zAJWoT3fz7frTCf5sJvzyjYyg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YMzqxgAAAN0AAAAPAAAAAAAAAAAAAAAAAJcCAABkcnMv&#10;ZG93bnJldi54bWxQSwUGAAAAAAQABAD1AAAAigMAAAAA&#10;" filled="f" stroked="f">
                  <v:textbox>
                    <w:txbxContent>
                      <w:p w14:paraId="243EA31F" w14:textId="249B50A0" w:rsidR="0001606A" w:rsidRDefault="0001606A" w:rsidP="00506983">
                        <w:pPr>
                          <w:jc w:val="center"/>
                        </w:pPr>
                        <w:r>
                          <w:t>Do you wish to use your own Bluemix account?</w:t>
                        </w:r>
                      </w:p>
                    </w:txbxContent>
                  </v:textbox>
                </v:shape>
                <w10:wrap type="through"/>
              </v:group>
            </w:pict>
          </mc:Fallback>
        </mc:AlternateContent>
      </w:r>
      <w:r>
        <w:rPr>
          <w:noProof/>
          <w:lang w:val="en-US" w:eastAsia="en-US"/>
        </w:rPr>
        <mc:AlternateContent>
          <mc:Choice Requires="wpg">
            <w:drawing>
              <wp:anchor distT="0" distB="0" distL="114300" distR="114300" simplePos="0" relativeHeight="251668480" behindDoc="0" locked="0" layoutInCell="1" allowOverlap="1" wp14:anchorId="3FD20631" wp14:editId="66816718">
                <wp:simplePos x="0" y="0"/>
                <wp:positionH relativeFrom="column">
                  <wp:posOffset>3657600</wp:posOffset>
                </wp:positionH>
                <wp:positionV relativeFrom="paragraph">
                  <wp:posOffset>807720</wp:posOffset>
                </wp:positionV>
                <wp:extent cx="1605280" cy="800100"/>
                <wp:effectExtent l="0" t="0" r="20320" b="38100"/>
                <wp:wrapThrough wrapText="bothSides">
                  <wp:wrapPolygon edited="0">
                    <wp:start x="0" y="0"/>
                    <wp:lineTo x="0" y="21943"/>
                    <wp:lineTo x="21532" y="21943"/>
                    <wp:lineTo x="21532" y="0"/>
                    <wp:lineTo x="0" y="0"/>
                  </wp:wrapPolygon>
                </wp:wrapThrough>
                <wp:docPr id="1337" name="Group 1337"/>
                <wp:cNvGraphicFramePr/>
                <a:graphic xmlns:a="http://schemas.openxmlformats.org/drawingml/2006/main">
                  <a:graphicData uri="http://schemas.microsoft.com/office/word/2010/wordprocessingGroup">
                    <wpg:wgp>
                      <wpg:cNvGrpSpPr/>
                      <wpg:grpSpPr>
                        <a:xfrm>
                          <a:off x="0" y="0"/>
                          <a:ext cx="1605280" cy="800100"/>
                          <a:chOff x="0" y="0"/>
                          <a:chExt cx="1605280" cy="800100"/>
                        </a:xfrm>
                      </wpg:grpSpPr>
                      <wps:wsp>
                        <wps:cNvPr id="1331" name="Rectangle 1331"/>
                        <wps:cNvSpPr/>
                        <wps:spPr>
                          <a:xfrm>
                            <a:off x="0" y="0"/>
                            <a:ext cx="160528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 name="Text Box 1332"/>
                        <wps:cNvSpPr txBox="1"/>
                        <wps:spPr>
                          <a:xfrm>
                            <a:off x="0" y="111760"/>
                            <a:ext cx="1605280" cy="5746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22A365" w14:textId="753429B0" w:rsidR="0001606A" w:rsidRDefault="0001606A" w:rsidP="00506983">
                              <w:pPr>
                                <w:jc w:val="center"/>
                              </w:pPr>
                              <w:r>
                                <w:t xml:space="preserve">Start with </w:t>
                              </w:r>
                              <w:r>
                                <w:rPr>
                                  <w:b/>
                                </w:rPr>
                                <w:t>Section 1</w:t>
                              </w:r>
                              <w:r>
                                <w:t xml:space="preserve"> (Deploying the Sample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FD20631" id="Group 1337" o:spid="_x0000_s1033" style="position:absolute;margin-left:4in;margin-top:63.6pt;width:126.4pt;height:63pt;z-index:251668480" coordsize="1605280,800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">
                <v:rect id="Rectangle 1331" o:spid="_x0000_s1034" style="position:absolute;width:1605280;height:800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1IhZxAAA&#10;AN0AAAAPAAAAZHJzL2Rvd25yZXYueG1sRI/NasMwEITvhbyD2EBujewG2uBEMcEQKIEekuYBFmtj&#10;ObFWxpL/3r4qFHrbZWbnm93nk23EQJ2vHStI1wkI4tLpmisFt+/T6xaED8gaG8ekYCYP+WHxssdM&#10;u5EvNFxDJWII+wwVmBDaTEpfGrLo164ljtrddRZDXLtK6g7HGG4b+ZYk79JizZFgsKXCUPm89jZC&#10;kC5z+jEWzy8znWtq5gf1s1Kr5XTcgQg0hX/z3/WnjvU3mxR+v4kjyMM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tSIWcQAAADdAAAADwAAAAAAAAAAAAAAAACXAgAAZHJzL2Rv&#10;d25yZXYueG1sUEsFBgAAAAAEAAQA9QAAAIgDAAAAAA==&#10;" fillcolor="#5b9bd5 [3204]" strokecolor="#1f4d78 [1604]" strokeweight="1pt"/>
                <v:shape id="Text Box 1332" o:spid="_x0000_s1035" type="#_x0000_t202" style="position:absolute;top:111760;width:1605280;height:5746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vcGwwAA&#10;AN0AAAAPAAAAZHJzL2Rvd25yZXYueG1sRE9La8JAEL4L/odlhN50V21Fo6uIpdBTi/EB3obsmASz&#10;syG7Nem/7xYEb/PxPWe16Wwl7tT40rGG8UiBIM6cKTnXcDx8DOcgfEA2WDkmDb/kYbPu91aYGNfy&#10;nu5pyEUMYZ+ghiKEOpHSZwVZ9CNXE0fu6hqLIcIml6bBNobbSk6UmkmLJceGAmvaFZTd0h+r4fR1&#10;vZxf1Xf+bt/q1nVKsl1IrV8G3XYJIlAXnuKH+9PE+dPpBP6/i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vcGwwAAAN0AAAAPAAAAAAAAAAAAAAAAAJcCAABkcnMvZG93&#10;bnJldi54bWxQSwUGAAAAAAQABAD1AAAAhwMAAAAA&#10;" filled="f" stroked="f">
                  <v:textbox>
                    <w:txbxContent>
                      <w:p w14:paraId="2522A365" w14:textId="753429B0" w:rsidR="0001606A" w:rsidRDefault="0001606A" w:rsidP="00506983">
                        <w:pPr>
                          <w:jc w:val="center"/>
                        </w:pPr>
                        <w:r>
                          <w:t xml:space="preserve">Start with </w:t>
                        </w:r>
                        <w:r>
                          <w:rPr>
                            <w:b/>
                          </w:rPr>
                          <w:t>Section 1</w:t>
                        </w:r>
                        <w:r>
                          <w:t xml:space="preserve"> (Deploying the Sample Application)</w:t>
                        </w:r>
                      </w:p>
                    </w:txbxContent>
                  </v:textbox>
                </v:shape>
                <w10:wrap type="through"/>
              </v:group>
            </w:pict>
          </mc:Fallback>
        </mc:AlternateContent>
      </w:r>
      <w:r>
        <w:rPr>
          <w:noProof/>
          <w:lang w:val="en-US" w:eastAsia="en-US"/>
        </w:rPr>
        <mc:AlternateContent>
          <mc:Choice Requires="wpg">
            <w:drawing>
              <wp:anchor distT="0" distB="0" distL="114300" distR="114300" simplePos="0" relativeHeight="251669504" behindDoc="0" locked="0" layoutInCell="1" allowOverlap="1" wp14:anchorId="349D21BF" wp14:editId="0D5CEEDF">
                <wp:simplePos x="0" y="0"/>
                <wp:positionH relativeFrom="column">
                  <wp:posOffset>1483360</wp:posOffset>
                </wp:positionH>
                <wp:positionV relativeFrom="paragraph">
                  <wp:posOffset>1955800</wp:posOffset>
                </wp:positionV>
                <wp:extent cx="1496060" cy="361315"/>
                <wp:effectExtent l="0" t="0" r="27940" b="0"/>
                <wp:wrapThrough wrapText="bothSides">
                  <wp:wrapPolygon edited="0">
                    <wp:start x="0" y="0"/>
                    <wp:lineTo x="0" y="19740"/>
                    <wp:lineTo x="21637" y="19740"/>
                    <wp:lineTo x="21637" y="0"/>
                    <wp:lineTo x="0" y="0"/>
                  </wp:wrapPolygon>
                </wp:wrapThrough>
                <wp:docPr id="1335" name="Group 1335"/>
                <wp:cNvGraphicFramePr/>
                <a:graphic xmlns:a="http://schemas.openxmlformats.org/drawingml/2006/main">
                  <a:graphicData uri="http://schemas.microsoft.com/office/word/2010/wordprocessingGroup">
                    <wpg:wgp>
                      <wpg:cNvGrpSpPr/>
                      <wpg:grpSpPr>
                        <a:xfrm>
                          <a:off x="0" y="0"/>
                          <a:ext cx="1496060" cy="361315"/>
                          <a:chOff x="0" y="0"/>
                          <a:chExt cx="1496060" cy="361315"/>
                        </a:xfrm>
                      </wpg:grpSpPr>
                      <wps:wsp>
                        <wps:cNvPr id="1333" name="Rectangle 1333"/>
                        <wps:cNvSpPr/>
                        <wps:spPr>
                          <a:xfrm>
                            <a:off x="0" y="0"/>
                            <a:ext cx="1485900" cy="320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4" name="Text Box 1334"/>
                        <wps:cNvSpPr txBox="1"/>
                        <wps:spPr>
                          <a:xfrm>
                            <a:off x="10160" y="50800"/>
                            <a:ext cx="1485900" cy="310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804DCE" w14:textId="325FAA19" w:rsidR="0001606A" w:rsidRDefault="0001606A" w:rsidP="00506983">
                              <w:r>
                                <w:t xml:space="preserve">Start with </w:t>
                              </w:r>
                              <w:r>
                                <w:rPr>
                                  <w:b/>
                                </w:rPr>
                                <w:t>Section 2</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9D21BF" id="Group 1335" o:spid="_x0000_s1036" style="position:absolute;margin-left:116.8pt;margin-top:154pt;width:117.8pt;height:28.45pt;z-index:251669504" coordsize="1496060,3613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">
                <v:rect id="Rectangle 1333" o:spid="_x0000_s1037" style="position:absolute;width:1485900;height:3206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SrO1xAAA&#10;AN0AAAAPAAAAZHJzL2Rvd25yZXYueG1sRI/NasMwEITvgb6D2EJviewa2uJENiVQKIUenOYBFmtr&#10;ObZWxlL88/ZVINDbLjM73+yhXGwvJhp961hBuktAENdOt9woOP98bN9A+ICssXdMClbyUBYPmwPm&#10;2s1c0XQKjYgh7HNUYEIYcil9bcii37mBOGq/brQY4jo2Uo84x3Dby+ckeZEWW44EgwMdDdXd6Woj&#10;BKla09f52H2b5aulfr3QdVXq6XF534MItIR/8/36U8f6WZbB7Zs4gi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UqztcQAAADdAAAADwAAAAAAAAAAAAAAAACXAgAAZHJzL2Rv&#10;d25yZXYueG1sUEsFBgAAAAAEAAQA9QAAAIgDAAAAAA==&#10;" fillcolor="#5b9bd5 [3204]" strokecolor="#1f4d78 [1604]" strokeweight="1pt"/>
                <v:shape id="Text Box 1334" o:spid="_x0000_s1038" type="#_x0000_t202" style="position:absolute;left:10160;top:50800;width:1485900;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W8rpwwAA&#10;AN0AAAAPAAAAZHJzL2Rvd25yZXYueG1sRE9La8JAEL4X/A/LCN7qbtWKpq4iiuDJYnxAb0N2TEKz&#10;syG7mvTfd4VCb/PxPWex6mwlHtT40rGGt6ECQZw5U3Ku4Xzavc5A+IBssHJMGn7Iw2rZe1lgYlzL&#10;R3qkIRcxhH2CGooQ6kRKnxVk0Q9dTRy5m2sshgibXJoG2xhuKzlSaiotlhwbCqxpU1D2nd6thsvh&#10;9nWdqM98a9/r1nVKsp1LrQf9bv0BIlAX/sV/7r2J88fjCTy/iS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W8rpwwAAAN0AAAAPAAAAAAAAAAAAAAAAAJcCAABkcnMvZG93&#10;bnJldi54bWxQSwUGAAAAAAQABAD1AAAAhwMAAAAA&#10;" filled="f" stroked="f">
                  <v:textbox>
                    <w:txbxContent>
                      <w:p w14:paraId="27804DCE" w14:textId="325FAA19" w:rsidR="0001606A" w:rsidRDefault="0001606A" w:rsidP="00506983">
                        <w:r>
                          <w:t xml:space="preserve">Start with </w:t>
                        </w:r>
                        <w:r>
                          <w:rPr>
                            <w:b/>
                          </w:rPr>
                          <w:t>Section 2</w:t>
                        </w:r>
                        <w:r>
                          <w:t xml:space="preserve"> </w:t>
                        </w:r>
                      </w:p>
                    </w:txbxContent>
                  </v:textbox>
                </v:shape>
                <w10:wrap type="through"/>
              </v:group>
            </w:pict>
          </mc:Fallback>
        </mc:AlternateContent>
      </w:r>
      <w:r>
        <w:rPr>
          <w:noProof/>
          <w:lang w:val="en-US" w:eastAsia="en-US"/>
        </w:rPr>
        <mc:AlternateContent>
          <mc:Choice Requires="wps">
            <w:drawing>
              <wp:anchor distT="0" distB="0" distL="114300" distR="114300" simplePos="0" relativeHeight="251672576" behindDoc="0" locked="0" layoutInCell="1" allowOverlap="1" wp14:anchorId="011B95CA" wp14:editId="41448ABF">
                <wp:simplePos x="0" y="0"/>
                <wp:positionH relativeFrom="column">
                  <wp:posOffset>2174240</wp:posOffset>
                </wp:positionH>
                <wp:positionV relativeFrom="paragraph">
                  <wp:posOffset>462280</wp:posOffset>
                </wp:positionV>
                <wp:extent cx="0" cy="228600"/>
                <wp:effectExtent l="50800" t="0" r="76200" b="76200"/>
                <wp:wrapThrough wrapText="bothSides">
                  <wp:wrapPolygon edited="0">
                    <wp:start x="-1" y="0"/>
                    <wp:lineTo x="-1" y="26400"/>
                    <wp:lineTo x="-1" y="26400"/>
                    <wp:lineTo x="-1" y="0"/>
                    <wp:lineTo x="-1" y="0"/>
                  </wp:wrapPolygon>
                </wp:wrapThrough>
                <wp:docPr id="1343" name="Straight Arrow Connector 1343"/>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0EA953" id="_x0000_t32" coordsize="21600,21600" o:spt="32" o:oned="t" path="m,l21600,21600e" filled="f">
                <v:path arrowok="t" fillok="f" o:connecttype="none"/>
                <o:lock v:ext="edit" shapetype="t"/>
              </v:shapetype>
              <v:shape id="Straight Arrow Connector 1343" o:spid="_x0000_s1026" type="#_x0000_t32" style="position:absolute;margin-left:171.2pt;margin-top:36.4pt;width:0;height:1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" strokecolor="#5b9bd5 [3204]" strokeweight=".5pt">
                <v:stroke endarrow="block" joinstyle="miter"/>
                <w10:wrap type="through"/>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4D359735" wp14:editId="7D8BA1E4">
                <wp:simplePos x="0" y="0"/>
                <wp:positionH relativeFrom="column">
                  <wp:posOffset>3088640</wp:posOffset>
                </wp:positionH>
                <wp:positionV relativeFrom="paragraph">
                  <wp:posOffset>1153160</wp:posOffset>
                </wp:positionV>
                <wp:extent cx="571500" cy="0"/>
                <wp:effectExtent l="0" t="76200" r="38100" b="101600"/>
                <wp:wrapThrough wrapText="bothSides">
                  <wp:wrapPolygon edited="0">
                    <wp:start x="17280" y="-1"/>
                    <wp:lineTo x="16320" y="-1"/>
                    <wp:lineTo x="16320" y="-1"/>
                    <wp:lineTo x="17280" y="-1"/>
                    <wp:lineTo x="22080" y="-1"/>
                    <wp:lineTo x="22080" y="-1"/>
                    <wp:lineTo x="17280" y="-1"/>
                  </wp:wrapPolygon>
                </wp:wrapThrough>
                <wp:docPr id="800" name="Straight Arrow Connector 800"/>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B4FDF2" id="Straight Arrow Connector 800" o:spid="_x0000_s1026" type="#_x0000_t32" style="position:absolute;margin-left:243.2pt;margin-top:90.8pt;width:45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" strokecolor="#5b9bd5 [3204]" strokeweight=".5pt">
                <v:stroke endarrow="block" joinstyle="miter"/>
                <w10:wrap type="through"/>
              </v:shape>
            </w:pict>
          </mc:Fallback>
        </mc:AlternateContent>
      </w:r>
      <w:r>
        <w:rPr>
          <w:noProof/>
          <w:lang w:val="en-US" w:eastAsia="en-US"/>
        </w:rPr>
        <mc:AlternateContent>
          <mc:Choice Requires="wps">
            <w:drawing>
              <wp:anchor distT="0" distB="0" distL="114300" distR="114300" simplePos="0" relativeHeight="251674624" behindDoc="0" locked="0" layoutInCell="1" allowOverlap="1" wp14:anchorId="7961AA53" wp14:editId="70CEA63B">
                <wp:simplePos x="0" y="0"/>
                <wp:positionH relativeFrom="column">
                  <wp:posOffset>2174240</wp:posOffset>
                </wp:positionH>
                <wp:positionV relativeFrom="paragraph">
                  <wp:posOffset>1610360</wp:posOffset>
                </wp:positionV>
                <wp:extent cx="0" cy="342900"/>
                <wp:effectExtent l="50800" t="0" r="76200" b="63500"/>
                <wp:wrapThrough wrapText="bothSides">
                  <wp:wrapPolygon edited="0">
                    <wp:start x="-1" y="0"/>
                    <wp:lineTo x="-1" y="24000"/>
                    <wp:lineTo x="-1" y="24000"/>
                    <wp:lineTo x="-1" y="0"/>
                    <wp:lineTo x="-1" y="0"/>
                  </wp:wrapPolygon>
                </wp:wrapThrough>
                <wp:docPr id="803" name="Straight Arrow Connector 803"/>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3961DD" id="Straight Arrow Connector 803" o:spid="_x0000_s1026" type="#_x0000_t32" style="position:absolute;margin-left:171.2pt;margin-top:126.8pt;width:0;height:2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" strokecolor="#5b9bd5 [3204]" strokeweight=".5pt">
                <v:stroke endarrow="block" joinstyle="miter"/>
                <w10:wrap type="through"/>
              </v:shape>
            </w:pict>
          </mc:Fallback>
        </mc:AlternateContent>
      </w:r>
      <w:r>
        <w:rPr>
          <w:noProof/>
          <w:lang w:val="en-US" w:eastAsia="en-US"/>
        </w:rPr>
        <mc:AlternateContent>
          <mc:Choice Requires="wps">
            <w:drawing>
              <wp:anchor distT="0" distB="0" distL="114300" distR="114300" simplePos="0" relativeHeight="251675648" behindDoc="0" locked="0" layoutInCell="1" allowOverlap="1" wp14:anchorId="3A1FC907" wp14:editId="42CC0FC2">
                <wp:simplePos x="0" y="0"/>
                <wp:positionH relativeFrom="column">
                  <wp:posOffset>2174240</wp:posOffset>
                </wp:positionH>
                <wp:positionV relativeFrom="paragraph">
                  <wp:posOffset>2291080</wp:posOffset>
                </wp:positionV>
                <wp:extent cx="0" cy="228600"/>
                <wp:effectExtent l="50800" t="0" r="76200" b="76200"/>
                <wp:wrapThrough wrapText="bothSides">
                  <wp:wrapPolygon edited="0">
                    <wp:start x="-1" y="0"/>
                    <wp:lineTo x="-1" y="26400"/>
                    <wp:lineTo x="-1" y="26400"/>
                    <wp:lineTo x="-1" y="0"/>
                    <wp:lineTo x="-1" y="0"/>
                  </wp:wrapPolygon>
                </wp:wrapThrough>
                <wp:docPr id="807" name="Straight Arrow Connector 807"/>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7AE8CE" id="Straight Arrow Connector 807" o:spid="_x0000_s1026" type="#_x0000_t32" style="position:absolute;margin-left:171.2pt;margin-top:180.4pt;width:0;height: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" strokecolor="#5b9bd5 [3204]" strokeweight=".5pt">
                <v:stroke endarrow="block" joinstyle="miter"/>
                <w10:wrap type="through"/>
              </v:shape>
            </w:pict>
          </mc:Fallback>
        </mc:AlternateContent>
      </w:r>
    </w:p>
    <w:p w14:paraId="1FA059AC" w14:textId="4D15B4FF" w:rsidR="006B3FC2" w:rsidRDefault="00297851" w:rsidP="00ED7F41">
      <w:pPr>
        <w:pStyle w:val="Heading1"/>
        <w:keepNext/>
      </w:pPr>
      <w:bookmarkStart w:id="8" w:name="_Toc452129314"/>
      <w:r>
        <w:lastRenderedPageBreak/>
        <w:t>Deploying The Sample Application</w:t>
      </w:r>
      <w:bookmarkEnd w:id="8"/>
      <w:r w:rsidR="006B3FC2">
        <w:t xml:space="preserve"> </w:t>
      </w:r>
    </w:p>
    <w:p w14:paraId="659CE3DD" w14:textId="77777777" w:rsidR="006B3FC2" w:rsidRDefault="006B3FC2" w:rsidP="00ED7F41">
      <w:pPr>
        <w:keepNext/>
      </w:pPr>
    </w:p>
    <w:p w14:paraId="0AA07801" w14:textId="31895128" w:rsidR="00297851" w:rsidRDefault="00297851" w:rsidP="00ED7F41">
      <w:pPr>
        <w:keepNext/>
      </w:pPr>
      <w:r>
        <w:t>In this section</w:t>
      </w:r>
      <w:r w:rsidR="0001606A">
        <w:t>,</w:t>
      </w:r>
      <w:r>
        <w:t xml:space="preserve"> we will log onto Bluemix and in</w:t>
      </w:r>
      <w:r w:rsidR="0001606A">
        <w:t>itiate</w:t>
      </w:r>
      <w:r>
        <w:t xml:space="preserve"> the </w:t>
      </w:r>
      <w:r w:rsidR="0001606A">
        <w:t>c</w:t>
      </w:r>
      <w:r>
        <w:t xml:space="preserve">ar </w:t>
      </w:r>
      <w:r w:rsidR="0001606A">
        <w:t>l</w:t>
      </w:r>
      <w:r>
        <w:t xml:space="preserve">easing </w:t>
      </w:r>
      <w:r w:rsidR="0001606A">
        <w:t>d</w:t>
      </w:r>
      <w:r>
        <w:t>emo application.</w:t>
      </w:r>
    </w:p>
    <w:p w14:paraId="485EA8F5" w14:textId="77777777" w:rsidR="00297851" w:rsidRDefault="00297851" w:rsidP="00ED7F41">
      <w:pPr>
        <w:keepNext/>
      </w:pPr>
    </w:p>
    <w:tbl>
      <w:tblPr>
        <w:tblW w:w="7409" w:type="dxa"/>
        <w:tblInd w:w="1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97"/>
        <w:gridCol w:w="6212"/>
      </w:tblGrid>
      <w:tr w:rsidR="00297851" w:rsidRPr="00C27BEC" w14:paraId="4E03E030" w14:textId="77777777" w:rsidTr="0091490C">
        <w:tc>
          <w:tcPr>
            <w:tcW w:w="808" w:type="pct"/>
            <w:tcBorders>
              <w:top w:val="single" w:sz="6" w:space="0" w:color="000000"/>
            </w:tcBorders>
            <w:shd w:val="clear" w:color="auto" w:fill="auto"/>
            <w:vAlign w:val="center"/>
          </w:tcPr>
          <w:p w14:paraId="53F107F6" w14:textId="021EA116" w:rsidR="00297851" w:rsidRPr="00C27BEC" w:rsidRDefault="00297851" w:rsidP="00ED7F41">
            <w:pPr>
              <w:pStyle w:val="TableText"/>
              <w:keepNext/>
              <w:rPr>
                <w:bCs/>
              </w:rPr>
            </w:pPr>
            <w:r w:rsidRPr="00C27BEC">
              <w:rPr>
                <w:bCs/>
                <w:noProof/>
                <w:lang w:val="en-US" w:eastAsia="en-US"/>
              </w:rPr>
              <w:drawing>
                <wp:inline distT="0" distB="0" distL="0" distR="0" wp14:anchorId="1681125F" wp14:editId="298555BA">
                  <wp:extent cx="548640" cy="548640"/>
                  <wp:effectExtent l="0" t="0" r="10160" b="10160"/>
                  <wp:docPr id="821" name="Picture 821"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ign-cau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192" w:type="pct"/>
            <w:tcBorders>
              <w:top w:val="single" w:sz="6" w:space="0" w:color="000000"/>
            </w:tcBorders>
            <w:shd w:val="clear" w:color="auto" w:fill="auto"/>
            <w:vAlign w:val="center"/>
          </w:tcPr>
          <w:p w14:paraId="411CE92F" w14:textId="23F23788" w:rsidR="00297851" w:rsidRDefault="00297851" w:rsidP="00ED7F41">
            <w:pPr>
              <w:pStyle w:val="TableText"/>
              <w:keepNext/>
              <w:rPr>
                <w:bCs/>
              </w:rPr>
            </w:pPr>
            <w:r>
              <w:rPr>
                <w:bCs/>
              </w:rPr>
              <w:t>You only need to complete this section if:</w:t>
            </w:r>
          </w:p>
          <w:p w14:paraId="1E49180D" w14:textId="07C3884E" w:rsidR="00297851" w:rsidRDefault="00297851" w:rsidP="00ED7F41">
            <w:pPr>
              <w:pStyle w:val="TableText"/>
              <w:keepNext/>
              <w:numPr>
                <w:ilvl w:val="0"/>
                <w:numId w:val="40"/>
              </w:numPr>
              <w:rPr>
                <w:bCs/>
              </w:rPr>
            </w:pPr>
            <w:r>
              <w:rPr>
                <w:bCs/>
              </w:rPr>
              <w:t>You wish to sign up for Bluemix, OR</w:t>
            </w:r>
          </w:p>
          <w:p w14:paraId="650C0B36" w14:textId="44B5A68F" w:rsidR="00297851" w:rsidRDefault="00297851" w:rsidP="00ED7F41">
            <w:pPr>
              <w:pStyle w:val="TableText"/>
              <w:keepNext/>
              <w:numPr>
                <w:ilvl w:val="0"/>
                <w:numId w:val="40"/>
              </w:numPr>
              <w:rPr>
                <w:bCs/>
              </w:rPr>
            </w:pPr>
            <w:r>
              <w:rPr>
                <w:bCs/>
              </w:rPr>
              <w:t xml:space="preserve">You wish to use your existing Bluemix account, OR </w:t>
            </w:r>
          </w:p>
          <w:p w14:paraId="72BA5502" w14:textId="3619B7D4" w:rsidR="00297851" w:rsidRDefault="00297851" w:rsidP="00ED7F41">
            <w:pPr>
              <w:pStyle w:val="TableText"/>
              <w:keepNext/>
              <w:numPr>
                <w:ilvl w:val="0"/>
                <w:numId w:val="40"/>
              </w:numPr>
              <w:rPr>
                <w:bCs/>
              </w:rPr>
            </w:pPr>
            <w:r>
              <w:rPr>
                <w:bCs/>
              </w:rPr>
              <w:t xml:space="preserve">You are an </w:t>
            </w:r>
            <w:proofErr w:type="spellStart"/>
            <w:r>
              <w:rPr>
                <w:bCs/>
              </w:rPr>
              <w:t>IBMer</w:t>
            </w:r>
            <w:proofErr w:type="spellEnd"/>
            <w:r>
              <w:rPr>
                <w:bCs/>
              </w:rPr>
              <w:t>.</w:t>
            </w:r>
          </w:p>
          <w:p w14:paraId="703C227C" w14:textId="4EFF1FA0" w:rsidR="00297851" w:rsidRPr="00C27BEC" w:rsidRDefault="00297851" w:rsidP="00ED7F41">
            <w:pPr>
              <w:pStyle w:val="TableText"/>
              <w:keepNext/>
              <w:ind w:left="360"/>
              <w:rPr>
                <w:bCs/>
              </w:rPr>
            </w:pPr>
          </w:p>
        </w:tc>
      </w:tr>
    </w:tbl>
    <w:p w14:paraId="7284A368" w14:textId="715C241C" w:rsidR="00297851" w:rsidRDefault="00297851" w:rsidP="00ED7F41">
      <w:pPr>
        <w:keepNext/>
      </w:pPr>
    </w:p>
    <w:p w14:paraId="15400448" w14:textId="77777777" w:rsidR="00297851" w:rsidRDefault="00297851" w:rsidP="00ED7F41">
      <w:pPr>
        <w:keepNext/>
      </w:pPr>
    </w:p>
    <w:p w14:paraId="0D81BAD7" w14:textId="17AD4CFB" w:rsidR="00297851" w:rsidRDefault="00ED7F41" w:rsidP="00ED7F41">
      <w:pPr>
        <w:pStyle w:val="Heading2"/>
      </w:pPr>
      <w:bookmarkStart w:id="9" w:name="_Toc452129315"/>
      <w:r>
        <w:t>Deploying the Sample Application</w:t>
      </w:r>
      <w:bookmarkEnd w:id="9"/>
    </w:p>
    <w:p w14:paraId="6DA8AC98" w14:textId="77777777" w:rsidR="00297851" w:rsidRDefault="00297851" w:rsidP="00ED7F41">
      <w:pPr>
        <w:keepNext/>
      </w:pPr>
    </w:p>
    <w:p w14:paraId="0F2629CA" w14:textId="13C413AD" w:rsidR="00ED7F41" w:rsidRDefault="00ED7F41" w:rsidP="00ED7F41">
      <w:pPr>
        <w:pStyle w:val="StepList"/>
        <w:keepNext/>
      </w:pPr>
      <w:r>
        <w:t xml:space="preserve">Open a web browser and go to </w:t>
      </w:r>
      <w:hyperlink r:id="rId15" w:history="1">
        <w:r w:rsidRPr="00F872CA">
          <w:rPr>
            <w:rStyle w:val="Hyperlink"/>
          </w:rPr>
          <w:t>www.bluemix.net</w:t>
        </w:r>
      </w:hyperlink>
      <w:r>
        <w:t>.</w:t>
      </w:r>
    </w:p>
    <w:p w14:paraId="3B689A7F" w14:textId="77777777" w:rsidR="00ED7F41" w:rsidRDefault="00ED7F41" w:rsidP="00ED7F41">
      <w:pPr>
        <w:pStyle w:val="StepList"/>
        <w:keepNext/>
        <w:numPr>
          <w:ilvl w:val="0"/>
          <w:numId w:val="0"/>
        </w:numPr>
        <w:ind w:left="792"/>
      </w:pPr>
    </w:p>
    <w:tbl>
      <w:tblPr>
        <w:tblW w:w="7409" w:type="dxa"/>
        <w:tblInd w:w="1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97"/>
        <w:gridCol w:w="6212"/>
      </w:tblGrid>
      <w:tr w:rsidR="00ED7F41" w:rsidRPr="00C27BEC" w14:paraId="0B3BD0D1" w14:textId="77777777" w:rsidTr="0091490C">
        <w:tc>
          <w:tcPr>
            <w:tcW w:w="808" w:type="pct"/>
            <w:tcBorders>
              <w:top w:val="single" w:sz="6" w:space="0" w:color="000000"/>
            </w:tcBorders>
            <w:shd w:val="clear" w:color="auto" w:fill="auto"/>
            <w:vAlign w:val="center"/>
          </w:tcPr>
          <w:p w14:paraId="77617F95" w14:textId="77777777" w:rsidR="00ED7F41" w:rsidRPr="00C27BEC" w:rsidRDefault="00ED7F41" w:rsidP="0091490C">
            <w:pPr>
              <w:pStyle w:val="TableText"/>
              <w:keepNext/>
              <w:rPr>
                <w:bCs/>
              </w:rPr>
            </w:pPr>
            <w:r w:rsidRPr="00C27BEC">
              <w:rPr>
                <w:bCs/>
                <w:noProof/>
                <w:lang w:val="en-US" w:eastAsia="en-US"/>
              </w:rPr>
              <w:drawing>
                <wp:inline distT="0" distB="0" distL="0" distR="0" wp14:anchorId="10C698B4" wp14:editId="7B3688A6">
                  <wp:extent cx="548640" cy="548640"/>
                  <wp:effectExtent l="0" t="0" r="10160" b="10160"/>
                  <wp:docPr id="1346" name="Picture 1346" descr="sign-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ign-troubleshoo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192" w:type="pct"/>
            <w:tcBorders>
              <w:top w:val="single" w:sz="6" w:space="0" w:color="000000"/>
            </w:tcBorders>
            <w:shd w:val="clear" w:color="auto" w:fill="auto"/>
            <w:vAlign w:val="center"/>
          </w:tcPr>
          <w:p w14:paraId="72686EB6" w14:textId="77777777" w:rsidR="00ED7F41" w:rsidRDefault="00ED7F41" w:rsidP="0091490C">
            <w:pPr>
              <w:pStyle w:val="TableText"/>
              <w:rPr>
                <w:bCs/>
              </w:rPr>
            </w:pPr>
            <w:r>
              <w:rPr>
                <w:bCs/>
              </w:rPr>
              <w:t>It is recommended to use Firefox or Chrome.</w:t>
            </w:r>
          </w:p>
          <w:p w14:paraId="491227A7" w14:textId="580949F9" w:rsidR="00ED7F41" w:rsidRDefault="00BE2770" w:rsidP="0091490C">
            <w:pPr>
              <w:pStyle w:val="TableText"/>
              <w:rPr>
                <w:bCs/>
              </w:rPr>
            </w:pPr>
            <w:r>
              <w:rPr>
                <w:bCs/>
              </w:rPr>
              <w:t>P</w:t>
            </w:r>
            <w:r w:rsidR="008F3E8C">
              <w:rPr>
                <w:bCs/>
              </w:rPr>
              <w:t xml:space="preserve">roblems can </w:t>
            </w:r>
            <w:r>
              <w:rPr>
                <w:bCs/>
              </w:rPr>
              <w:t xml:space="preserve">generally </w:t>
            </w:r>
            <w:r w:rsidR="008F3E8C">
              <w:rPr>
                <w:bCs/>
              </w:rPr>
              <w:t>be resolved by clearing the browser’s cache and cookies</w:t>
            </w:r>
            <w:r>
              <w:rPr>
                <w:bCs/>
              </w:rPr>
              <w:t>, or running the browser in private mode</w:t>
            </w:r>
            <w:r w:rsidR="008F3E8C">
              <w:rPr>
                <w:bCs/>
              </w:rPr>
              <w:t>.</w:t>
            </w:r>
          </w:p>
          <w:p w14:paraId="71BD6E42" w14:textId="77777777" w:rsidR="008F3E8C" w:rsidRPr="00C27BEC" w:rsidRDefault="008F3E8C" w:rsidP="0091490C">
            <w:pPr>
              <w:pStyle w:val="TableText"/>
              <w:rPr>
                <w:bCs/>
              </w:rPr>
            </w:pPr>
          </w:p>
        </w:tc>
      </w:tr>
    </w:tbl>
    <w:p w14:paraId="264FE22A" w14:textId="77777777" w:rsidR="00ED7F41" w:rsidRDefault="00ED7F41" w:rsidP="00ED7F41">
      <w:pPr>
        <w:pStyle w:val="StepList"/>
        <w:keepNext/>
        <w:numPr>
          <w:ilvl w:val="0"/>
          <w:numId w:val="0"/>
        </w:numPr>
        <w:ind w:left="792"/>
      </w:pPr>
    </w:p>
    <w:p w14:paraId="2DAC0D09" w14:textId="77777777" w:rsidR="00ED7F41" w:rsidRDefault="00ED7F41" w:rsidP="00ED7F41">
      <w:pPr>
        <w:pStyle w:val="StepList"/>
        <w:keepNext/>
      </w:pPr>
      <w:r>
        <w:t>Click ‘Sign Up’ or ‘Log In’ to create a new Bluemix account or log into your existing account.</w:t>
      </w:r>
    </w:p>
    <w:p w14:paraId="514BA1AB" w14:textId="65EF3009" w:rsidR="00297851" w:rsidRDefault="00ED7F41" w:rsidP="00ED7F41">
      <w:pPr>
        <w:pStyle w:val="Section"/>
        <w:rPr>
          <w:lang w:eastAsia="en-GB"/>
        </w:rPr>
      </w:pPr>
      <w:r>
        <w:rPr>
          <w:lang w:eastAsia="en-GB"/>
        </w:rPr>
        <w:t xml:space="preserve">Once you have successfully </w:t>
      </w:r>
      <w:r w:rsidR="00C8209A">
        <w:rPr>
          <w:lang w:eastAsia="en-GB"/>
        </w:rPr>
        <w:t xml:space="preserve">signed up and </w:t>
      </w:r>
      <w:r>
        <w:rPr>
          <w:lang w:eastAsia="en-GB"/>
        </w:rPr>
        <w:t>logged into Bluemix, s</w:t>
      </w:r>
      <w:r w:rsidR="00297851">
        <w:rPr>
          <w:lang w:eastAsia="en-GB"/>
        </w:rPr>
        <w:t xml:space="preserve">elect </w:t>
      </w:r>
      <w:r w:rsidR="00297851">
        <w:rPr>
          <w:noProof/>
          <w:lang w:val="en-US"/>
        </w:rPr>
        <w:drawing>
          <wp:inline distT="0" distB="0" distL="0" distR="0" wp14:anchorId="2CD3D463" wp14:editId="76253E77">
            <wp:extent cx="690880" cy="26416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0880" cy="264160"/>
                    </a:xfrm>
                    <a:prstGeom prst="rect">
                      <a:avLst/>
                    </a:prstGeom>
                    <a:noFill/>
                    <a:ln>
                      <a:noFill/>
                    </a:ln>
                  </pic:spPr>
                </pic:pic>
              </a:graphicData>
            </a:graphic>
          </wp:inline>
        </w:drawing>
      </w:r>
      <w:r w:rsidR="00297851">
        <w:rPr>
          <w:lang w:eastAsia="en-GB"/>
        </w:rPr>
        <w:t xml:space="preserve"> </w:t>
      </w:r>
      <w:r w:rsidR="00297851">
        <w:rPr>
          <w:lang w:val="en-GB" w:eastAsia="en-GB"/>
        </w:rPr>
        <w:t>from the top bar</w:t>
      </w:r>
      <w:r w:rsidR="00C8209A">
        <w:rPr>
          <w:lang w:val="en-GB" w:eastAsia="en-GB"/>
        </w:rPr>
        <w:t>.</w:t>
      </w:r>
    </w:p>
    <w:p w14:paraId="5D860DBD" w14:textId="77777777" w:rsidR="00297851" w:rsidRDefault="00297851" w:rsidP="00ED7F41">
      <w:pPr>
        <w:pStyle w:val="Section"/>
        <w:numPr>
          <w:ilvl w:val="0"/>
          <w:numId w:val="0"/>
        </w:numPr>
        <w:ind w:left="792"/>
        <w:rPr>
          <w:lang w:eastAsia="en-GB"/>
        </w:rPr>
      </w:pPr>
    </w:p>
    <w:p w14:paraId="7AC9E5B8" w14:textId="5513ECF8" w:rsidR="00297851" w:rsidRDefault="00ED7F41" w:rsidP="00ED7F41">
      <w:pPr>
        <w:pStyle w:val="Section"/>
        <w:rPr>
          <w:lang w:eastAsia="en-GB"/>
        </w:rPr>
      </w:pPr>
      <w:r>
        <w:rPr>
          <w:lang w:eastAsia="en-GB"/>
        </w:rPr>
        <w:t>Scroll down to the N</w:t>
      </w:r>
      <w:r w:rsidR="00297851">
        <w:rPr>
          <w:lang w:eastAsia="en-GB"/>
        </w:rPr>
        <w:t xml:space="preserve">etwork section and click </w:t>
      </w:r>
      <w:r w:rsidR="00297851" w:rsidRPr="006B362F">
        <w:rPr>
          <w:b/>
          <w:lang w:eastAsia="en-GB"/>
        </w:rPr>
        <w:t>Blockchain</w:t>
      </w:r>
      <w:r w:rsidRPr="00ED7F41">
        <w:rPr>
          <w:lang w:eastAsia="en-GB"/>
        </w:rPr>
        <w:t>.</w:t>
      </w:r>
    </w:p>
    <w:p w14:paraId="2E7ED0C9" w14:textId="77777777" w:rsidR="00297851" w:rsidRDefault="00297851" w:rsidP="00ED7F41">
      <w:pPr>
        <w:pStyle w:val="Section"/>
        <w:numPr>
          <w:ilvl w:val="0"/>
          <w:numId w:val="0"/>
        </w:numPr>
        <w:ind w:left="792"/>
        <w:rPr>
          <w:lang w:eastAsia="en-GB"/>
        </w:rPr>
      </w:pPr>
    </w:p>
    <w:p w14:paraId="521C7C1F" w14:textId="77777777" w:rsidR="00297851" w:rsidRDefault="00297851" w:rsidP="00ED7F41">
      <w:pPr>
        <w:pStyle w:val="Section"/>
        <w:rPr>
          <w:lang w:eastAsia="en-GB"/>
        </w:rPr>
      </w:pPr>
      <w:r>
        <w:rPr>
          <w:lang w:eastAsia="en-GB"/>
        </w:rPr>
        <w:t>Review the service description</w:t>
      </w:r>
      <w:r>
        <w:rPr>
          <w:lang w:val="en-GB" w:eastAsia="en-GB"/>
        </w:rPr>
        <w:t xml:space="preserve"> and information about the service.</w:t>
      </w:r>
    </w:p>
    <w:p w14:paraId="29D28795" w14:textId="77777777" w:rsidR="00297851" w:rsidRDefault="00297851" w:rsidP="00ED7F41">
      <w:pPr>
        <w:pStyle w:val="Section"/>
        <w:numPr>
          <w:ilvl w:val="0"/>
          <w:numId w:val="0"/>
        </w:numPr>
        <w:ind w:left="792"/>
        <w:rPr>
          <w:lang w:eastAsia="en-GB"/>
        </w:rPr>
      </w:pPr>
    </w:p>
    <w:p w14:paraId="0CA81C33" w14:textId="71AC9EAA" w:rsidR="00297851" w:rsidRPr="000356DD" w:rsidRDefault="00297851" w:rsidP="00ED7F41">
      <w:pPr>
        <w:pStyle w:val="Section"/>
        <w:rPr>
          <w:lang w:eastAsia="en-GB"/>
        </w:rPr>
      </w:pPr>
      <w:r>
        <w:rPr>
          <w:lang w:eastAsia="en-GB"/>
        </w:rPr>
        <w:t xml:space="preserve">Click </w:t>
      </w:r>
      <w:r w:rsidRPr="000356DD">
        <w:rPr>
          <w:noProof/>
          <w:lang w:val="en-US"/>
        </w:rPr>
        <w:drawing>
          <wp:inline distT="0" distB="0" distL="0" distR="0" wp14:anchorId="5587A4E4" wp14:editId="0DDA464E">
            <wp:extent cx="1097280" cy="223520"/>
            <wp:effectExtent l="0" t="0" r="0" b="508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97280" cy="223520"/>
                    </a:xfrm>
                    <a:prstGeom prst="rect">
                      <a:avLst/>
                    </a:prstGeom>
                    <a:noFill/>
                    <a:ln>
                      <a:noFill/>
                    </a:ln>
                  </pic:spPr>
                </pic:pic>
              </a:graphicData>
            </a:graphic>
          </wp:inline>
        </w:drawing>
      </w:r>
      <w:r>
        <w:rPr>
          <w:noProof/>
          <w:lang w:val="en-US"/>
        </w:rPr>
        <w:t xml:space="preserve"> and</w:t>
      </w:r>
      <w:r w:rsidRPr="00416DEF">
        <w:rPr>
          <w:noProof/>
          <w:lang w:val="en-US"/>
        </w:rPr>
        <w:t xml:space="preserve"> </w:t>
      </w:r>
      <w:r>
        <w:rPr>
          <w:noProof/>
          <w:lang w:val="en-US"/>
        </w:rPr>
        <w:t>learn a</w:t>
      </w:r>
      <w:r w:rsidR="0001606A">
        <w:rPr>
          <w:noProof/>
          <w:lang w:val="en-US"/>
        </w:rPr>
        <w:t>bout the process of creating a B</w:t>
      </w:r>
      <w:r>
        <w:rPr>
          <w:noProof/>
          <w:lang w:val="en-US"/>
        </w:rPr>
        <w:t>lockchain environment.</w:t>
      </w:r>
    </w:p>
    <w:p w14:paraId="284E856E" w14:textId="77777777" w:rsidR="00297851" w:rsidRDefault="00297851" w:rsidP="00ED7F41">
      <w:pPr>
        <w:pStyle w:val="Section"/>
        <w:numPr>
          <w:ilvl w:val="0"/>
          <w:numId w:val="0"/>
        </w:numPr>
        <w:rPr>
          <w:lang w:eastAsia="en-GB"/>
        </w:rPr>
      </w:pPr>
    </w:p>
    <w:p w14:paraId="67618993" w14:textId="7509A262" w:rsidR="00297851" w:rsidRDefault="00297851" w:rsidP="00ED7F41">
      <w:pPr>
        <w:pStyle w:val="Section"/>
        <w:rPr>
          <w:lang w:eastAsia="en-GB"/>
        </w:rPr>
      </w:pPr>
      <w:r>
        <w:rPr>
          <w:lang w:eastAsia="en-GB"/>
        </w:rPr>
        <w:t xml:space="preserve">Click </w:t>
      </w:r>
      <w:r>
        <w:rPr>
          <w:noProof/>
          <w:lang w:val="en-US"/>
        </w:rPr>
        <w:t xml:space="preserve">‘Sample Apps and Tutorials’ on the left of the page to view the </w:t>
      </w:r>
      <w:r>
        <w:rPr>
          <w:lang w:eastAsia="en-GB"/>
        </w:rPr>
        <w:t>available apps.</w:t>
      </w:r>
      <w:r w:rsidR="00EC323D">
        <w:rPr>
          <w:noProof/>
          <w:lang w:val="en-GB" w:eastAsia="en-GB"/>
        </w:rPr>
        <w:t xml:space="preserve">    </w:t>
      </w:r>
    </w:p>
    <w:p w14:paraId="2214FD5D" w14:textId="3ECBCF15" w:rsidR="00805DA7" w:rsidRPr="00B728D9" w:rsidRDefault="00805DA7" w:rsidP="00EC323D">
      <w:pPr>
        <w:pStyle w:val="Section"/>
        <w:rPr>
          <w:lang w:eastAsia="en-GB"/>
        </w:rPr>
      </w:pPr>
      <w:r>
        <w:rPr>
          <w:lang w:eastAsia="en-GB"/>
        </w:rPr>
        <w:lastRenderedPageBreak/>
        <w:t xml:space="preserve">Click </w:t>
      </w:r>
      <w:r>
        <w:rPr>
          <w:noProof/>
          <w:lang w:val="en-US"/>
        </w:rPr>
        <w:drawing>
          <wp:inline distT="0" distB="0" distL="0" distR="0" wp14:anchorId="172AE411" wp14:editId="09C7E78B">
            <wp:extent cx="833120" cy="27432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3120" cy="274320"/>
                    </a:xfrm>
                    <a:prstGeom prst="rect">
                      <a:avLst/>
                    </a:prstGeom>
                    <a:noFill/>
                    <a:ln>
                      <a:noFill/>
                    </a:ln>
                  </pic:spPr>
                </pic:pic>
              </a:graphicData>
            </a:graphic>
          </wp:inline>
        </w:drawing>
      </w:r>
      <w:r>
        <w:rPr>
          <w:lang w:eastAsia="en-GB"/>
        </w:rPr>
        <w:t xml:space="preserve">  to view any created services. If running this lab as part of the Proof-of-Technology workshop you should see the following services already created for the car leasing application (and associated </w:t>
      </w:r>
      <w:r w:rsidR="0001606A">
        <w:rPr>
          <w:lang w:eastAsia="en-GB"/>
        </w:rPr>
        <w:t>B</w:t>
      </w:r>
      <w:r>
        <w:rPr>
          <w:lang w:eastAsia="en-GB"/>
        </w:rPr>
        <w:t>lockchain service):</w:t>
      </w:r>
      <w:r>
        <w:rPr>
          <w:lang w:eastAsia="en-GB"/>
        </w:rPr>
        <w:br/>
      </w:r>
      <w:r>
        <w:rPr>
          <w:lang w:eastAsia="en-GB"/>
        </w:rPr>
        <w:br/>
      </w:r>
      <w:r w:rsidRPr="00A273E6">
        <w:rPr>
          <w:noProof/>
          <w:lang w:val="en-US"/>
        </w:rPr>
        <w:t xml:space="preserve"> </w:t>
      </w:r>
      <w:r w:rsidR="00EC323D" w:rsidRPr="00EC323D">
        <w:rPr>
          <w:noProof/>
          <w:lang w:val="en-US"/>
        </w:rPr>
        <w:drawing>
          <wp:inline distT="0" distB="0" distL="0" distR="0" wp14:anchorId="3F6BA78E" wp14:editId="550A84BB">
            <wp:extent cx="2264410" cy="2023110"/>
            <wp:effectExtent l="19050" t="19050" r="21590" b="1524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64410" cy="2023110"/>
                    </a:xfrm>
                    <a:prstGeom prst="rect">
                      <a:avLst/>
                    </a:prstGeom>
                    <a:ln>
                      <a:solidFill>
                        <a:schemeClr val="tx1"/>
                      </a:solidFill>
                    </a:ln>
                  </pic:spPr>
                </pic:pic>
              </a:graphicData>
            </a:graphic>
          </wp:inline>
        </w:drawing>
      </w:r>
      <w:r w:rsidR="00EC323D">
        <w:rPr>
          <w:noProof/>
          <w:lang w:val="en-US"/>
        </w:rPr>
        <w:t xml:space="preserve">    </w:t>
      </w:r>
      <w:r w:rsidR="00EC323D" w:rsidRPr="00EC323D">
        <w:rPr>
          <w:noProof/>
          <w:lang w:val="en-US"/>
        </w:rPr>
        <w:drawing>
          <wp:inline distT="0" distB="0" distL="0" distR="0" wp14:anchorId="20DC9438" wp14:editId="0F92CD7B">
            <wp:extent cx="2067560" cy="2025015"/>
            <wp:effectExtent l="19050" t="19050" r="27940" b="1333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67560" cy="2025015"/>
                    </a:xfrm>
                    <a:prstGeom prst="rect">
                      <a:avLst/>
                    </a:prstGeom>
                    <a:ln>
                      <a:solidFill>
                        <a:schemeClr val="tx1"/>
                      </a:solidFill>
                    </a:ln>
                  </pic:spPr>
                </pic:pic>
              </a:graphicData>
            </a:graphic>
          </wp:inline>
        </w:drawing>
      </w:r>
    </w:p>
    <w:p w14:paraId="7BC0568B" w14:textId="77777777" w:rsidR="00BE2770" w:rsidRDefault="00BE2770" w:rsidP="00B728D9">
      <w:pPr>
        <w:pStyle w:val="Section"/>
        <w:numPr>
          <w:ilvl w:val="0"/>
          <w:numId w:val="0"/>
        </w:numPr>
        <w:rPr>
          <w:lang w:eastAsia="en-GB"/>
        </w:rPr>
      </w:pPr>
    </w:p>
    <w:p w14:paraId="75A166D2" w14:textId="77777777" w:rsidR="006F2B8E" w:rsidRDefault="006F2B8E" w:rsidP="00B728D9">
      <w:pPr>
        <w:pStyle w:val="Section"/>
        <w:numPr>
          <w:ilvl w:val="0"/>
          <w:numId w:val="0"/>
        </w:numPr>
        <w:rPr>
          <w:lang w:eastAsia="en-GB"/>
        </w:rPr>
      </w:pPr>
    </w:p>
    <w:tbl>
      <w:tblPr>
        <w:tblW w:w="7729" w:type="dxa"/>
        <w:tblInd w:w="8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10"/>
        <w:gridCol w:w="6619"/>
      </w:tblGrid>
      <w:tr w:rsidR="00BE2770" w:rsidRPr="00C27BEC" w14:paraId="77EEF0AA" w14:textId="77777777" w:rsidTr="00B728D9">
        <w:tc>
          <w:tcPr>
            <w:tcW w:w="718" w:type="pct"/>
            <w:tcBorders>
              <w:top w:val="single" w:sz="6" w:space="0" w:color="000000"/>
            </w:tcBorders>
            <w:shd w:val="clear" w:color="auto" w:fill="auto"/>
            <w:vAlign w:val="center"/>
          </w:tcPr>
          <w:p w14:paraId="1CC5042A" w14:textId="77777777" w:rsidR="00BE2770" w:rsidRPr="00C27BEC" w:rsidRDefault="00BE2770" w:rsidP="005F4E90">
            <w:pPr>
              <w:pStyle w:val="TableText"/>
              <w:keepNext/>
              <w:rPr>
                <w:bCs/>
              </w:rPr>
            </w:pPr>
            <w:r w:rsidRPr="00B728D9">
              <w:rPr>
                <w:bCs/>
                <w:noProof/>
                <w:lang w:val="en-US" w:eastAsia="en-US"/>
              </w:rPr>
              <w:drawing>
                <wp:inline distT="0" distB="0" distL="0" distR="0" wp14:anchorId="2493A82A" wp14:editId="0DE1AF78">
                  <wp:extent cx="548640" cy="548640"/>
                  <wp:effectExtent l="0" t="0" r="10160" b="10160"/>
                  <wp:docPr id="9" name="Picture 9"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ign-cau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282" w:type="pct"/>
            <w:tcBorders>
              <w:top w:val="single" w:sz="6" w:space="0" w:color="000000"/>
            </w:tcBorders>
            <w:shd w:val="clear" w:color="auto" w:fill="auto"/>
            <w:vAlign w:val="center"/>
          </w:tcPr>
          <w:p w14:paraId="0A95216E" w14:textId="77777777" w:rsidR="00BE2770" w:rsidRDefault="00BE2770" w:rsidP="00B728D9">
            <w:pPr>
              <w:pStyle w:val="Section"/>
              <w:numPr>
                <w:ilvl w:val="0"/>
                <w:numId w:val="0"/>
              </w:numPr>
              <w:rPr>
                <w:lang w:eastAsia="en-GB"/>
              </w:rPr>
            </w:pPr>
          </w:p>
          <w:p w14:paraId="12E63CE5" w14:textId="05AA6997" w:rsidR="00BE2770" w:rsidRDefault="00BE2770" w:rsidP="00BE2770">
            <w:pPr>
              <w:pStyle w:val="Section"/>
              <w:numPr>
                <w:ilvl w:val="0"/>
                <w:numId w:val="0"/>
              </w:numPr>
              <w:rPr>
                <w:lang w:eastAsia="en-GB"/>
              </w:rPr>
            </w:pPr>
            <w:r>
              <w:rPr>
                <w:lang w:eastAsia="en-GB"/>
              </w:rPr>
              <w:t xml:space="preserve">If these services </w:t>
            </w:r>
            <w:r w:rsidR="006F2B8E">
              <w:rPr>
                <w:lang w:eastAsia="en-GB"/>
              </w:rPr>
              <w:t>exist then go to step 11!</w:t>
            </w:r>
          </w:p>
          <w:p w14:paraId="0B55DC3E" w14:textId="77777777" w:rsidR="00BE2770" w:rsidRPr="00C27BEC" w:rsidRDefault="00BE2770" w:rsidP="005F4E90">
            <w:pPr>
              <w:pStyle w:val="TableText"/>
              <w:keepNext/>
              <w:ind w:left="360"/>
              <w:rPr>
                <w:bCs/>
              </w:rPr>
            </w:pPr>
          </w:p>
        </w:tc>
      </w:tr>
    </w:tbl>
    <w:p w14:paraId="0EB9A6FB" w14:textId="77777777" w:rsidR="00BE2770" w:rsidRDefault="00BE2770" w:rsidP="00B728D9">
      <w:pPr>
        <w:pStyle w:val="Section"/>
        <w:numPr>
          <w:ilvl w:val="0"/>
          <w:numId w:val="0"/>
        </w:numPr>
        <w:rPr>
          <w:lang w:eastAsia="en-GB"/>
        </w:rPr>
      </w:pPr>
    </w:p>
    <w:p w14:paraId="23E7CA95" w14:textId="77777777" w:rsidR="00297851" w:rsidRDefault="00297851" w:rsidP="00ED7F41">
      <w:pPr>
        <w:pStyle w:val="Section"/>
        <w:numPr>
          <w:ilvl w:val="0"/>
          <w:numId w:val="0"/>
        </w:numPr>
        <w:rPr>
          <w:lang w:eastAsia="en-GB"/>
        </w:rPr>
      </w:pPr>
    </w:p>
    <w:p w14:paraId="55AC8383" w14:textId="1F4D7575" w:rsidR="005A34B7" w:rsidRPr="00B728D9" w:rsidRDefault="00297851" w:rsidP="000E7BC4">
      <w:pPr>
        <w:pStyle w:val="Section"/>
        <w:rPr>
          <w:lang w:eastAsia="en-GB"/>
        </w:rPr>
      </w:pPr>
      <w:r>
        <w:rPr>
          <w:lang w:eastAsia="en-GB"/>
        </w:rPr>
        <w:t xml:space="preserve">Click </w:t>
      </w:r>
      <w:r w:rsidRPr="000356DD">
        <w:rPr>
          <w:noProof/>
          <w:lang w:val="en-US"/>
        </w:rPr>
        <w:drawing>
          <wp:inline distT="0" distB="0" distL="0" distR="0" wp14:anchorId="4FCDB13E" wp14:editId="26154285">
            <wp:extent cx="985520" cy="223520"/>
            <wp:effectExtent l="0" t="0" r="5080" b="508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85520" cy="223520"/>
                    </a:xfrm>
                    <a:prstGeom prst="rect">
                      <a:avLst/>
                    </a:prstGeom>
                    <a:noFill/>
                    <a:ln>
                      <a:noFill/>
                    </a:ln>
                  </pic:spPr>
                </pic:pic>
              </a:graphicData>
            </a:graphic>
          </wp:inline>
        </w:drawing>
      </w:r>
      <w:r>
        <w:rPr>
          <w:noProof/>
          <w:lang w:val="en-US"/>
        </w:rPr>
        <w:t xml:space="preserve"> against the Car Lease demo. Log in to Bluemix again if necessary.</w:t>
      </w:r>
      <w:r w:rsidR="005A34B7">
        <w:rPr>
          <w:noProof/>
          <w:lang w:val="en-US"/>
        </w:rPr>
        <w:t xml:space="preserve">    </w:t>
      </w:r>
    </w:p>
    <w:p w14:paraId="799FBB8E" w14:textId="77777777" w:rsidR="00BE2770" w:rsidRPr="00E75A49" w:rsidRDefault="00BE2770" w:rsidP="00B728D9">
      <w:pPr>
        <w:pStyle w:val="Section"/>
        <w:numPr>
          <w:ilvl w:val="0"/>
          <w:numId w:val="0"/>
        </w:numPr>
        <w:rPr>
          <w:lang w:eastAsia="en-GB"/>
        </w:rPr>
      </w:pPr>
    </w:p>
    <w:tbl>
      <w:tblPr>
        <w:tblW w:w="7729" w:type="dxa"/>
        <w:tblInd w:w="8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10"/>
        <w:gridCol w:w="6619"/>
      </w:tblGrid>
      <w:tr w:rsidR="00BE2770" w:rsidRPr="00C27BEC" w14:paraId="71681907" w14:textId="77777777" w:rsidTr="005F4E90">
        <w:tc>
          <w:tcPr>
            <w:tcW w:w="718" w:type="pct"/>
            <w:tcBorders>
              <w:top w:val="single" w:sz="6" w:space="0" w:color="000000"/>
            </w:tcBorders>
            <w:shd w:val="clear" w:color="auto" w:fill="auto"/>
            <w:vAlign w:val="center"/>
          </w:tcPr>
          <w:p w14:paraId="465C4F5E" w14:textId="4D6932AC" w:rsidR="00BE2770" w:rsidRPr="00C27BEC" w:rsidRDefault="000F646B" w:rsidP="005F4E90">
            <w:pPr>
              <w:pStyle w:val="TableText"/>
              <w:keepNext/>
              <w:rPr>
                <w:bCs/>
              </w:rPr>
            </w:pPr>
            <w:r w:rsidRPr="00B728D9">
              <w:rPr>
                <w:bCs/>
                <w:noProof/>
                <w:lang w:val="en-US" w:eastAsia="en-US"/>
              </w:rPr>
              <w:drawing>
                <wp:inline distT="0" distB="0" distL="0" distR="0" wp14:anchorId="1552A39B" wp14:editId="18A5BD70">
                  <wp:extent cx="546100" cy="546100"/>
                  <wp:effectExtent l="0" t="0" r="0" b="0"/>
                  <wp:docPr id="7" name="Picture 7" descr="sign-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gn-inf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tc>
        <w:tc>
          <w:tcPr>
            <w:tcW w:w="4282" w:type="pct"/>
            <w:tcBorders>
              <w:top w:val="single" w:sz="6" w:space="0" w:color="000000"/>
            </w:tcBorders>
            <w:shd w:val="clear" w:color="auto" w:fill="auto"/>
            <w:vAlign w:val="center"/>
          </w:tcPr>
          <w:p w14:paraId="5E5DA562" w14:textId="77777777" w:rsidR="00BE2770" w:rsidRDefault="00BE2770" w:rsidP="005F4E90">
            <w:pPr>
              <w:pStyle w:val="Section"/>
              <w:numPr>
                <w:ilvl w:val="0"/>
                <w:numId w:val="0"/>
              </w:numPr>
              <w:rPr>
                <w:lang w:eastAsia="en-GB"/>
              </w:rPr>
            </w:pPr>
          </w:p>
          <w:p w14:paraId="60E72A45" w14:textId="07F707E1" w:rsidR="00BE2770" w:rsidRDefault="00BE2770" w:rsidP="005F4E90">
            <w:pPr>
              <w:pStyle w:val="TableText"/>
              <w:keepNext/>
              <w:ind w:left="360"/>
              <w:rPr>
                <w:noProof/>
                <w:lang w:val="en-US"/>
              </w:rPr>
            </w:pPr>
            <w:r>
              <w:rPr>
                <w:noProof/>
                <w:lang w:val="en-US"/>
              </w:rPr>
              <w:t xml:space="preserve">The first time a </w:t>
            </w:r>
            <w:r w:rsidR="0001606A">
              <w:rPr>
                <w:noProof/>
                <w:lang w:val="en-US"/>
              </w:rPr>
              <w:t>B</w:t>
            </w:r>
            <w:r>
              <w:rPr>
                <w:noProof/>
                <w:lang w:val="en-US"/>
              </w:rPr>
              <w:t xml:space="preserve">luemix ID creates a sample, a new DevOps alias is required. </w:t>
            </w:r>
            <w:r w:rsidRPr="00B728D9">
              <w:rPr>
                <w:b/>
                <w:noProof/>
                <w:lang w:val="en-US"/>
              </w:rPr>
              <w:t>Pick a unique ID</w:t>
            </w:r>
            <w:r>
              <w:rPr>
                <w:noProof/>
                <w:lang w:val="en-US"/>
              </w:rPr>
              <w:t xml:space="preserve"> and click acceptance of the terms and then click create. For Proof-of-Technology workshops, use the first part of the email address, for example ibmpot000101 (without the ‘+’ character).</w:t>
            </w:r>
            <w:r w:rsidRPr="000E7BC4">
              <w:rPr>
                <w:noProof/>
                <w:lang w:val="en-US"/>
              </w:rPr>
              <w:t xml:space="preserve"> </w:t>
            </w:r>
            <w:r>
              <w:rPr>
                <w:noProof/>
                <w:lang w:val="en-US"/>
              </w:rPr>
              <w:t>Then click continue on the following page.</w:t>
            </w:r>
          </w:p>
          <w:p w14:paraId="633E8B05" w14:textId="507984C4" w:rsidR="00BE2770" w:rsidRPr="00C27BEC" w:rsidRDefault="00BE2770" w:rsidP="005F4E90">
            <w:pPr>
              <w:pStyle w:val="TableText"/>
              <w:keepNext/>
              <w:ind w:left="360"/>
              <w:rPr>
                <w:bCs/>
              </w:rPr>
            </w:pPr>
          </w:p>
        </w:tc>
      </w:tr>
    </w:tbl>
    <w:p w14:paraId="55A9E3C5" w14:textId="77777777" w:rsidR="008164F2" w:rsidRDefault="008164F2" w:rsidP="00B728D9">
      <w:pPr>
        <w:pStyle w:val="Section"/>
        <w:numPr>
          <w:ilvl w:val="0"/>
          <w:numId w:val="0"/>
        </w:numPr>
        <w:rPr>
          <w:lang w:eastAsia="en-GB"/>
        </w:rPr>
      </w:pPr>
    </w:p>
    <w:p w14:paraId="6AB24FBD" w14:textId="057F2961" w:rsidR="008164F2" w:rsidRPr="000356DD" w:rsidRDefault="005A34B7" w:rsidP="00B728D9">
      <w:pPr>
        <w:pStyle w:val="Section"/>
        <w:numPr>
          <w:ilvl w:val="0"/>
          <w:numId w:val="0"/>
        </w:numPr>
        <w:ind w:left="792" w:hanging="792"/>
        <w:rPr>
          <w:lang w:eastAsia="en-GB"/>
        </w:rPr>
      </w:pPr>
      <w:r>
        <w:rPr>
          <w:lang w:eastAsia="en-GB"/>
        </w:rPr>
        <w:t xml:space="preserve">             </w:t>
      </w:r>
      <w:r w:rsidR="008164F2" w:rsidRPr="008164F2">
        <w:rPr>
          <w:noProof/>
          <w:lang w:val="en-US"/>
        </w:rPr>
        <w:drawing>
          <wp:inline distT="0" distB="0" distL="0" distR="0" wp14:anchorId="4304A188" wp14:editId="2961325A">
            <wp:extent cx="3226435" cy="2244998"/>
            <wp:effectExtent l="25400" t="25400" r="2476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2780" cy="2263329"/>
                    </a:xfrm>
                    <a:prstGeom prst="rect">
                      <a:avLst/>
                    </a:prstGeom>
                    <a:ln w="12700">
                      <a:solidFill>
                        <a:schemeClr val="tx1"/>
                      </a:solidFill>
                    </a:ln>
                  </pic:spPr>
                </pic:pic>
              </a:graphicData>
            </a:graphic>
          </wp:inline>
        </w:drawing>
      </w:r>
    </w:p>
    <w:p w14:paraId="361A7687" w14:textId="77777777" w:rsidR="00297851" w:rsidRDefault="00297851" w:rsidP="00ED7F41">
      <w:pPr>
        <w:pStyle w:val="Section"/>
        <w:numPr>
          <w:ilvl w:val="0"/>
          <w:numId w:val="0"/>
        </w:numPr>
        <w:rPr>
          <w:noProof/>
          <w:lang w:val="en-US"/>
        </w:rPr>
      </w:pPr>
    </w:p>
    <w:p w14:paraId="3041DD27" w14:textId="2A527462" w:rsidR="00297851" w:rsidRDefault="00297851" w:rsidP="00ED7F41">
      <w:pPr>
        <w:pStyle w:val="Section"/>
        <w:rPr>
          <w:lang w:eastAsia="en-GB"/>
        </w:rPr>
      </w:pPr>
      <w:r w:rsidRPr="000356DD">
        <w:rPr>
          <w:noProof/>
          <w:lang w:val="en-US"/>
        </w:rPr>
        <w:t>Leave the App Name, Region, Organization and Space default and</w:t>
      </w:r>
      <w:r>
        <w:rPr>
          <w:noProof/>
          <w:lang w:val="en-US"/>
        </w:rPr>
        <w:t xml:space="preserve"> click </w:t>
      </w:r>
      <w:r w:rsidRPr="000356DD">
        <w:rPr>
          <w:noProof/>
          <w:lang w:val="en-US"/>
        </w:rPr>
        <w:drawing>
          <wp:inline distT="0" distB="0" distL="0" distR="0" wp14:anchorId="21157F60" wp14:editId="10D5772C">
            <wp:extent cx="609600" cy="203200"/>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 cy="203200"/>
                    </a:xfrm>
                    <a:prstGeom prst="rect">
                      <a:avLst/>
                    </a:prstGeom>
                    <a:noFill/>
                    <a:ln>
                      <a:noFill/>
                    </a:ln>
                  </pic:spPr>
                </pic:pic>
              </a:graphicData>
            </a:graphic>
          </wp:inline>
        </w:drawing>
      </w:r>
      <w:r>
        <w:rPr>
          <w:noProof/>
          <w:lang w:val="en-US"/>
        </w:rPr>
        <w:t>. (You might first need to wait a few seconds for the default field values to be populated.)</w:t>
      </w:r>
      <w:r>
        <w:rPr>
          <w:noProof/>
          <w:lang w:val="en-US"/>
        </w:rPr>
        <w:br/>
      </w:r>
      <w:r>
        <w:rPr>
          <w:noProof/>
          <w:lang w:val="en-US"/>
        </w:rPr>
        <w:br/>
        <w:t>Clicking Deploy will cause the car leasing demo to be deployed into your Bluemix environment, and may take a couple of minutes to complete.</w:t>
      </w:r>
      <w:r>
        <w:rPr>
          <w:lang w:eastAsia="en-GB"/>
        </w:rPr>
        <w:br/>
      </w:r>
      <w:r>
        <w:rPr>
          <w:lang w:eastAsia="en-GB"/>
        </w:rPr>
        <w:br/>
      </w:r>
      <w:r w:rsidR="00EC323D">
        <w:rPr>
          <w:noProof/>
          <w:lang w:val="en-US"/>
        </w:rPr>
        <w:drawing>
          <wp:inline distT="0" distB="0" distL="0" distR="0" wp14:anchorId="09419EC8" wp14:editId="6849899B">
            <wp:extent cx="2703776" cy="2340000"/>
            <wp:effectExtent l="19050" t="19050" r="2095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3776" cy="2340000"/>
                    </a:xfrm>
                    <a:prstGeom prst="rect">
                      <a:avLst/>
                    </a:prstGeom>
                    <a:ln>
                      <a:solidFill>
                        <a:schemeClr val="tx1"/>
                      </a:solidFill>
                    </a:ln>
                  </pic:spPr>
                </pic:pic>
              </a:graphicData>
            </a:graphic>
          </wp:inline>
        </w:drawing>
      </w:r>
      <w:r w:rsidRPr="000356DD">
        <w:rPr>
          <w:noProof/>
          <w:lang w:val="en-US"/>
        </w:rPr>
        <w:br/>
      </w:r>
    </w:p>
    <w:p w14:paraId="1EC72607" w14:textId="3A214013" w:rsidR="00297851" w:rsidRDefault="00297851" w:rsidP="00805DA7">
      <w:pPr>
        <w:pStyle w:val="Section"/>
        <w:numPr>
          <w:ilvl w:val="0"/>
          <w:numId w:val="0"/>
        </w:numPr>
        <w:ind w:left="792"/>
        <w:rPr>
          <w:lang w:eastAsia="en-GB"/>
        </w:rPr>
      </w:pPr>
      <w:r>
        <w:rPr>
          <w:lang w:eastAsia="en-GB"/>
        </w:rPr>
        <w:t xml:space="preserve">Once you see the ‘Success!’ message click </w:t>
      </w:r>
      <w:r>
        <w:rPr>
          <w:noProof/>
          <w:lang w:val="en-US"/>
        </w:rPr>
        <w:drawing>
          <wp:inline distT="0" distB="0" distL="0" distR="0" wp14:anchorId="172E9173" wp14:editId="6830E91B">
            <wp:extent cx="833120" cy="274320"/>
            <wp:effectExtent l="0" t="0" r="5080" b="508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3120" cy="274320"/>
                    </a:xfrm>
                    <a:prstGeom prst="rect">
                      <a:avLst/>
                    </a:prstGeom>
                    <a:noFill/>
                    <a:ln>
                      <a:noFill/>
                    </a:ln>
                  </pic:spPr>
                </pic:pic>
              </a:graphicData>
            </a:graphic>
          </wp:inline>
        </w:drawing>
      </w:r>
      <w:r>
        <w:rPr>
          <w:lang w:eastAsia="en-GB"/>
        </w:rPr>
        <w:t xml:space="preserve">  to see the new car leasing application (and associated </w:t>
      </w:r>
      <w:r w:rsidR="0001606A">
        <w:rPr>
          <w:lang w:eastAsia="en-GB"/>
        </w:rPr>
        <w:t>B</w:t>
      </w:r>
      <w:r>
        <w:rPr>
          <w:lang w:eastAsia="en-GB"/>
        </w:rPr>
        <w:t>lockchain service) you created.</w:t>
      </w:r>
      <w:r>
        <w:rPr>
          <w:lang w:eastAsia="en-GB"/>
        </w:rPr>
        <w:br/>
      </w:r>
    </w:p>
    <w:p w14:paraId="590AAF36" w14:textId="28A3E794" w:rsidR="00297851" w:rsidRDefault="00297851" w:rsidP="00297851">
      <w:pPr>
        <w:pStyle w:val="Section"/>
        <w:rPr>
          <w:lang w:eastAsia="en-GB"/>
        </w:rPr>
      </w:pPr>
      <w:r>
        <w:rPr>
          <w:lang w:eastAsia="en-GB"/>
        </w:rPr>
        <w:t>Click the application’s icon in the dashboard (</w:t>
      </w:r>
      <w:r w:rsidRPr="0001606A">
        <w:rPr>
          <w:b/>
          <w:lang w:eastAsia="en-GB"/>
        </w:rPr>
        <w:t>your icon may vary</w:t>
      </w:r>
      <w:r>
        <w:rPr>
          <w:lang w:eastAsia="en-GB"/>
        </w:rPr>
        <w:t>)</w:t>
      </w:r>
    </w:p>
    <w:p w14:paraId="09F08E33" w14:textId="77777777" w:rsidR="00297851" w:rsidRDefault="00297851" w:rsidP="00297851">
      <w:pPr>
        <w:pStyle w:val="Section"/>
        <w:numPr>
          <w:ilvl w:val="0"/>
          <w:numId w:val="0"/>
        </w:numPr>
        <w:rPr>
          <w:lang w:eastAsia="en-GB"/>
        </w:rPr>
      </w:pPr>
    </w:p>
    <w:p w14:paraId="6C8BFD5C" w14:textId="20C31744" w:rsidR="00297851" w:rsidRDefault="00EC323D" w:rsidP="00297851">
      <w:pPr>
        <w:pStyle w:val="Section"/>
        <w:numPr>
          <w:ilvl w:val="0"/>
          <w:numId w:val="0"/>
        </w:numPr>
        <w:ind w:left="792"/>
        <w:rPr>
          <w:noProof/>
          <w:lang w:val="en-US"/>
        </w:rPr>
      </w:pPr>
      <w:r>
        <w:rPr>
          <w:noProof/>
          <w:lang w:val="en-US"/>
        </w:rPr>
        <w:drawing>
          <wp:inline distT="0" distB="0" distL="0" distR="0" wp14:anchorId="5658A003" wp14:editId="376B9CEE">
            <wp:extent cx="381000" cy="400050"/>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1000" cy="400050"/>
                    </a:xfrm>
                    <a:prstGeom prst="rect">
                      <a:avLst/>
                    </a:prstGeom>
                  </pic:spPr>
                </pic:pic>
              </a:graphicData>
            </a:graphic>
          </wp:inline>
        </w:drawing>
      </w:r>
      <w:r w:rsidR="00297851">
        <w:rPr>
          <w:noProof/>
          <w:lang w:val="en-US"/>
        </w:rPr>
        <w:br/>
      </w:r>
      <w:r w:rsidR="00297851">
        <w:rPr>
          <w:noProof/>
          <w:lang w:val="en-US"/>
        </w:rPr>
        <w:br/>
        <w:t>This will show you information about the application, including the memory that it is consuming and activity log.</w:t>
      </w:r>
    </w:p>
    <w:p w14:paraId="7573442B" w14:textId="77777777" w:rsidR="00ED7F41" w:rsidRDefault="00ED7F41" w:rsidP="00297851">
      <w:pPr>
        <w:pStyle w:val="Section"/>
        <w:numPr>
          <w:ilvl w:val="0"/>
          <w:numId w:val="0"/>
        </w:numPr>
        <w:ind w:left="792"/>
        <w:rPr>
          <w:noProof/>
          <w:lang w:val="en-US"/>
        </w:rPr>
      </w:pPr>
    </w:p>
    <w:p w14:paraId="3089FA9A" w14:textId="1E0FB475" w:rsidR="007C5F3E" w:rsidRDefault="00EC323D" w:rsidP="00EC323D">
      <w:pPr>
        <w:ind w:left="720"/>
        <w:rPr>
          <w:rFonts w:ascii="Arial Bold" w:eastAsia="Arial Unicode MS" w:hAnsi="Arial Bold" w:cs="Arial Bold"/>
          <w:b/>
          <w:bCs/>
          <w:iCs/>
          <w:noProof/>
          <w:kern w:val="32"/>
          <w:sz w:val="28"/>
          <w:szCs w:val="28"/>
          <w:lang w:val="en-US" w:eastAsia="zh-CN"/>
        </w:rPr>
      </w:pPr>
      <w:bookmarkStart w:id="10" w:name="_Toc452129316"/>
      <w:r>
        <w:rPr>
          <w:noProof/>
          <w:lang w:val="en-US"/>
        </w:rPr>
        <w:drawing>
          <wp:inline distT="0" distB="0" distL="0" distR="0" wp14:anchorId="09F79477" wp14:editId="3670346C">
            <wp:extent cx="6040800" cy="2431327"/>
            <wp:effectExtent l="19050" t="19050" r="17145" b="2667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0800" cy="2431327"/>
                    </a:xfrm>
                    <a:prstGeom prst="rect">
                      <a:avLst/>
                    </a:prstGeom>
                    <a:ln>
                      <a:solidFill>
                        <a:schemeClr val="tx1"/>
                      </a:solidFill>
                    </a:ln>
                  </pic:spPr>
                </pic:pic>
              </a:graphicData>
            </a:graphic>
          </wp:inline>
        </w:drawing>
      </w:r>
      <w:r w:rsidR="007C5F3E">
        <w:rPr>
          <w:noProof/>
          <w:lang w:val="en-US"/>
        </w:rPr>
        <w:br w:type="page"/>
      </w:r>
    </w:p>
    <w:p w14:paraId="620B0DEB" w14:textId="2178C0D2" w:rsidR="00ED7F41" w:rsidRDefault="00ED7F41" w:rsidP="00ED7F41">
      <w:pPr>
        <w:pStyle w:val="Heading2"/>
        <w:rPr>
          <w:lang w:eastAsia="en-GB"/>
        </w:rPr>
      </w:pPr>
      <w:r>
        <w:rPr>
          <w:noProof/>
          <w:lang w:val="en-US"/>
        </w:rPr>
        <w:lastRenderedPageBreak/>
        <w:t>Starting the Sample Application</w:t>
      </w:r>
      <w:bookmarkEnd w:id="10"/>
    </w:p>
    <w:p w14:paraId="5183B386" w14:textId="77777777" w:rsidR="00297851" w:rsidRDefault="00297851" w:rsidP="00297851">
      <w:pPr>
        <w:pStyle w:val="Section"/>
        <w:numPr>
          <w:ilvl w:val="0"/>
          <w:numId w:val="0"/>
        </w:numPr>
        <w:rPr>
          <w:lang w:val="en-GB" w:eastAsia="en-GB"/>
        </w:rPr>
      </w:pPr>
    </w:p>
    <w:p w14:paraId="480B343C" w14:textId="7D216D52" w:rsidR="00F10F0A" w:rsidRPr="00F10F0A" w:rsidRDefault="00F10F0A" w:rsidP="00297851">
      <w:pPr>
        <w:pStyle w:val="Section"/>
        <w:numPr>
          <w:ilvl w:val="0"/>
          <w:numId w:val="0"/>
        </w:numPr>
        <w:rPr>
          <w:lang w:val="en-GB" w:eastAsia="en-GB"/>
        </w:rPr>
      </w:pPr>
      <w:r>
        <w:rPr>
          <w:lang w:val="en-GB" w:eastAsia="en-GB"/>
        </w:rPr>
        <w:tab/>
      </w:r>
    </w:p>
    <w:p w14:paraId="21CBC30F" w14:textId="6E118DD6" w:rsidR="00297851" w:rsidRPr="002D29DB" w:rsidRDefault="00297851" w:rsidP="005F4E90">
      <w:pPr>
        <w:pStyle w:val="StepList"/>
        <w:numPr>
          <w:ilvl w:val="0"/>
          <w:numId w:val="41"/>
        </w:numPr>
        <w:rPr>
          <w:lang w:eastAsia="en-GB"/>
        </w:rPr>
      </w:pPr>
      <w:r>
        <w:rPr>
          <w:lang w:eastAsia="en-GB"/>
        </w:rPr>
        <w:t xml:space="preserve">Click the ‘Routes’ URL (something like </w:t>
      </w:r>
      <w:r w:rsidR="00EC323D">
        <w:rPr>
          <w:noProof/>
          <w:lang w:val="en-US"/>
        </w:rPr>
        <w:drawing>
          <wp:inline distT="0" distB="0" distL="0" distR="0" wp14:anchorId="327B30B9" wp14:editId="0997E489">
            <wp:extent cx="2367887" cy="175190"/>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5501" cy="203128"/>
                    </a:xfrm>
                    <a:prstGeom prst="rect">
                      <a:avLst/>
                    </a:prstGeom>
                  </pic:spPr>
                </pic:pic>
              </a:graphicData>
            </a:graphic>
          </wp:inline>
        </w:drawing>
      </w:r>
      <w:r w:rsidRPr="00ED7F41">
        <w:rPr>
          <w:noProof/>
          <w:lang w:val="en-US"/>
        </w:rPr>
        <w:t>) in order to run the scenario.</w:t>
      </w:r>
    </w:p>
    <w:p w14:paraId="0568B801" w14:textId="77777777" w:rsidR="002D29DB" w:rsidRPr="00F10F0A" w:rsidRDefault="002D29DB" w:rsidP="002D29DB">
      <w:pPr>
        <w:pStyle w:val="StepList"/>
        <w:numPr>
          <w:ilvl w:val="0"/>
          <w:numId w:val="0"/>
        </w:numPr>
        <w:ind w:left="792"/>
        <w:rPr>
          <w:lang w:eastAsia="en-GB"/>
        </w:rPr>
      </w:pPr>
    </w:p>
    <w:p w14:paraId="708CAF7B" w14:textId="24EECB57" w:rsidR="00F10F0A" w:rsidRDefault="002D29DB" w:rsidP="002D29DB">
      <w:pPr>
        <w:pStyle w:val="StepList"/>
        <w:numPr>
          <w:ilvl w:val="0"/>
          <w:numId w:val="0"/>
        </w:numPr>
        <w:ind w:left="1584" w:hanging="792"/>
        <w:rPr>
          <w:noProof/>
          <w:lang w:val="en-US"/>
        </w:rPr>
      </w:pPr>
      <w:r>
        <w:rPr>
          <w:noProof/>
          <w:lang w:val="en-US"/>
        </w:rPr>
        <w:drawing>
          <wp:inline distT="0" distB="0" distL="0" distR="0" wp14:anchorId="77FB9D45" wp14:editId="23271252">
            <wp:extent cx="5401945" cy="2583147"/>
            <wp:effectExtent l="19050" t="19050" r="2730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1401" cy="2664179"/>
                    </a:xfrm>
                    <a:prstGeom prst="rect">
                      <a:avLst/>
                    </a:prstGeom>
                    <a:ln>
                      <a:solidFill>
                        <a:schemeClr val="tx1"/>
                      </a:solidFill>
                    </a:ln>
                  </pic:spPr>
                </pic:pic>
              </a:graphicData>
            </a:graphic>
          </wp:inline>
        </w:drawing>
      </w:r>
    </w:p>
    <w:p w14:paraId="1D67B9B5" w14:textId="77777777" w:rsidR="002D29DB" w:rsidRDefault="002D29DB" w:rsidP="002D29DB">
      <w:pPr>
        <w:pStyle w:val="StepList"/>
        <w:numPr>
          <w:ilvl w:val="0"/>
          <w:numId w:val="0"/>
        </w:numPr>
        <w:ind w:left="1584" w:hanging="792"/>
        <w:rPr>
          <w:noProof/>
          <w:lang w:val="en-US"/>
        </w:rPr>
      </w:pPr>
    </w:p>
    <w:p w14:paraId="78C0A5D4" w14:textId="60E255F8" w:rsidR="00F10F0A" w:rsidRPr="00F10F0A" w:rsidRDefault="00F10F0A" w:rsidP="00F10F0A">
      <w:pPr>
        <w:pStyle w:val="StepList"/>
        <w:numPr>
          <w:ilvl w:val="0"/>
          <w:numId w:val="0"/>
        </w:numPr>
        <w:ind w:left="792" w:hanging="792"/>
        <w:rPr>
          <w:lang w:eastAsia="en-GB"/>
        </w:rPr>
      </w:pPr>
      <w:r>
        <w:rPr>
          <w:noProof/>
          <w:lang w:val="en-US"/>
        </w:rPr>
        <w:tab/>
      </w:r>
      <w:r>
        <w:rPr>
          <w:lang w:val="en-GB" w:eastAsia="en-GB"/>
        </w:rPr>
        <w:t xml:space="preserve">You may see the </w:t>
      </w:r>
      <w:r w:rsidR="002D29DB">
        <w:rPr>
          <w:lang w:val="en-GB" w:eastAsia="en-GB"/>
        </w:rPr>
        <w:t>screen</w:t>
      </w:r>
      <w:r>
        <w:rPr>
          <w:lang w:val="en-GB" w:eastAsia="en-GB"/>
        </w:rPr>
        <w:t xml:space="preserve"> </w:t>
      </w:r>
      <w:r w:rsidR="002D29DB">
        <w:rPr>
          <w:lang w:val="en-GB" w:eastAsia="en-GB"/>
        </w:rPr>
        <w:t>above</w:t>
      </w:r>
      <w:r>
        <w:rPr>
          <w:lang w:val="en-GB" w:eastAsia="en-GB"/>
        </w:rPr>
        <w:t>. This means that the application is not ready to be used yet. Wait until the loading image is gone and you will be presented with the screen shown below.</w:t>
      </w:r>
    </w:p>
    <w:p w14:paraId="11A69F25" w14:textId="77777777" w:rsidR="00F10F0A" w:rsidRDefault="00F10F0A" w:rsidP="00F10F0A">
      <w:pPr>
        <w:pStyle w:val="StepList"/>
        <w:numPr>
          <w:ilvl w:val="0"/>
          <w:numId w:val="0"/>
        </w:numPr>
        <w:ind w:left="792"/>
        <w:rPr>
          <w:lang w:eastAsia="en-GB"/>
        </w:rPr>
      </w:pPr>
    </w:p>
    <w:tbl>
      <w:tblPr>
        <w:tblpPr w:leftFromText="180" w:rightFromText="180" w:vertAnchor="text" w:horzAnchor="page" w:tblpX="1825" w:tblpY="4228"/>
        <w:tblW w:w="772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10"/>
        <w:gridCol w:w="6619"/>
      </w:tblGrid>
      <w:tr w:rsidR="002D29DB" w:rsidRPr="00C27BEC" w14:paraId="79CFB6AA" w14:textId="77777777" w:rsidTr="002D29DB">
        <w:tc>
          <w:tcPr>
            <w:tcW w:w="718" w:type="pct"/>
            <w:tcBorders>
              <w:top w:val="single" w:sz="6" w:space="0" w:color="000000"/>
            </w:tcBorders>
            <w:shd w:val="clear" w:color="auto" w:fill="auto"/>
            <w:vAlign w:val="center"/>
          </w:tcPr>
          <w:p w14:paraId="738678CD" w14:textId="77777777" w:rsidR="002D29DB" w:rsidRPr="00C27BEC" w:rsidRDefault="002D29DB" w:rsidP="002D29DB">
            <w:pPr>
              <w:pStyle w:val="TableText"/>
              <w:keepNext/>
              <w:rPr>
                <w:bCs/>
              </w:rPr>
            </w:pPr>
            <w:r w:rsidRPr="00B728D9">
              <w:rPr>
                <w:bCs/>
                <w:noProof/>
                <w:lang w:val="en-US" w:eastAsia="en-US"/>
              </w:rPr>
              <w:drawing>
                <wp:inline distT="0" distB="0" distL="0" distR="0" wp14:anchorId="309F8E98" wp14:editId="2CF69042">
                  <wp:extent cx="548640" cy="548640"/>
                  <wp:effectExtent l="0" t="0" r="10160" b="10160"/>
                  <wp:docPr id="13" name="Picture 13" descr="sign-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ign-cau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282" w:type="pct"/>
            <w:tcBorders>
              <w:top w:val="single" w:sz="6" w:space="0" w:color="000000"/>
            </w:tcBorders>
            <w:shd w:val="clear" w:color="auto" w:fill="auto"/>
            <w:vAlign w:val="center"/>
          </w:tcPr>
          <w:p w14:paraId="08D54BF5" w14:textId="4634BB19" w:rsidR="002D29DB" w:rsidRPr="00C27BEC" w:rsidRDefault="002D29DB" w:rsidP="0001606A">
            <w:pPr>
              <w:pStyle w:val="TableText"/>
              <w:keepNext/>
              <w:ind w:left="360"/>
              <w:rPr>
                <w:bCs/>
              </w:rPr>
            </w:pPr>
            <w:r>
              <w:rPr>
                <w:lang w:eastAsia="en-GB"/>
              </w:rPr>
              <w:t xml:space="preserve">If running this lab as part of the Proof-of-Technology workshop, and the sample has been created, you should now move to </w:t>
            </w:r>
            <w:r w:rsidR="0001606A">
              <w:rPr>
                <w:lang w:eastAsia="en-GB"/>
              </w:rPr>
              <w:t>S</w:t>
            </w:r>
            <w:r>
              <w:rPr>
                <w:lang w:eastAsia="en-GB"/>
              </w:rPr>
              <w:t>ection 2.</w:t>
            </w:r>
          </w:p>
        </w:tc>
      </w:tr>
    </w:tbl>
    <w:p w14:paraId="4033FBEC" w14:textId="51A73D51" w:rsidR="00F10F0A" w:rsidRDefault="002D29DB" w:rsidP="00F10F0A">
      <w:pPr>
        <w:pStyle w:val="StepList"/>
        <w:numPr>
          <w:ilvl w:val="0"/>
          <w:numId w:val="0"/>
        </w:numPr>
        <w:ind w:left="792"/>
        <w:rPr>
          <w:lang w:eastAsia="en-GB"/>
        </w:rPr>
      </w:pPr>
      <w:r>
        <w:rPr>
          <w:noProof/>
          <w:lang w:val="en-US"/>
        </w:rPr>
        <w:drawing>
          <wp:inline distT="0" distB="0" distL="0" distR="0" wp14:anchorId="17E82512" wp14:editId="0A08FDDC">
            <wp:extent cx="5402455" cy="2423160"/>
            <wp:effectExtent l="19050" t="19050" r="27305" b="1524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stretch>
                      <a:fillRect/>
                    </a:stretch>
                  </pic:blipFill>
                  <pic:spPr>
                    <a:xfrm>
                      <a:off x="0" y="0"/>
                      <a:ext cx="5407282" cy="2425325"/>
                    </a:xfrm>
                    <a:prstGeom prst="rect">
                      <a:avLst/>
                    </a:prstGeom>
                    <a:ln>
                      <a:solidFill>
                        <a:schemeClr val="tx1"/>
                      </a:solidFill>
                    </a:ln>
                  </pic:spPr>
                </pic:pic>
              </a:graphicData>
            </a:graphic>
          </wp:inline>
        </w:drawing>
      </w:r>
    </w:p>
    <w:p w14:paraId="7FA1CD5F" w14:textId="7B0925B6" w:rsidR="00297851" w:rsidRDefault="00EB3E3E" w:rsidP="00297851">
      <w:pPr>
        <w:pStyle w:val="Section"/>
        <w:rPr>
          <w:lang w:eastAsia="en-GB"/>
        </w:rPr>
      </w:pPr>
      <w:r>
        <w:rPr>
          <w:lang w:eastAsia="en-GB"/>
        </w:rPr>
        <w:lastRenderedPageBreak/>
        <w:t>C</w:t>
      </w:r>
      <w:r w:rsidR="00297851">
        <w:rPr>
          <w:lang w:eastAsia="en-GB"/>
        </w:rPr>
        <w:t xml:space="preserve">lick ‘Admin Console’ and then ‘Create </w:t>
      </w:r>
      <w:r w:rsidR="00775EE8">
        <w:rPr>
          <w:lang w:eastAsia="en-GB"/>
        </w:rPr>
        <w:t xml:space="preserve">Simple </w:t>
      </w:r>
      <w:r w:rsidR="00297851">
        <w:rPr>
          <w:lang w:eastAsia="en-GB"/>
        </w:rPr>
        <w:t xml:space="preserve">Scenario’ to load the initial set of assets into the </w:t>
      </w:r>
      <w:r w:rsidR="0001606A">
        <w:rPr>
          <w:lang w:eastAsia="en-GB"/>
        </w:rPr>
        <w:t>B</w:t>
      </w:r>
      <w:r w:rsidR="00297851">
        <w:rPr>
          <w:lang w:eastAsia="en-GB"/>
        </w:rPr>
        <w:t>lockchain. This will take several minutes to complete</w:t>
      </w:r>
      <w:r w:rsidR="00775EE8">
        <w:rPr>
          <w:lang w:eastAsia="en-GB"/>
        </w:rPr>
        <w:t>.</w:t>
      </w:r>
    </w:p>
    <w:p w14:paraId="05E9192E" w14:textId="4DB1D61F" w:rsidR="00C150C9" w:rsidRDefault="00C150C9" w:rsidP="00C150C9">
      <w:pPr>
        <w:pStyle w:val="Section"/>
        <w:numPr>
          <w:ilvl w:val="0"/>
          <w:numId w:val="0"/>
        </w:numPr>
        <w:ind w:left="792"/>
        <w:rPr>
          <w:lang w:eastAsia="en-GB"/>
        </w:rPr>
      </w:pPr>
    </w:p>
    <w:p w14:paraId="7D50BEA1" w14:textId="53930E37" w:rsidR="00297851" w:rsidRDefault="005F4E90" w:rsidP="00297851">
      <w:pPr>
        <w:autoSpaceDE w:val="0"/>
        <w:autoSpaceDN w:val="0"/>
        <w:adjustRightInd w:val="0"/>
        <w:ind w:left="720"/>
        <w:rPr>
          <w:rFonts w:ascii="Helv" w:hAnsi="Helv" w:cs="Helv"/>
          <w:color w:val="000000"/>
          <w:sz w:val="20"/>
          <w:szCs w:val="20"/>
          <w:lang w:eastAsia="en-GB"/>
        </w:rPr>
      </w:pPr>
      <w:r>
        <w:rPr>
          <w:noProof/>
          <w:lang w:val="en-US"/>
        </w:rPr>
        <mc:AlternateContent>
          <mc:Choice Requires="wpg">
            <w:drawing>
              <wp:inline distT="0" distB="0" distL="0" distR="0" wp14:anchorId="4B9531CA" wp14:editId="15FF9826">
                <wp:extent cx="2156460" cy="971550"/>
                <wp:effectExtent l="19050" t="19050" r="15240" b="19050"/>
                <wp:docPr id="14" name="Group 14"/>
                <wp:cNvGraphicFramePr/>
                <a:graphic xmlns:a="http://schemas.openxmlformats.org/drawingml/2006/main">
                  <a:graphicData uri="http://schemas.microsoft.com/office/word/2010/wordprocessingGroup">
                    <wpg:wgp>
                      <wpg:cNvGrpSpPr/>
                      <wpg:grpSpPr>
                        <a:xfrm>
                          <a:off x="0" y="0"/>
                          <a:ext cx="2156460" cy="971550"/>
                          <a:chOff x="0" y="0"/>
                          <a:chExt cx="2156460" cy="971550"/>
                        </a:xfrm>
                      </wpg:grpSpPr>
                      <pic:pic xmlns:pic="http://schemas.openxmlformats.org/drawingml/2006/picture">
                        <pic:nvPicPr>
                          <pic:cNvPr id="11" name="Picture 1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56460" cy="971550"/>
                          </a:xfrm>
                          <a:prstGeom prst="rect">
                            <a:avLst/>
                          </a:prstGeom>
                          <a:ln w="9525">
                            <a:solidFill>
                              <a:schemeClr val="tx1"/>
                            </a:solidFill>
                          </a:ln>
                        </pic:spPr>
                      </pic:pic>
                      <wps:wsp>
                        <wps:cNvPr id="12" name="Rectangle 12"/>
                        <wps:cNvSpPr/>
                        <wps:spPr>
                          <a:xfrm>
                            <a:off x="1176867" y="739422"/>
                            <a:ext cx="964800" cy="21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87375A" id="Group 14" o:spid="_x0000_s1026" style="width:169.8pt;height:76.5pt;mso-position-horizontal-relative:char;mso-position-vertical-relative:line" coordsize="21564,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21564;height:9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bOTu/AAAA2wAAAA8AAABkcnMvZG93bnJldi54bWxET02LwjAQvQv+hzCCN00VkbUaRQRFKKzo&#10;Lp6HZmyLzaQkqdZ/bxaEvc3jfc5q05laPMj5yrKCyTgBQZxbXXGh4PdnP/oC4QOyxtoyKXiRh826&#10;31thqu2Tz/S4hELEEPYpKihDaFIpfV6SQT+2DXHkbtYZDBG6QmqHzxhuajlNkrk0WHFsKLGhXUn5&#10;/dIaBYdjJdvrfJbr5pSds8W3axfbTKnhoNsuQQTqwr/44z7qOH8Cf7/EA+T6D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wmzk7vwAAANsAAAAPAAAAAAAAAAAAAAAAAJ8CAABk&#10;cnMvZG93bnJldi54bWxQSwUGAAAAAAQABAD3AAAAiwMAAAAA&#10;" stroked="t" strokecolor="black [3213]">
                  <v:imagedata r:id="rId33" o:title=""/>
                  <v:path arrowok="t"/>
                </v:shape>
                <v:rect id="Rectangle 12" o:spid="_x0000_s1028" style="position:absolute;left:11768;top:7394;width:9648;height:2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c48MA&#10;AADbAAAADwAAAGRycy9kb3ducmV2LnhtbESPT2sCMRDF70K/Q5hCb5rVQ1tWo5TSBcGDrQpeh810&#10;d3EzCUn2j9/eCIK3Gd77vXmz2oymFT350FhWMJ9lIIhLqxuuFJyOxfQTRIjIGlvLpOBKATbrl8kK&#10;c20H/qP+ECuRQjjkqKCO0eVShrImg2FmHXHS/q03GNPqK6k9DinctHKRZe/SYMPpQo2OvmsqL4fO&#10;pBqu/XW6219O5/lY+B+9C1h9KPX2On4tQUQa49P8oLc6cQu4/5IG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Lc48MAAADbAAAADwAAAAAAAAAAAAAAAACYAgAAZHJzL2Rv&#10;d25yZXYueG1sUEsFBgAAAAAEAAQA9QAAAIgDAAAAAA==&#10;" filled="f" strokecolor="red" strokeweight="1pt"/>
                <w10:anchorlock/>
              </v:group>
            </w:pict>
          </mc:Fallback>
        </mc:AlternateContent>
      </w:r>
    </w:p>
    <w:p w14:paraId="659D816A" w14:textId="77777777" w:rsidR="002011DC" w:rsidRDefault="002011DC" w:rsidP="00297851">
      <w:pPr>
        <w:autoSpaceDE w:val="0"/>
        <w:autoSpaceDN w:val="0"/>
        <w:adjustRightInd w:val="0"/>
        <w:ind w:left="720"/>
        <w:rPr>
          <w:rFonts w:ascii="Helv" w:hAnsi="Helv" w:cs="Helv"/>
          <w:color w:val="000000"/>
          <w:sz w:val="20"/>
          <w:szCs w:val="20"/>
          <w:lang w:eastAsia="en-GB"/>
        </w:rPr>
      </w:pPr>
    </w:p>
    <w:p w14:paraId="776E289D" w14:textId="450735CE" w:rsidR="00CB0995" w:rsidRDefault="00CB0995" w:rsidP="00CB0995">
      <w:pPr>
        <w:pStyle w:val="Section"/>
        <w:rPr>
          <w:lang w:eastAsia="en-GB"/>
        </w:rPr>
      </w:pPr>
      <w:r>
        <w:rPr>
          <w:lang w:eastAsia="en-GB"/>
        </w:rPr>
        <w:t>The scenario setup is complete when ‘Demo setup’ is displayed.</w:t>
      </w:r>
    </w:p>
    <w:p w14:paraId="58190DAA" w14:textId="6FB2EA03" w:rsidR="00CB0995" w:rsidRDefault="00CB0995" w:rsidP="00CB0995">
      <w:pPr>
        <w:pStyle w:val="Section"/>
        <w:numPr>
          <w:ilvl w:val="0"/>
          <w:numId w:val="0"/>
        </w:numPr>
        <w:rPr>
          <w:noProof/>
          <w:lang w:val="en-US"/>
        </w:rPr>
      </w:pPr>
    </w:p>
    <w:p w14:paraId="39A54D5D" w14:textId="19B0A6FB" w:rsidR="00297851" w:rsidRDefault="00CB0995" w:rsidP="00CB0995">
      <w:pPr>
        <w:pStyle w:val="Section"/>
        <w:numPr>
          <w:ilvl w:val="0"/>
          <w:numId w:val="0"/>
        </w:numPr>
        <w:rPr>
          <w:lang w:eastAsia="en-GB"/>
        </w:rPr>
      </w:pPr>
      <w:r>
        <w:rPr>
          <w:lang w:eastAsia="en-GB"/>
        </w:rPr>
        <w:tab/>
      </w:r>
      <w:r w:rsidR="002E56BE">
        <w:rPr>
          <w:noProof/>
          <w:lang w:val="en-US"/>
        </w:rPr>
        <w:drawing>
          <wp:inline distT="0" distB="0" distL="0" distR="0" wp14:anchorId="03F334B9" wp14:editId="097C9844">
            <wp:extent cx="2578100" cy="2081530"/>
            <wp:effectExtent l="19050" t="19050" r="1270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78100" cy="2081530"/>
                    </a:xfrm>
                    <a:prstGeom prst="rect">
                      <a:avLst/>
                    </a:prstGeom>
                    <a:ln>
                      <a:solidFill>
                        <a:schemeClr val="tx1"/>
                      </a:solidFill>
                    </a:ln>
                  </pic:spPr>
                </pic:pic>
              </a:graphicData>
            </a:graphic>
          </wp:inline>
        </w:drawing>
      </w:r>
    </w:p>
    <w:p w14:paraId="326AA59B" w14:textId="3D90557F" w:rsidR="0077763C" w:rsidRPr="00416DEF" w:rsidRDefault="0077763C" w:rsidP="00CB0995">
      <w:pPr>
        <w:pStyle w:val="Section"/>
        <w:numPr>
          <w:ilvl w:val="0"/>
          <w:numId w:val="0"/>
        </w:numPr>
      </w:pPr>
    </w:p>
    <w:tbl>
      <w:tblPr>
        <w:tblW w:w="6639" w:type="dxa"/>
        <w:tblInd w:w="8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10"/>
        <w:gridCol w:w="5529"/>
      </w:tblGrid>
      <w:tr w:rsidR="00B80E53" w:rsidRPr="00C27BEC" w14:paraId="584E921E" w14:textId="77777777" w:rsidTr="002E56BE">
        <w:trPr>
          <w:trHeight w:val="917"/>
        </w:trPr>
        <w:tc>
          <w:tcPr>
            <w:tcW w:w="836" w:type="pct"/>
            <w:tcBorders>
              <w:top w:val="single" w:sz="6" w:space="0" w:color="000000"/>
            </w:tcBorders>
            <w:shd w:val="clear" w:color="auto" w:fill="auto"/>
            <w:vAlign w:val="center"/>
          </w:tcPr>
          <w:p w14:paraId="5DDD213A" w14:textId="77777777" w:rsidR="0077763C" w:rsidRPr="00C27BEC" w:rsidRDefault="0077763C" w:rsidP="00C1790F">
            <w:pPr>
              <w:pStyle w:val="TableText"/>
              <w:keepNext/>
              <w:rPr>
                <w:bCs/>
              </w:rPr>
            </w:pPr>
            <w:r w:rsidRPr="00C27BEC">
              <w:rPr>
                <w:bCs/>
                <w:noProof/>
                <w:lang w:val="en-US" w:eastAsia="en-US"/>
              </w:rPr>
              <w:drawing>
                <wp:inline distT="0" distB="0" distL="0" distR="0" wp14:anchorId="59487611" wp14:editId="0BEA0D7F">
                  <wp:extent cx="548640" cy="548640"/>
                  <wp:effectExtent l="0" t="0" r="10160" b="10160"/>
                  <wp:docPr id="2" name="Picture 2" descr="sign-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ign-troubleshoo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164" w:type="pct"/>
            <w:tcBorders>
              <w:top w:val="single" w:sz="6" w:space="0" w:color="000000"/>
            </w:tcBorders>
            <w:shd w:val="clear" w:color="auto" w:fill="auto"/>
            <w:vAlign w:val="center"/>
          </w:tcPr>
          <w:p w14:paraId="40820D8C" w14:textId="4579D59E" w:rsidR="0077763C" w:rsidRPr="00C27BEC" w:rsidRDefault="0077763C" w:rsidP="00B80E53">
            <w:pPr>
              <w:pStyle w:val="TableText"/>
              <w:rPr>
                <w:bCs/>
              </w:rPr>
            </w:pPr>
            <w:r>
              <w:rPr>
                <w:bCs/>
              </w:rPr>
              <w:t>If an error occurs during creating the scenario, go to Appendix A for instructions on how to delete the service.</w:t>
            </w:r>
          </w:p>
        </w:tc>
      </w:tr>
    </w:tbl>
    <w:p w14:paraId="657DB5E7" w14:textId="22B85921" w:rsidR="00297851" w:rsidRDefault="00297851" w:rsidP="006B3FC2"/>
    <w:p w14:paraId="3CB46AC9" w14:textId="77777777" w:rsidR="00297851" w:rsidRDefault="00297851" w:rsidP="00297851">
      <w:pPr>
        <w:pStyle w:val="Heading1"/>
      </w:pPr>
      <w:bookmarkStart w:id="11" w:name="_Toc452129317"/>
      <w:r>
        <w:lastRenderedPageBreak/>
        <w:t xml:space="preserve">Asset Transfer and </w:t>
      </w:r>
      <w:r w:rsidRPr="00BB6CCD">
        <w:t>Disposal</w:t>
      </w:r>
      <w:r>
        <w:t xml:space="preserve"> Scenarios</w:t>
      </w:r>
      <w:bookmarkEnd w:id="11"/>
      <w:r>
        <w:t xml:space="preserve"> </w:t>
      </w:r>
    </w:p>
    <w:p w14:paraId="49288445" w14:textId="77777777" w:rsidR="00297851" w:rsidRDefault="00297851" w:rsidP="006B3FC2"/>
    <w:p w14:paraId="4EDE80F5" w14:textId="7B6A9B46" w:rsidR="006B3FC2" w:rsidRDefault="006B3FC2" w:rsidP="006B3FC2">
      <w:r>
        <w:t>In the following sections</w:t>
      </w:r>
      <w:r w:rsidR="0001606A">
        <w:t>,</w:t>
      </w:r>
      <w:r>
        <w:t xml:space="preserve"> you will discover how </w:t>
      </w:r>
      <w:r w:rsidR="0001606A">
        <w:t xml:space="preserve">Blockchain technology is </w:t>
      </w:r>
      <w:r>
        <w:t xml:space="preserve">used to track ownership of an asset across multiple parties. The scenario describes how </w:t>
      </w:r>
      <w:r w:rsidR="0001606A">
        <w:t>Bl</w:t>
      </w:r>
      <w:r>
        <w:t xml:space="preserve">ockchain technology </w:t>
      </w:r>
      <w:r w:rsidR="0001606A">
        <w:t>is</w:t>
      </w:r>
      <w:r>
        <w:t xml:space="preserve"> used to model the lifecycle of vehicle ownership and control between the following participants: </w:t>
      </w:r>
    </w:p>
    <w:p w14:paraId="49061184" w14:textId="77777777" w:rsidR="006B3FC2" w:rsidRDefault="006B3FC2" w:rsidP="006B3FC2"/>
    <w:p w14:paraId="08DADEFB" w14:textId="77777777" w:rsidR="006B3FC2" w:rsidRDefault="006B3FC2" w:rsidP="00C45ED2">
      <w:pPr>
        <w:numPr>
          <w:ilvl w:val="0"/>
          <w:numId w:val="31"/>
        </w:numPr>
        <w:spacing w:line="276" w:lineRule="auto"/>
        <w:jc w:val="both"/>
      </w:pPr>
      <w:r>
        <w:t xml:space="preserve">Manufacturer to Dealership </w:t>
      </w:r>
    </w:p>
    <w:p w14:paraId="4FA8F77C" w14:textId="77777777" w:rsidR="006B3FC2" w:rsidRDefault="006B3FC2" w:rsidP="00C45ED2">
      <w:pPr>
        <w:numPr>
          <w:ilvl w:val="0"/>
          <w:numId w:val="31"/>
        </w:numPr>
        <w:spacing w:line="276" w:lineRule="auto"/>
        <w:jc w:val="both"/>
      </w:pPr>
      <w:r>
        <w:t>Dealership to Leasing Company</w:t>
      </w:r>
    </w:p>
    <w:p w14:paraId="202B21A5" w14:textId="00BA7CFF" w:rsidR="006B3FC2" w:rsidRDefault="006B3FC2" w:rsidP="00C45ED2">
      <w:pPr>
        <w:numPr>
          <w:ilvl w:val="0"/>
          <w:numId w:val="31"/>
        </w:numPr>
        <w:spacing w:line="276" w:lineRule="auto"/>
        <w:jc w:val="both"/>
      </w:pPr>
      <w:r>
        <w:t>Leasing Company to Le</w:t>
      </w:r>
      <w:r w:rsidR="007F141D">
        <w:t>a</w:t>
      </w:r>
      <w:r>
        <w:t xml:space="preserve">see </w:t>
      </w:r>
    </w:p>
    <w:p w14:paraId="31B6895D" w14:textId="77777777" w:rsidR="006B3FC2" w:rsidRDefault="006B3FC2" w:rsidP="00C45ED2">
      <w:pPr>
        <w:numPr>
          <w:ilvl w:val="0"/>
          <w:numId w:val="31"/>
        </w:numPr>
        <w:spacing w:line="276" w:lineRule="auto"/>
        <w:jc w:val="both"/>
      </w:pPr>
      <w:r>
        <w:t>Leasing Company to Scrap Merchant</w:t>
      </w:r>
    </w:p>
    <w:p w14:paraId="42C08722" w14:textId="77777777" w:rsidR="006B3FC2" w:rsidRDefault="006B3FC2" w:rsidP="006B3FC2"/>
    <w:p w14:paraId="6F0CEEBA" w14:textId="2C2AF988" w:rsidR="006B3FC2" w:rsidRDefault="006B3FC2" w:rsidP="006B3FC2">
      <w:r>
        <w:t xml:space="preserve">The Scrap Merchant’s role in this scenario will also demonstrate how asset disposal can be represented using </w:t>
      </w:r>
      <w:r w:rsidR="0001606A">
        <w:t>B</w:t>
      </w:r>
      <w:r>
        <w:t>lockchain technology.</w:t>
      </w:r>
    </w:p>
    <w:p w14:paraId="5E2F4B6E" w14:textId="77777777" w:rsidR="006B3FC2" w:rsidRDefault="006B3FC2" w:rsidP="006B3FC2"/>
    <w:p w14:paraId="576DB086" w14:textId="0D59F78A" w:rsidR="006B3FC2" w:rsidRDefault="006B3FC2" w:rsidP="006B3FC2">
      <w:r>
        <w:t xml:space="preserve">In this business scenario each participant has entered into a business agreement with each other and all parties are known and trusted by each other. The above process of transferring vehicles has been negotiated and agreed with all participants. As a </w:t>
      </w:r>
      <w:proofErr w:type="gramStart"/>
      <w:r>
        <w:t>result</w:t>
      </w:r>
      <w:proofErr w:type="gramEnd"/>
      <w:r>
        <w:t xml:space="preserve"> the order in which the above processes take place is strictly defined within the demo showing that for example a Manufacturer cannot transfer directly to a Le</w:t>
      </w:r>
      <w:r w:rsidR="00D25987">
        <w:t>a</w:t>
      </w:r>
      <w:r>
        <w:t>see by missing out the dealership and Leasing company transfers.</w:t>
      </w:r>
    </w:p>
    <w:p w14:paraId="2619DE4C" w14:textId="77777777" w:rsidR="006B3FC2" w:rsidRDefault="006B3FC2" w:rsidP="006B3FC2"/>
    <w:p w14:paraId="4971C660" w14:textId="134C54C3" w:rsidR="006B3FC2" w:rsidRDefault="006B3FC2" w:rsidP="006B3FC2">
      <w:r>
        <w:t xml:space="preserve">This demo has been simplified </w:t>
      </w:r>
      <w:r w:rsidR="0001606A">
        <w:t>so that by default each role (e.g.</w:t>
      </w:r>
      <w:r>
        <w:t xml:space="preserve"> “Manufacturer”) will only show one participant (</w:t>
      </w:r>
      <w:r w:rsidR="00D2018D">
        <w:t>e.g.</w:t>
      </w:r>
      <w:r>
        <w:t xml:space="preserve"> “Alfa Romeo”) </w:t>
      </w:r>
      <w:r w:rsidR="00D2018D">
        <w:t xml:space="preserve">in the </w:t>
      </w:r>
      <w:r>
        <w:t>transfer assets page.</w:t>
      </w:r>
    </w:p>
    <w:p w14:paraId="2CD436A1" w14:textId="77777777" w:rsidR="006B3FC2" w:rsidRDefault="006B3FC2" w:rsidP="006B3FC2"/>
    <w:p w14:paraId="0EBF71BA" w14:textId="77777777" w:rsidR="00134E94" w:rsidRDefault="00134E94" w:rsidP="006B3FC2"/>
    <w:p w14:paraId="1B95ED42" w14:textId="785EC475" w:rsidR="00134E94" w:rsidRDefault="00134E94" w:rsidP="00134E94">
      <w:pPr>
        <w:pStyle w:val="Heading2"/>
      </w:pPr>
      <w:bookmarkStart w:id="12" w:name="_Toc452129318"/>
      <w:r>
        <w:t>Starting the Asset Transfer Demo</w:t>
      </w:r>
      <w:bookmarkEnd w:id="12"/>
    </w:p>
    <w:p w14:paraId="470D65DC" w14:textId="77777777" w:rsidR="00E54F54" w:rsidRPr="00224464" w:rsidRDefault="00E54F54" w:rsidP="00E54F54">
      <w:pPr>
        <w:pStyle w:val="Section"/>
        <w:numPr>
          <w:ilvl w:val="0"/>
          <w:numId w:val="0"/>
        </w:numPr>
        <w:ind w:left="792"/>
        <w:rPr>
          <w:lang w:eastAsia="en-GB"/>
        </w:rPr>
      </w:pPr>
    </w:p>
    <w:p w14:paraId="7D5848D3" w14:textId="62C706DF" w:rsidR="00E54F54" w:rsidRDefault="00E54F54" w:rsidP="00C150C9">
      <w:pPr>
        <w:pStyle w:val="StepList"/>
        <w:numPr>
          <w:ilvl w:val="0"/>
          <w:numId w:val="42"/>
        </w:numPr>
      </w:pPr>
      <w:r>
        <w:t>Bring up a web browser and go to the URL th</w:t>
      </w:r>
      <w:r w:rsidR="00ED7F41">
        <w:t xml:space="preserve">at your instructor has provided. </w:t>
      </w:r>
      <w:r w:rsidR="00C150C9">
        <w:t>(</w:t>
      </w:r>
      <w:r w:rsidR="00ED7F41">
        <w:t>If you completed Section 1, just use the URL of the application that you already created.</w:t>
      </w:r>
      <w:r w:rsidR="00C150C9">
        <w:t>)</w:t>
      </w:r>
    </w:p>
    <w:p w14:paraId="51AAFCAB" w14:textId="77777777" w:rsidR="00E54F54" w:rsidRDefault="00E54F54" w:rsidP="00E54F54">
      <w:pPr>
        <w:pStyle w:val="Section"/>
        <w:numPr>
          <w:ilvl w:val="0"/>
          <w:numId w:val="0"/>
        </w:numPr>
        <w:ind w:left="792"/>
        <w:rPr>
          <w:lang w:eastAsia="en-GB"/>
        </w:rPr>
      </w:pPr>
    </w:p>
    <w:tbl>
      <w:tblPr>
        <w:tblW w:w="7409" w:type="dxa"/>
        <w:tblInd w:w="1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1197"/>
        <w:gridCol w:w="6212"/>
      </w:tblGrid>
      <w:tr w:rsidR="00E54F54" w:rsidRPr="00C27BEC" w14:paraId="71753D2B" w14:textId="77777777" w:rsidTr="0091490C">
        <w:tc>
          <w:tcPr>
            <w:tcW w:w="808" w:type="pct"/>
            <w:tcBorders>
              <w:top w:val="single" w:sz="6" w:space="0" w:color="000000"/>
            </w:tcBorders>
            <w:shd w:val="clear" w:color="auto" w:fill="auto"/>
            <w:vAlign w:val="center"/>
          </w:tcPr>
          <w:p w14:paraId="7B78C414" w14:textId="77777777" w:rsidR="00E54F54" w:rsidRPr="00C27BEC" w:rsidRDefault="00E54F54" w:rsidP="0091490C">
            <w:pPr>
              <w:pStyle w:val="TableText"/>
              <w:keepNext/>
              <w:rPr>
                <w:bCs/>
              </w:rPr>
            </w:pPr>
            <w:r w:rsidRPr="00C27BEC">
              <w:rPr>
                <w:bCs/>
                <w:noProof/>
                <w:lang w:val="en-US" w:eastAsia="en-US"/>
              </w:rPr>
              <w:drawing>
                <wp:inline distT="0" distB="0" distL="0" distR="0" wp14:anchorId="39B8858B" wp14:editId="2D147BBB">
                  <wp:extent cx="548640" cy="548640"/>
                  <wp:effectExtent l="0" t="0" r="10160" b="10160"/>
                  <wp:docPr id="818" name="Picture 818" descr="sign-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ign-troubleshoo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 cy="548640"/>
                          </a:xfrm>
                          <a:prstGeom prst="rect">
                            <a:avLst/>
                          </a:prstGeom>
                          <a:noFill/>
                          <a:ln>
                            <a:noFill/>
                          </a:ln>
                        </pic:spPr>
                      </pic:pic>
                    </a:graphicData>
                  </a:graphic>
                </wp:inline>
              </w:drawing>
            </w:r>
          </w:p>
        </w:tc>
        <w:tc>
          <w:tcPr>
            <w:tcW w:w="4192" w:type="pct"/>
            <w:tcBorders>
              <w:top w:val="single" w:sz="6" w:space="0" w:color="000000"/>
            </w:tcBorders>
            <w:shd w:val="clear" w:color="auto" w:fill="auto"/>
            <w:vAlign w:val="center"/>
          </w:tcPr>
          <w:p w14:paraId="63071B57" w14:textId="77777777" w:rsidR="00E54F54" w:rsidRDefault="00E54F54" w:rsidP="0091490C">
            <w:pPr>
              <w:pStyle w:val="TableText"/>
              <w:rPr>
                <w:bCs/>
              </w:rPr>
            </w:pPr>
            <w:r>
              <w:rPr>
                <w:bCs/>
              </w:rPr>
              <w:t>It is recommended to use Firefox or Chrome.</w:t>
            </w:r>
          </w:p>
          <w:p w14:paraId="7DB7C458" w14:textId="77777777" w:rsidR="00E54F54" w:rsidRDefault="00E54F54" w:rsidP="0091490C">
            <w:pPr>
              <w:pStyle w:val="TableText"/>
              <w:rPr>
                <w:bCs/>
              </w:rPr>
            </w:pPr>
            <w:r>
              <w:rPr>
                <w:bCs/>
              </w:rPr>
              <w:t>Some people have previously reported problems working with Bluemix in Internet Explorer and Safari.</w:t>
            </w:r>
          </w:p>
          <w:p w14:paraId="22B0BDFC" w14:textId="77777777" w:rsidR="00ED7F41" w:rsidRPr="00C27BEC" w:rsidRDefault="00ED7F41" w:rsidP="0091490C">
            <w:pPr>
              <w:pStyle w:val="TableText"/>
              <w:rPr>
                <w:bCs/>
              </w:rPr>
            </w:pPr>
          </w:p>
        </w:tc>
      </w:tr>
    </w:tbl>
    <w:p w14:paraId="29173C80" w14:textId="77777777" w:rsidR="00E54F54" w:rsidRDefault="00E54F54" w:rsidP="00134E94"/>
    <w:p w14:paraId="38EEAEEC" w14:textId="2CD2E829" w:rsidR="00134E94" w:rsidRDefault="00E54F54" w:rsidP="00E54F54">
      <w:pPr>
        <w:ind w:firstLine="720"/>
      </w:pPr>
      <w:r>
        <w:t>You should be ab</w:t>
      </w:r>
      <w:r w:rsidR="0001606A">
        <w:t>le to see the home page of the car leasing d</w:t>
      </w:r>
      <w:r>
        <w:t>emo.</w:t>
      </w:r>
    </w:p>
    <w:p w14:paraId="060307AB" w14:textId="77777777" w:rsidR="00E54F54" w:rsidRDefault="00E54F54" w:rsidP="00E54F54">
      <w:pPr>
        <w:ind w:firstLine="720"/>
      </w:pPr>
    </w:p>
    <w:p w14:paraId="3D49DBE6" w14:textId="6DD7EAC9" w:rsidR="00E54F54" w:rsidRDefault="00D6178A" w:rsidP="00D6178A">
      <w:pPr>
        <w:ind w:left="360" w:firstLine="720"/>
      </w:pPr>
      <w:r>
        <w:rPr>
          <w:noProof/>
          <w:lang w:val="en-US"/>
        </w:rPr>
        <w:drawing>
          <wp:inline distT="0" distB="0" distL="0" distR="0" wp14:anchorId="0F5709B3" wp14:editId="05DB906D">
            <wp:extent cx="3828527" cy="1836000"/>
            <wp:effectExtent l="19050" t="19050" r="1968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8527" cy="1836000"/>
                    </a:xfrm>
                    <a:prstGeom prst="rect">
                      <a:avLst/>
                    </a:prstGeom>
                    <a:ln>
                      <a:solidFill>
                        <a:schemeClr val="tx1"/>
                      </a:solidFill>
                    </a:ln>
                  </pic:spPr>
                </pic:pic>
              </a:graphicData>
            </a:graphic>
          </wp:inline>
        </w:drawing>
      </w:r>
    </w:p>
    <w:p w14:paraId="1B37F62D" w14:textId="77777777" w:rsidR="006B3FC2" w:rsidRDefault="006B3FC2" w:rsidP="006B3FC2">
      <w:pPr>
        <w:pStyle w:val="Heading2"/>
      </w:pPr>
      <w:r>
        <w:br w:type="page"/>
      </w:r>
      <w:bookmarkStart w:id="13" w:name="_Toc435193466"/>
      <w:bookmarkStart w:id="14" w:name="_Toc446600639"/>
      <w:bookmarkStart w:id="15" w:name="_Toc452129319"/>
      <w:r>
        <w:lastRenderedPageBreak/>
        <w:t>Scenario: Transfer: Manufacturer to Dealership</w:t>
      </w:r>
      <w:bookmarkEnd w:id="13"/>
      <w:bookmarkEnd w:id="14"/>
      <w:bookmarkEnd w:id="15"/>
    </w:p>
    <w:p w14:paraId="4CEBD96A" w14:textId="77777777" w:rsidR="006B3FC2" w:rsidRDefault="006B3FC2" w:rsidP="006B3FC2"/>
    <w:p w14:paraId="0F0092C6" w14:textId="2C1B5B35" w:rsidR="006B3FC2" w:rsidRDefault="006B3FC2" w:rsidP="006B3FC2">
      <w:r>
        <w:t>In the following section you will transfer the ownership of a ve</w:t>
      </w:r>
      <w:r w:rsidR="0001606A">
        <w:t>hicle from a Manufacturer to a d</w:t>
      </w:r>
      <w:r>
        <w:t>ealership (known a</w:t>
      </w:r>
      <w:r w:rsidR="0001606A">
        <w:t>s “</w:t>
      </w:r>
      <w:proofErr w:type="spellStart"/>
      <w:r w:rsidR="0001606A">
        <w:t>Beechvale</w:t>
      </w:r>
      <w:proofErr w:type="spellEnd"/>
      <w:r w:rsidR="0001606A">
        <w:t xml:space="preserve"> Group”) using the B</w:t>
      </w:r>
      <w:r>
        <w:t>lockchain.</w:t>
      </w:r>
    </w:p>
    <w:p w14:paraId="240B728C" w14:textId="77777777" w:rsidR="006B3FC2" w:rsidRDefault="006B3FC2" w:rsidP="006B3FC2"/>
    <w:p w14:paraId="66363CAC" w14:textId="07983790" w:rsidR="006B3FC2" w:rsidRDefault="006B3FC2" w:rsidP="006B3FC2">
      <w:r>
        <w:t xml:space="preserve">Before transferring the vehicle to the dealership you will </w:t>
      </w:r>
      <w:r w:rsidR="0001606A">
        <w:t>verify which assets the target d</w:t>
      </w:r>
      <w:r>
        <w:t xml:space="preserve">ealership currently owns. </w:t>
      </w:r>
    </w:p>
    <w:p w14:paraId="49C28E31" w14:textId="77777777" w:rsidR="006B3FC2" w:rsidRDefault="006B3FC2" w:rsidP="006B3FC2"/>
    <w:p w14:paraId="47D5C35E" w14:textId="77777777" w:rsidR="006B3FC2" w:rsidRDefault="006B3FC2" w:rsidP="006B3FC2">
      <w:pPr>
        <w:pStyle w:val="Heading3"/>
      </w:pPr>
      <w:bookmarkStart w:id="16" w:name="_Toc435193467"/>
      <w:bookmarkStart w:id="17" w:name="_Toc446600640"/>
      <w:bookmarkStart w:id="18" w:name="_Toc452129320"/>
      <w:r w:rsidRPr="00BB6CCD">
        <w:t>Verify</w:t>
      </w:r>
      <w:r>
        <w:t xml:space="preserve"> the target Dealership Assets</w:t>
      </w:r>
      <w:bookmarkEnd w:id="16"/>
      <w:bookmarkEnd w:id="17"/>
      <w:bookmarkEnd w:id="18"/>
    </w:p>
    <w:p w14:paraId="6EB4D79E" w14:textId="77777777" w:rsidR="006B3FC2" w:rsidRDefault="006B3FC2" w:rsidP="006B3FC2"/>
    <w:p w14:paraId="1395522B" w14:textId="0B58D2C6" w:rsidR="006B3FC2" w:rsidRDefault="006B3FC2" w:rsidP="00134E94">
      <w:r>
        <w:t>In this section</w:t>
      </w:r>
      <w:r w:rsidR="0001606A">
        <w:t>,</w:t>
      </w:r>
      <w:r>
        <w:t xml:space="preserve"> you will act as a </w:t>
      </w:r>
      <w:r w:rsidR="0001606A">
        <w:t>d</w:t>
      </w:r>
      <w:r>
        <w:t>ealership and ver</w:t>
      </w:r>
      <w:r w:rsidR="0001606A">
        <w:t xml:space="preserve">ify which assets the </w:t>
      </w:r>
      <w:proofErr w:type="spellStart"/>
      <w:r w:rsidR="0001606A">
        <w:t>Beechvale</w:t>
      </w:r>
      <w:proofErr w:type="spellEnd"/>
      <w:r w:rsidR="0001606A">
        <w:t xml:space="preserve"> d</w:t>
      </w:r>
      <w:r>
        <w:t xml:space="preserve">ealership </w:t>
      </w:r>
      <w:r w:rsidR="00134E94">
        <w:t xml:space="preserve">owns </w:t>
      </w:r>
      <w:r w:rsidR="0001606A">
        <w:t>which is</w:t>
      </w:r>
      <w:r w:rsidR="00134E94">
        <w:t xml:space="preserve"> permitted to transfer.</w:t>
      </w:r>
    </w:p>
    <w:p w14:paraId="627DFE88" w14:textId="77777777" w:rsidR="006B3FC2" w:rsidRDefault="006B3FC2" w:rsidP="006B3FC2"/>
    <w:tbl>
      <w:tblPr>
        <w:tblW w:w="8900" w:type="dxa"/>
        <w:tblInd w:w="55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450"/>
        <w:gridCol w:w="8450"/>
      </w:tblGrid>
      <w:tr w:rsidR="006B3FC2" w:rsidRPr="00AF30DB" w14:paraId="4B135181" w14:textId="77777777" w:rsidTr="006B3FC2">
        <w:trPr>
          <w:cantSplit/>
        </w:trPr>
        <w:tc>
          <w:tcPr>
            <w:tcW w:w="450" w:type="dxa"/>
            <w:shd w:val="clear" w:color="auto" w:fill="auto"/>
          </w:tcPr>
          <w:p w14:paraId="169A891E" w14:textId="77777777" w:rsidR="006B3FC2" w:rsidRPr="00E70481" w:rsidRDefault="006B3FC2" w:rsidP="00C45ED2">
            <w:pPr>
              <w:pStyle w:val="Header"/>
              <w:numPr>
                <w:ilvl w:val="0"/>
                <w:numId w:val="37"/>
              </w:numPr>
              <w:tabs>
                <w:tab w:val="clear" w:pos="4320"/>
                <w:tab w:val="clear" w:pos="8640"/>
              </w:tabs>
              <w:snapToGrid w:val="0"/>
              <w:spacing w:before="0" w:line="276" w:lineRule="auto"/>
              <w:jc w:val="both"/>
              <w:rPr>
                <w:lang w:val="en-GB"/>
              </w:rPr>
            </w:pPr>
          </w:p>
        </w:tc>
        <w:tc>
          <w:tcPr>
            <w:tcW w:w="8450" w:type="dxa"/>
            <w:shd w:val="clear" w:color="auto" w:fill="auto"/>
          </w:tcPr>
          <w:p w14:paraId="418AF1FB" w14:textId="77777777" w:rsidR="006B3FC2" w:rsidRDefault="006B3FC2" w:rsidP="006B3FC2">
            <w:r>
              <w:t xml:space="preserve">From the main demo asset page, click the “Dealership -&gt; Lease Company link” : </w:t>
            </w:r>
          </w:p>
          <w:p w14:paraId="0A71F8DD" w14:textId="77777777" w:rsidR="006B3FC2" w:rsidRDefault="006B3FC2" w:rsidP="006B3FC2"/>
          <w:p w14:paraId="5164DF1F" w14:textId="16D99CC8" w:rsidR="006B3FC2" w:rsidRDefault="0081533F" w:rsidP="006B3FC2">
            <w:pPr>
              <w:rPr>
                <w:noProof/>
                <w:lang w:eastAsia="en-GB"/>
              </w:rPr>
            </w:pPr>
            <w:r>
              <w:rPr>
                <w:noProof/>
                <w:lang w:val="en-US"/>
              </w:rPr>
              <mc:AlternateContent>
                <mc:Choice Requires="wpg">
                  <w:drawing>
                    <wp:anchor distT="0" distB="0" distL="114300" distR="114300" simplePos="0" relativeHeight="251589632" behindDoc="0" locked="0" layoutInCell="1" allowOverlap="1" wp14:anchorId="666C6DE5" wp14:editId="534050C1">
                      <wp:simplePos x="0" y="0"/>
                      <wp:positionH relativeFrom="column">
                        <wp:posOffset>3175</wp:posOffset>
                      </wp:positionH>
                      <wp:positionV relativeFrom="paragraph">
                        <wp:posOffset>0</wp:posOffset>
                      </wp:positionV>
                      <wp:extent cx="5227320" cy="3992880"/>
                      <wp:effectExtent l="3175" t="0" r="1905" b="0"/>
                      <wp:wrapTopAndBottom/>
                      <wp:docPr id="1323"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3992880"/>
                                <a:chOff x="2021" y="5934"/>
                                <a:chExt cx="8232" cy="6288"/>
                              </a:xfrm>
                            </wpg:grpSpPr>
                            <pic:pic xmlns:pic="http://schemas.openxmlformats.org/drawingml/2006/picture">
                              <pic:nvPicPr>
                                <pic:cNvPr id="1324" name="Picture 11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021" y="5934"/>
                                  <a:ext cx="8232" cy="6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5" name="AutoShape 1179"/>
                              <wps:cNvSpPr>
                                <a:spLocks noChangeArrowheads="1"/>
                              </wps:cNvSpPr>
                              <wps:spPr bwMode="auto">
                                <a:xfrm>
                                  <a:off x="2088" y="10200"/>
                                  <a:ext cx="2304"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10555F" id="Group 1177" o:spid="_x0000_s1026" style="position:absolute;margin-left:.25pt;margin-top:0;width:411.6pt;height:314.4pt;z-index:251589632" coordorigin="2021,5934" coordsize="8232,6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">
                      <v:shape id="Picture 1178" o:spid="_x0000_s1027" type="#_x0000_t75" style="position:absolute;left:2021;top:5934;width:8232;height: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yhwvGAAAA3QAAAA8AAABkcnMvZG93bnJldi54bWxEj91qAjEQhe8LvkMYwTtN/GmVrVFKQdBS&#10;aavS62Ez7i5uJksS1+3bNwWhdzOcM+c7s1x3thYt+VA51jAeKRDEuTMVFxpOx81wASJEZIO1Y9Lw&#10;QwHWq97DEjPjbvxF7SEWIoVwyFBDGWOTSRnykiyGkWuIk3Z23mJMqy+k8XhL4baWE6WepMWKE6HE&#10;hl5Lyi+Hq02QPG7Hav799rHYqdOnfzRN+77XetDvXp5BROriv/l+vTWp/nQyg79v0gh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KHC8YAAADdAAAADwAAAAAAAAAAAAAA&#10;AACfAgAAZHJzL2Rvd25yZXYueG1sUEsFBgAAAAAEAAQA9wAAAJIDAAAAAA==&#10;">
                        <v:imagedata r:id="rId37" o:title=""/>
                      </v:shape>
                      <v:roundrect id="AutoShape 1179" o:spid="_x0000_s1028" style="position:absolute;left:2088;top:10200;width:2304;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RcsIA&#10;AADdAAAADwAAAGRycy9kb3ducmV2LnhtbERPPWvDMBDdC/kP4gLdGrkOLYkbJRhDoEOG1kn2w7ra&#10;ptbJlhTb+fdVodDtHu/zdofZdGIk51vLCp5XCQjiyuqWawWX8/FpA8IHZI2dZVJwJw+H/eJhh5m2&#10;E3/SWIZaxBD2GSpoQugzKX3VkEG/sj1x5L6sMxgidLXUDqcYbjqZJsmrNNhybGiwp6Kh6ru8GQXb&#10;9bC5sh9CO9mEytO1yD9codTjcs7fQASaw7/4z/2u4/x1+gK/38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BFywgAAAN0AAAAPAAAAAAAAAAAAAAAAAJgCAABkcnMvZG93&#10;bnJldi54bWxQSwUGAAAAAAQABAD1AAAAhwMAAAAA&#10;" filled="f" strokecolor="red" strokeweight="1.5pt"/>
                      <w10:wrap type="topAndBottom"/>
                    </v:group>
                  </w:pict>
                </mc:Fallback>
              </mc:AlternateContent>
            </w:r>
          </w:p>
          <w:p w14:paraId="25D081E1" w14:textId="77777777" w:rsidR="006B3FC2" w:rsidRDefault="006B3FC2" w:rsidP="006B3FC2"/>
        </w:tc>
      </w:tr>
      <w:tr w:rsidR="006B3FC2" w:rsidRPr="00AF30DB" w14:paraId="25289C53" w14:textId="77777777" w:rsidTr="006B3FC2">
        <w:trPr>
          <w:cantSplit/>
        </w:trPr>
        <w:tc>
          <w:tcPr>
            <w:tcW w:w="450" w:type="dxa"/>
            <w:shd w:val="clear" w:color="auto" w:fill="auto"/>
          </w:tcPr>
          <w:p w14:paraId="3F2AA79E" w14:textId="77777777" w:rsidR="006B3FC2" w:rsidRPr="00E70481" w:rsidRDefault="006B3FC2" w:rsidP="00C45ED2">
            <w:pPr>
              <w:pStyle w:val="Header"/>
              <w:numPr>
                <w:ilvl w:val="0"/>
                <w:numId w:val="37"/>
              </w:numPr>
              <w:tabs>
                <w:tab w:val="clear" w:pos="4320"/>
                <w:tab w:val="clear" w:pos="8640"/>
              </w:tabs>
              <w:snapToGrid w:val="0"/>
              <w:spacing w:before="0" w:line="276" w:lineRule="auto"/>
              <w:jc w:val="both"/>
              <w:rPr>
                <w:lang w:val="en-GB"/>
              </w:rPr>
            </w:pPr>
          </w:p>
        </w:tc>
        <w:tc>
          <w:tcPr>
            <w:tcW w:w="8450" w:type="dxa"/>
            <w:shd w:val="clear" w:color="auto" w:fill="auto"/>
          </w:tcPr>
          <w:p w14:paraId="626D257F" w14:textId="48933887" w:rsidR="006B3FC2" w:rsidRDefault="006B3FC2" w:rsidP="006B3FC2">
            <w:r>
              <w:t xml:space="preserve">In the Dealership Transfer window, click the plus sign in the “Vehicles” window to verify which vehicles are owned by the </w:t>
            </w:r>
            <w:r w:rsidR="0001606A">
              <w:t>d</w:t>
            </w:r>
            <w:r>
              <w:t>ealership known as “</w:t>
            </w:r>
            <w:proofErr w:type="spellStart"/>
            <w:r>
              <w:t>Beechvale</w:t>
            </w:r>
            <w:proofErr w:type="spellEnd"/>
            <w:r>
              <w:t xml:space="preserve"> Group” according to the </w:t>
            </w:r>
            <w:r w:rsidR="0001606A">
              <w:t>B</w:t>
            </w:r>
            <w:r>
              <w:t xml:space="preserve">lockchain. </w:t>
            </w:r>
          </w:p>
          <w:p w14:paraId="104475D2" w14:textId="51F1D918" w:rsidR="006B3FC2" w:rsidRDefault="0081533F" w:rsidP="006B3FC2">
            <w:r>
              <w:rPr>
                <w:noProof/>
                <w:lang w:val="en-US"/>
              </w:rPr>
              <mc:AlternateContent>
                <mc:Choice Requires="wpg">
                  <w:drawing>
                    <wp:anchor distT="0" distB="0" distL="114300" distR="114300" simplePos="0" relativeHeight="251610112" behindDoc="0" locked="0" layoutInCell="1" allowOverlap="1" wp14:anchorId="68C0E49F" wp14:editId="6566EDED">
                      <wp:simplePos x="0" y="0"/>
                      <wp:positionH relativeFrom="column">
                        <wp:posOffset>-12700</wp:posOffset>
                      </wp:positionH>
                      <wp:positionV relativeFrom="paragraph">
                        <wp:posOffset>559435</wp:posOffset>
                      </wp:positionV>
                      <wp:extent cx="5234940" cy="2438400"/>
                      <wp:effectExtent l="0" t="635" r="0" b="0"/>
                      <wp:wrapTopAndBottom/>
                      <wp:docPr id="1319" name="Group 1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940" cy="2438400"/>
                                <a:chOff x="2021" y="2525"/>
                                <a:chExt cx="8244" cy="3840"/>
                              </a:xfrm>
                            </wpg:grpSpPr>
                            <pic:pic xmlns:pic="http://schemas.openxmlformats.org/drawingml/2006/picture">
                              <pic:nvPicPr>
                                <pic:cNvPr id="1320" name="Picture 1243" descr="dealershi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021" y="2525"/>
                                  <a:ext cx="8244"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1" name="AutoShape 1244"/>
                              <wps:cNvSpPr>
                                <a:spLocks noChangeArrowheads="1"/>
                              </wps:cNvSpPr>
                              <wps:spPr bwMode="auto">
                                <a:xfrm>
                                  <a:off x="7944" y="3024"/>
                                  <a:ext cx="1920" cy="300"/>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2" name="AutoShape 1245"/>
                              <wps:cNvSpPr>
                                <a:spLocks noChangeArrowheads="1"/>
                              </wps:cNvSpPr>
                              <wps:spPr bwMode="auto">
                                <a:xfrm>
                                  <a:off x="2182" y="5556"/>
                                  <a:ext cx="270"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972A2C" id="Group 1242" o:spid="_x0000_s1026" style="position:absolute;margin-left:-1pt;margin-top:44.05pt;width:412.2pt;height:192pt;z-index:251610112" coordorigin="2021,2525" coordsize="8244,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">
                      <v:shape id="Picture 1243" o:spid="_x0000_s1027" type="#_x0000_t75" alt="dealership" style="position:absolute;left:2021;top:2525;width:8244;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HqMzGAAAA3QAAAA8AAABkcnMvZG93bnJldi54bWxEj09PwzAMxe9I+w6RJ3FjKUUgVJZNaBqo&#10;XKg6/pytxqQdjVM1oSvfHh+QdrP1nt/7eb2dfa8mGmMX2MD1KgNF3ATbsTPw/vZ0dQ8qJmSLfWAy&#10;8EsRtpvFxRoLG05c03RITkkIxwINtCkNhdaxacljXIWBWLSvMHpMso5O2xFPEu57nWfZnfbYsTS0&#10;ONCupeb78OMN1B+3latcOb1+1i5/HvbHqnw5GnO5nB8fQCWa09n8f11awb/JhV++kRH05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IeozMYAAADdAAAADwAAAAAAAAAAAAAA&#10;AACfAgAAZHJzL2Rvd25yZXYueG1sUEsFBgAAAAAEAAQA9wAAAJIDAAAAAA==&#10;">
                        <v:imagedata r:id="rId39" o:title="dealership"/>
                      </v:shape>
                      <v:roundrect id="AutoShape 1244" o:spid="_x0000_s1028" style="position:absolute;left:7944;top:3024;width:1920;height:300;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MXccIA&#10;AADdAAAADwAAAGRycy9kb3ducmV2LnhtbERPTWvCQBC9F/wPywi91U0UisasEgKCBw9tau5DdpqE&#10;Zmfj7mrSf98tFHqbx/uc/DibQTzI+d6ygnSVgCBurO65VXD9OL1sQfiArHGwTAq+ycPxsHjKMdN2&#10;4nd6VKEVMYR9hgq6EMZMSt90ZNCv7EgcuU/rDIYIXSu1wymGm0Guk+RVGuw5NnQ4UtlR81XdjYLd&#10;5rat2d9CP9mEqktdFm+uVOp5ORd7EIHm8C/+c591nL9Zp/D7TTxBH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xdxwgAAAN0AAAAPAAAAAAAAAAAAAAAAAJgCAABkcnMvZG93&#10;bnJldi54bWxQSwUGAAAAAAQABAD1AAAAhwMAAAAA&#10;" filled="f" strokecolor="red" strokeweight="1.5pt"/>
                      <v:roundrect id="AutoShape 1245" o:spid="_x0000_s1029" style="position:absolute;left:2182;top:5556;width:270;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GJBsAA&#10;AADdAAAADwAAAGRycy9kb3ducmV2LnhtbERPTYvCMBC9L/gfwgh7W1MriFuNIgXBgwe3rvehGdti&#10;M6lJtN1/bxYEb/N4n7PaDKYVD3K+saxgOklAEJdWN1wp+D3tvhYgfEDW2FomBX/kYbMefaww07bn&#10;H3oUoRIxhH2GCuoQukxKX9Zk0E9sRxy5i3UGQ4SuktphH8NNK9MkmUuDDceGGjvKayqvxd0o+J7d&#10;Fmf2t9D0NqHicM63R5cr9TketksQgYbwFr/cex3nz9IU/r+JJ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GJBsAAAADdAAAADwAAAAAAAAAAAAAAAACYAgAAZHJzL2Rvd25y&#10;ZXYueG1sUEsFBgAAAAAEAAQA9QAAAIUDAAAAAA==&#10;" filled="f" strokecolor="red" strokeweight="1.5pt"/>
                      <w10:wrap type="topAndBottom"/>
                    </v:group>
                  </w:pict>
                </mc:Fallback>
              </mc:AlternateContent>
            </w:r>
            <w:r w:rsidR="006B3FC2">
              <w:t xml:space="preserve">The demo asset interrogates the </w:t>
            </w:r>
            <w:r w:rsidR="0001606A">
              <w:t>B</w:t>
            </w:r>
            <w:r w:rsidR="006B3FC2">
              <w:t xml:space="preserve">lockchain to identify all vehicles owned by the </w:t>
            </w:r>
            <w:r w:rsidR="0001606A">
              <w:t>d</w:t>
            </w:r>
            <w:r w:rsidR="006B3FC2">
              <w:t>ealership and will present a window with the results (note the dealership user “Deborah” will only see vehicles owned by the dealership).</w:t>
            </w:r>
          </w:p>
          <w:p w14:paraId="2D68B65B" w14:textId="77777777" w:rsidR="006B3FC2" w:rsidRPr="00BB6CCD" w:rsidRDefault="006B3FC2" w:rsidP="006B3FC2"/>
        </w:tc>
      </w:tr>
      <w:tr w:rsidR="006B3FC2" w:rsidRPr="00AF30DB" w14:paraId="2EB30B62" w14:textId="77777777" w:rsidTr="006B3FC2">
        <w:trPr>
          <w:cantSplit/>
        </w:trPr>
        <w:tc>
          <w:tcPr>
            <w:tcW w:w="450" w:type="dxa"/>
            <w:shd w:val="clear" w:color="auto" w:fill="auto"/>
          </w:tcPr>
          <w:p w14:paraId="2201D8C6" w14:textId="77777777" w:rsidR="006B3FC2" w:rsidRPr="00E70481" w:rsidRDefault="006B3FC2" w:rsidP="00C45ED2">
            <w:pPr>
              <w:pStyle w:val="Header"/>
              <w:numPr>
                <w:ilvl w:val="0"/>
                <w:numId w:val="37"/>
              </w:numPr>
              <w:tabs>
                <w:tab w:val="clear" w:pos="4320"/>
                <w:tab w:val="clear" w:pos="8640"/>
              </w:tabs>
              <w:snapToGrid w:val="0"/>
              <w:spacing w:before="0" w:line="276" w:lineRule="auto"/>
              <w:jc w:val="both"/>
              <w:rPr>
                <w:lang w:val="en-GB"/>
              </w:rPr>
            </w:pPr>
          </w:p>
        </w:tc>
        <w:tc>
          <w:tcPr>
            <w:tcW w:w="8450" w:type="dxa"/>
            <w:shd w:val="clear" w:color="auto" w:fill="auto"/>
          </w:tcPr>
          <w:p w14:paraId="3BE5D562" w14:textId="77777777" w:rsidR="006B3FC2" w:rsidRDefault="006B3FC2" w:rsidP="006B3FC2">
            <w:r>
              <w:t xml:space="preserve">In the results window, verify the number of cars and their make. Note the number in the first column of this table is used to model the Vehicle Identification Number (or VIN). </w:t>
            </w:r>
          </w:p>
          <w:p w14:paraId="42FC67F9" w14:textId="77777777" w:rsidR="00D6178A" w:rsidRDefault="00D6178A" w:rsidP="006B3FC2"/>
          <w:p w14:paraId="5DE18A2A" w14:textId="77777777" w:rsidR="00D6178A" w:rsidRDefault="00D6178A" w:rsidP="006B3FC2">
            <w:pPr>
              <w:rPr>
                <w:noProof/>
                <w:lang w:eastAsia="en-GB"/>
              </w:rPr>
            </w:pPr>
            <w:r>
              <w:rPr>
                <w:noProof/>
                <w:lang w:val="en-US"/>
              </w:rPr>
              <w:drawing>
                <wp:inline distT="0" distB="0" distL="0" distR="0" wp14:anchorId="2CFCCC6A" wp14:editId="38C299EE">
                  <wp:extent cx="5227955" cy="33996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621"/>
                          <a:stretch/>
                        </pic:blipFill>
                        <pic:spPr bwMode="auto">
                          <a:xfrm>
                            <a:off x="0" y="0"/>
                            <a:ext cx="5228590" cy="3400105"/>
                          </a:xfrm>
                          <a:prstGeom prst="rect">
                            <a:avLst/>
                          </a:prstGeom>
                          <a:ln>
                            <a:noFill/>
                          </a:ln>
                          <a:extLst>
                            <a:ext uri="{53640926-AAD7-44D8-BBD7-CCE9431645EC}">
                              <a14:shadowObscured xmlns:a14="http://schemas.microsoft.com/office/drawing/2010/main"/>
                            </a:ext>
                          </a:extLst>
                        </pic:spPr>
                      </pic:pic>
                    </a:graphicData>
                  </a:graphic>
                </wp:inline>
              </w:drawing>
            </w:r>
          </w:p>
          <w:p w14:paraId="65387C10" w14:textId="77777777" w:rsidR="00D6178A" w:rsidRDefault="00D6178A" w:rsidP="006B3FC2">
            <w:pPr>
              <w:rPr>
                <w:noProof/>
                <w:lang w:eastAsia="en-GB"/>
              </w:rPr>
            </w:pPr>
          </w:p>
          <w:p w14:paraId="7B37E5F1" w14:textId="2C6DA721" w:rsidR="006B3FC2" w:rsidRDefault="006B3FC2" w:rsidP="006B3FC2">
            <w:pPr>
              <w:rPr>
                <w:noProof/>
                <w:lang w:eastAsia="en-GB"/>
              </w:rPr>
            </w:pPr>
            <w:r>
              <w:rPr>
                <w:noProof/>
                <w:lang w:eastAsia="en-GB"/>
              </w:rPr>
              <w:t xml:space="preserve">According to the </w:t>
            </w:r>
            <w:r w:rsidR="0001606A">
              <w:rPr>
                <w:noProof/>
                <w:lang w:eastAsia="en-GB"/>
              </w:rPr>
              <w:t>B</w:t>
            </w:r>
            <w:r>
              <w:rPr>
                <w:noProof/>
                <w:lang w:eastAsia="en-GB"/>
              </w:rPr>
              <w:t xml:space="preserve">lockchain, the Beechvale dealership owns 3 cars (none of which are Alfa Romeo’s). </w:t>
            </w:r>
          </w:p>
          <w:p w14:paraId="2A7D4A7C" w14:textId="77777777" w:rsidR="006B3FC2" w:rsidRDefault="006B3FC2" w:rsidP="006B3FC2">
            <w:pPr>
              <w:rPr>
                <w:noProof/>
                <w:lang w:eastAsia="en-GB"/>
              </w:rPr>
            </w:pPr>
          </w:p>
          <w:p w14:paraId="239F3B4F" w14:textId="77777777" w:rsidR="006B3FC2" w:rsidRDefault="006B3FC2" w:rsidP="006B3FC2">
            <w:r>
              <w:rPr>
                <w:noProof/>
                <w:lang w:eastAsia="en-GB"/>
              </w:rPr>
              <w:t xml:space="preserve">Click the cross to dismiss the window. </w:t>
            </w:r>
          </w:p>
        </w:tc>
      </w:tr>
      <w:tr w:rsidR="006B3FC2" w:rsidRPr="00AF30DB" w14:paraId="0463CECA" w14:textId="77777777" w:rsidTr="006B3FC2">
        <w:trPr>
          <w:cantSplit/>
        </w:trPr>
        <w:tc>
          <w:tcPr>
            <w:tcW w:w="450" w:type="dxa"/>
            <w:shd w:val="clear" w:color="auto" w:fill="auto"/>
          </w:tcPr>
          <w:p w14:paraId="25C88598" w14:textId="77777777" w:rsidR="006B3FC2" w:rsidRPr="00E70481" w:rsidRDefault="006B3FC2" w:rsidP="00C45ED2">
            <w:pPr>
              <w:pStyle w:val="Header"/>
              <w:numPr>
                <w:ilvl w:val="0"/>
                <w:numId w:val="37"/>
              </w:numPr>
              <w:tabs>
                <w:tab w:val="clear" w:pos="4320"/>
                <w:tab w:val="clear" w:pos="8640"/>
              </w:tabs>
              <w:snapToGrid w:val="0"/>
              <w:spacing w:before="0" w:line="276" w:lineRule="auto"/>
              <w:jc w:val="both"/>
              <w:rPr>
                <w:lang w:val="en-GB"/>
              </w:rPr>
            </w:pPr>
          </w:p>
        </w:tc>
        <w:tc>
          <w:tcPr>
            <w:tcW w:w="8450" w:type="dxa"/>
            <w:shd w:val="clear" w:color="auto" w:fill="auto"/>
          </w:tcPr>
          <w:p w14:paraId="18B9EDA4" w14:textId="04A9CEDF" w:rsidR="006B3FC2" w:rsidRDefault="006B3FC2" w:rsidP="006B3FC2">
            <w:r>
              <w:t xml:space="preserve">Press Cancel on the </w:t>
            </w:r>
            <w:r w:rsidR="0001606A">
              <w:t>d</w:t>
            </w:r>
            <w:r>
              <w:t>ealership page to return to the Main demo menu:</w:t>
            </w:r>
          </w:p>
          <w:p w14:paraId="2FDE62C1" w14:textId="4B1790DC" w:rsidR="006B3FC2" w:rsidRDefault="0081533F" w:rsidP="006B3FC2">
            <w:r>
              <w:rPr>
                <w:noProof/>
                <w:lang w:val="en-US"/>
              </w:rPr>
              <mc:AlternateContent>
                <mc:Choice Requires="wpg">
                  <w:drawing>
                    <wp:anchor distT="0" distB="0" distL="114300" distR="114300" simplePos="0" relativeHeight="251602944" behindDoc="0" locked="0" layoutInCell="1" allowOverlap="1" wp14:anchorId="31864D98" wp14:editId="1C980A77">
                      <wp:simplePos x="0" y="0"/>
                      <wp:positionH relativeFrom="column">
                        <wp:posOffset>6350</wp:posOffset>
                      </wp:positionH>
                      <wp:positionV relativeFrom="paragraph">
                        <wp:posOffset>160655</wp:posOffset>
                      </wp:positionV>
                      <wp:extent cx="5234940" cy="2438400"/>
                      <wp:effectExtent l="6350" t="0" r="3810" b="4445"/>
                      <wp:wrapTopAndBottom/>
                      <wp:docPr id="1315"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940" cy="2438400"/>
                                <a:chOff x="2026" y="1509"/>
                                <a:chExt cx="8244" cy="3840"/>
                              </a:xfrm>
                            </wpg:grpSpPr>
                            <pic:pic xmlns:pic="http://schemas.openxmlformats.org/drawingml/2006/picture">
                              <pic:nvPicPr>
                                <pic:cNvPr id="1316" name="Picture 1219" descr="dealershi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026" y="1509"/>
                                  <a:ext cx="8244"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7" name="AutoShape 1220"/>
                              <wps:cNvSpPr>
                                <a:spLocks noChangeArrowheads="1"/>
                              </wps:cNvSpPr>
                              <wps:spPr bwMode="auto">
                                <a:xfrm>
                                  <a:off x="2100" y="4860"/>
                                  <a:ext cx="672" cy="372"/>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D7A77" id="Group 1218" o:spid="_x0000_s1026" style="position:absolute;margin-left:.5pt;margin-top:12.65pt;width:412.2pt;height:192pt;z-index:251602944" coordorigin="2026,1509" coordsize="8244,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">
                      <v:shape id="Picture 1219" o:spid="_x0000_s1027" type="#_x0000_t75" alt="dealership" style="position:absolute;left:2026;top:1509;width:8244;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OX57EAAAA3QAAAA8AAABkcnMvZG93bnJldi54bWxET0trwkAQvgv+h2WE3nSjpVJSVyliS7wY&#10;Yh/nITvdxGZnQ3aN6b93BaG3+fies9oMthE9db52rGA+S0AQl07XbBR8frxNn0H4gKyxcUwK/sjD&#10;Zj0erTDV7sIF9cdgRAxhn6KCKoQ2ldKXFVn0M9cSR+7HdRZDhJ2RusNLDLeNXCTJUlqsOTZU2NK2&#10;ovL3eLYKiq+n3OQm6w/fhVm8t7tTnu1PSj1MhtcXEIGG8C++uzMd5z/Ol3D7Jp4g1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OX57EAAAA3QAAAA8AAAAAAAAAAAAAAAAA&#10;nwIAAGRycy9kb3ducmV2LnhtbFBLBQYAAAAABAAEAPcAAACQAwAAAAA=&#10;">
                        <v:imagedata r:id="rId39" o:title="dealership"/>
                      </v:shape>
                      <v:roundrect id="AutoShape 1220" o:spid="_x0000_s1028" style="position:absolute;left:2100;top:4860;width:672;height:372;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gI8IA&#10;AADdAAAADwAAAGRycy9kb3ducmV2LnhtbERPTWvCQBC9F/wPyxS81V0V2pi6igQKHjy00dyH7DQJ&#10;zc7G3a2J/75bKPQ2j/c52/1ke3EjHzrHGpYLBYK4dqbjRsPl/PaUgQgR2WDvmDTcKcB+N3vYYm7c&#10;yB90K2MjUgiHHDW0MQ65lKFuyWJYuIE4cZ/OW4wJ+kYaj2MKt71cKfUsLXacGlocqGip/iq/rYbN&#10;+ppVHK6xG52i8lQVh3dfaD1/nA6vICJN8V/85z6aNH+9fIHfb9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SuAjwgAAAN0AAAAPAAAAAAAAAAAAAAAAAJgCAABkcnMvZG93&#10;bnJldi54bWxQSwUGAAAAAAQABAD1AAAAhwMAAAAA&#10;" filled="f" strokecolor="red" strokeweight="1.5pt"/>
                      <w10:wrap type="topAndBottom"/>
                    </v:group>
                  </w:pict>
                </mc:Fallback>
              </mc:AlternateContent>
            </w:r>
          </w:p>
          <w:p w14:paraId="017F461B" w14:textId="77777777" w:rsidR="006B3FC2" w:rsidRDefault="006B3FC2" w:rsidP="006B3FC2"/>
          <w:p w14:paraId="0AB131EF" w14:textId="77777777" w:rsidR="006B3FC2" w:rsidRDefault="006B3FC2" w:rsidP="006B3FC2"/>
          <w:p w14:paraId="4AD5532D" w14:textId="77777777" w:rsidR="006B3FC2" w:rsidRDefault="006B3FC2" w:rsidP="006B3FC2">
            <w:r>
              <w:t xml:space="preserve">You will now transfer an Alfa Romeo car to the </w:t>
            </w:r>
            <w:proofErr w:type="spellStart"/>
            <w:r>
              <w:t>Beechvale</w:t>
            </w:r>
            <w:proofErr w:type="spellEnd"/>
            <w:r>
              <w:t xml:space="preserve"> Dealership, from the cars owned by Alfa Romeo (the Manufacturer).</w:t>
            </w:r>
          </w:p>
          <w:p w14:paraId="74E4B0E9" w14:textId="77777777" w:rsidR="006B3FC2" w:rsidRDefault="006B3FC2" w:rsidP="006B3FC2"/>
        </w:tc>
      </w:tr>
    </w:tbl>
    <w:p w14:paraId="0400BD7B" w14:textId="77777777" w:rsidR="006B3FC2" w:rsidRDefault="006B3FC2" w:rsidP="006B3FC2"/>
    <w:p w14:paraId="2B71BD99" w14:textId="77777777" w:rsidR="006B3FC2" w:rsidRDefault="006B3FC2" w:rsidP="006B3FC2">
      <w:r>
        <w:br w:type="page"/>
      </w:r>
    </w:p>
    <w:p w14:paraId="45836CF9" w14:textId="77777777" w:rsidR="006B3FC2" w:rsidRDefault="006B3FC2" w:rsidP="006B3FC2">
      <w:pPr>
        <w:pStyle w:val="Heading3"/>
      </w:pPr>
      <w:r>
        <w:lastRenderedPageBreak/>
        <w:t xml:space="preserve"> </w:t>
      </w:r>
      <w:bookmarkStart w:id="19" w:name="_Toc435193468"/>
      <w:bookmarkStart w:id="20" w:name="_Toc446600641"/>
      <w:bookmarkStart w:id="21" w:name="_Toc452129321"/>
      <w:r>
        <w:t>Transfer the asset (from Manufacturer to Dealership)</w:t>
      </w:r>
      <w:bookmarkEnd w:id="19"/>
      <w:bookmarkEnd w:id="20"/>
      <w:bookmarkEnd w:id="21"/>
    </w:p>
    <w:p w14:paraId="5DF876DB" w14:textId="77777777" w:rsidR="006B3FC2" w:rsidRPr="00630F5E" w:rsidRDefault="006B3FC2" w:rsidP="006B3FC2"/>
    <w:tbl>
      <w:tblPr>
        <w:tblW w:w="8900" w:type="dxa"/>
        <w:tblInd w:w="55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450"/>
        <w:gridCol w:w="8450"/>
      </w:tblGrid>
      <w:tr w:rsidR="006B3FC2" w:rsidRPr="00AF30DB" w14:paraId="7577D7E5" w14:textId="77777777" w:rsidTr="006B3FC2">
        <w:trPr>
          <w:cantSplit/>
        </w:trPr>
        <w:tc>
          <w:tcPr>
            <w:tcW w:w="450" w:type="dxa"/>
            <w:shd w:val="clear" w:color="auto" w:fill="auto"/>
          </w:tcPr>
          <w:p w14:paraId="1FF486B4" w14:textId="77777777" w:rsidR="006B3FC2" w:rsidRPr="00E70481" w:rsidRDefault="006B3FC2" w:rsidP="00C45ED2">
            <w:pPr>
              <w:pStyle w:val="Header"/>
              <w:numPr>
                <w:ilvl w:val="0"/>
                <w:numId w:val="30"/>
              </w:numPr>
              <w:tabs>
                <w:tab w:val="clear" w:pos="4320"/>
                <w:tab w:val="clear" w:pos="8640"/>
              </w:tabs>
              <w:snapToGrid w:val="0"/>
              <w:spacing w:before="0" w:line="276" w:lineRule="auto"/>
              <w:jc w:val="both"/>
              <w:rPr>
                <w:lang w:val="en-GB"/>
              </w:rPr>
            </w:pPr>
          </w:p>
        </w:tc>
        <w:tc>
          <w:tcPr>
            <w:tcW w:w="8450" w:type="dxa"/>
            <w:shd w:val="clear" w:color="auto" w:fill="auto"/>
          </w:tcPr>
          <w:p w14:paraId="02E06463" w14:textId="6B35E4BD" w:rsidR="006B3FC2" w:rsidRDefault="0081533F" w:rsidP="006B3FC2">
            <w:r>
              <w:rPr>
                <w:noProof/>
                <w:lang w:val="en-US"/>
              </w:rPr>
              <mc:AlternateContent>
                <mc:Choice Requires="wpg">
                  <w:drawing>
                    <wp:anchor distT="0" distB="0" distL="114300" distR="114300" simplePos="0" relativeHeight="251591680" behindDoc="0" locked="0" layoutInCell="1" allowOverlap="1" wp14:anchorId="085B97F7" wp14:editId="0FD64A41">
                      <wp:simplePos x="0" y="0"/>
                      <wp:positionH relativeFrom="column">
                        <wp:posOffset>-48260</wp:posOffset>
                      </wp:positionH>
                      <wp:positionV relativeFrom="paragraph">
                        <wp:posOffset>327660</wp:posOffset>
                      </wp:positionV>
                      <wp:extent cx="5227320" cy="3992880"/>
                      <wp:effectExtent l="2540" t="0" r="2540" b="0"/>
                      <wp:wrapTopAndBottom/>
                      <wp:docPr id="1312" name="Group 1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3992880"/>
                                <a:chOff x="1940" y="1826"/>
                                <a:chExt cx="8232" cy="6288"/>
                              </a:xfrm>
                            </wpg:grpSpPr>
                            <pic:pic xmlns:pic="http://schemas.openxmlformats.org/drawingml/2006/picture">
                              <pic:nvPicPr>
                                <pic:cNvPr id="1313" name="Picture 11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940" y="1826"/>
                                  <a:ext cx="8232" cy="6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4" name="AutoShape 1183"/>
                              <wps:cNvSpPr>
                                <a:spLocks noChangeArrowheads="1"/>
                              </wps:cNvSpPr>
                              <wps:spPr bwMode="auto">
                                <a:xfrm>
                                  <a:off x="2007" y="5792"/>
                                  <a:ext cx="2304"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0906A0" id="Group 1181" o:spid="_x0000_s1026" style="position:absolute;margin-left:-3.8pt;margin-top:25.8pt;width:411.6pt;height:314.4pt;z-index:251591680" coordorigin="1940,1826" coordsize="8232,6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">
                      <v:shape id="Picture 1182" o:spid="_x0000_s1027" type="#_x0000_t75" style="position:absolute;left:1940;top:1826;width:8232;height: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31cLGAAAA3QAAAA8AAABkcnMvZG93bnJldi54bWxEj91qAjEQhe8LvkOYgnc12UqrrEaRgmCL&#10;xZ9Kr4fNuLt0M1mSdF3f3giF3s1wzpzvzHzZ20Z05EPtWEM2UiCIC2dqLjWcvtZPUxAhIhtsHJOG&#10;KwVYLgYPc8yNu/CBumMsRQrhkKOGKsY2lzIUFVkMI9cSJ+3svMWYVl9K4/GSwm0jn5V6lRZrToQK&#10;W3qrqPg5/toEKeImU5Pvj930XZ32/sW03fZT6+Fjv5qBiNTHf/Pf9cak+uNsDPdv0ghy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fVwsYAAADdAAAADwAAAAAAAAAAAAAA&#10;AACfAgAAZHJzL2Rvd25yZXYueG1sUEsFBgAAAAAEAAQA9wAAAJIDAAAAAA==&#10;">
                        <v:imagedata r:id="rId37" o:title=""/>
                      </v:shape>
                      <v:roundrect id="AutoShape 1183" o:spid="_x0000_s1028" style="position:absolute;left:2007;top:5792;width:2304;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VMIA&#10;AADdAAAADwAAAGRycy9kb3ducmV2LnhtbERPTWvCQBC9F/wPyxS81V21lJi6igQKHjy00dyH7DQJ&#10;zc7G3a2J/75bKPQ2j/c52/1ke3EjHzrHGpYLBYK4dqbjRsPl/PaUgQgR2WDvmDTcKcB+N3vYYm7c&#10;yB90K2MjUgiHHDW0MQ65lKFuyWJYuIE4cZ/OW4wJ+kYaj2MKt71cKfUiLXacGlocqGip/iq/rYbN&#10;+ppVHK6xG52i8lQVh3dfaD1/nA6vICJN8V/85z6aNH+9fIbfb9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H5UwgAAAN0AAAAPAAAAAAAAAAAAAAAAAJgCAABkcnMvZG93&#10;bnJldi54bWxQSwUGAAAAAAQABAD1AAAAhwMAAAAA&#10;" filled="f" strokecolor="red" strokeweight="1.5pt"/>
                      <w10:wrap type="topAndBottom"/>
                    </v:group>
                  </w:pict>
                </mc:Fallback>
              </mc:AlternateContent>
            </w:r>
            <w:r w:rsidR="006B3FC2">
              <w:t>From the demo main menu, click the “Manufacturer -&gt; Dealership” link in the Transfer Asset section:</w:t>
            </w:r>
          </w:p>
        </w:tc>
      </w:tr>
      <w:tr w:rsidR="006B3FC2" w:rsidRPr="00AF30DB" w14:paraId="620219FE" w14:textId="77777777" w:rsidTr="006B3FC2">
        <w:trPr>
          <w:cantSplit/>
        </w:trPr>
        <w:tc>
          <w:tcPr>
            <w:tcW w:w="450" w:type="dxa"/>
            <w:shd w:val="clear" w:color="auto" w:fill="auto"/>
          </w:tcPr>
          <w:p w14:paraId="11A2534C" w14:textId="77777777" w:rsidR="006B3FC2" w:rsidRPr="00E70481" w:rsidRDefault="006B3FC2" w:rsidP="00C45ED2">
            <w:pPr>
              <w:pStyle w:val="Header"/>
              <w:numPr>
                <w:ilvl w:val="0"/>
                <w:numId w:val="30"/>
              </w:numPr>
              <w:tabs>
                <w:tab w:val="clear" w:pos="4320"/>
                <w:tab w:val="clear" w:pos="8640"/>
              </w:tabs>
              <w:snapToGrid w:val="0"/>
              <w:spacing w:before="0" w:line="276" w:lineRule="auto"/>
              <w:jc w:val="both"/>
              <w:rPr>
                <w:lang w:val="en-GB"/>
              </w:rPr>
            </w:pPr>
          </w:p>
        </w:tc>
        <w:tc>
          <w:tcPr>
            <w:tcW w:w="8450" w:type="dxa"/>
            <w:shd w:val="clear" w:color="auto" w:fill="auto"/>
          </w:tcPr>
          <w:p w14:paraId="1B6252C5" w14:textId="77777777" w:rsidR="006B3FC2" w:rsidRDefault="006B3FC2" w:rsidP="006B3FC2">
            <w:r>
              <w:t>The Transfer Asset window shows an identity “Martin” (the manufacturer of Alfa Romeo vehicles).</w:t>
            </w:r>
          </w:p>
          <w:p w14:paraId="260DFFF9" w14:textId="02C1A5D0" w:rsidR="006B3FC2" w:rsidRDefault="0081533F" w:rsidP="006B3FC2">
            <w:r>
              <w:rPr>
                <w:noProof/>
                <w:lang w:val="en-US"/>
              </w:rPr>
              <mc:AlternateContent>
                <mc:Choice Requires="wpg">
                  <w:drawing>
                    <wp:anchor distT="0" distB="0" distL="114300" distR="114300" simplePos="0" relativeHeight="251611136" behindDoc="0" locked="0" layoutInCell="1" allowOverlap="1" wp14:anchorId="3CE186BE" wp14:editId="2AEB5CFB">
                      <wp:simplePos x="0" y="0"/>
                      <wp:positionH relativeFrom="column">
                        <wp:posOffset>8255</wp:posOffset>
                      </wp:positionH>
                      <wp:positionV relativeFrom="paragraph">
                        <wp:posOffset>273050</wp:posOffset>
                      </wp:positionV>
                      <wp:extent cx="5227320" cy="2425065"/>
                      <wp:effectExtent l="0" t="6350" r="0" b="0"/>
                      <wp:wrapTopAndBottom/>
                      <wp:docPr id="1180" name="Group 1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425065"/>
                                <a:chOff x="2021" y="9414"/>
                                <a:chExt cx="8232" cy="3819"/>
                              </a:xfrm>
                            </wpg:grpSpPr>
                            <pic:pic xmlns:pic="http://schemas.openxmlformats.org/drawingml/2006/picture">
                              <pic:nvPicPr>
                                <pic:cNvPr id="1181" name="Picture 1247" descr="manufacturer"/>
                                <pic:cNvPicPr>
                                  <a:picLocks noChangeAspect="1" noChangeArrowheads="1"/>
                                </pic:cNvPicPr>
                              </pic:nvPicPr>
                              <pic:blipFill>
                                <a:blip r:embed="rId41" cstate="print">
                                  <a:extLst>
                                    <a:ext uri="{28A0092B-C50C-407E-A947-70E740481C1C}">
                                      <a14:useLocalDpi xmlns:a14="http://schemas.microsoft.com/office/drawing/2010/main" val="0"/>
                                    </a:ext>
                                  </a:extLst>
                                </a:blip>
                                <a:srcRect t="546"/>
                                <a:stretch>
                                  <a:fillRect/>
                                </a:stretch>
                              </pic:blipFill>
                              <pic:spPr bwMode="auto">
                                <a:xfrm>
                                  <a:off x="2021" y="9414"/>
                                  <a:ext cx="8232" cy="3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2" name="AutoShape 1248"/>
                              <wps:cNvSpPr>
                                <a:spLocks noChangeArrowheads="1"/>
                              </wps:cNvSpPr>
                              <wps:spPr bwMode="auto">
                                <a:xfrm>
                                  <a:off x="8196" y="9923"/>
                                  <a:ext cx="1651" cy="264"/>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 name="AutoShape 1249"/>
                              <wps:cNvSpPr>
                                <a:spLocks noChangeArrowheads="1"/>
                              </wps:cNvSpPr>
                              <wps:spPr bwMode="auto">
                                <a:xfrm>
                                  <a:off x="2186" y="12444"/>
                                  <a:ext cx="278"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04BCA4" id="Group 1246" o:spid="_x0000_s1026" style="position:absolute;margin-left:.65pt;margin-top:21.5pt;width:411.6pt;height:190.95pt;z-index:251611136" coordorigin="2021,9414" coordsize="8232,3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">
                      <v:shape id="Picture 1247" o:spid="_x0000_s1027" type="#_x0000_t75" alt="manufacturer" style="position:absolute;left:2021;top:9414;width:8232;height:3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X3uHFAAAA3QAAAA8AAABkcnMvZG93bnJldi54bWxET01rwkAQvQv+h2UKvekmHlpJs4pUlB5S&#10;irYGvA3ZMQlmZ2N2m6T/vlsQepvH+5x0PZpG9NS52rKCeB6BIC6srrlU8PW5my1BOI+ssbFMCn7I&#10;wXo1naSYaDvwgfqjL0UIYZeggsr7NpHSFRUZdHPbEgfuYjuDPsCulLrDIYSbRi6i6EkarDk0VNjS&#10;a0XF9fhtFLjT6Xm7O+e3HEe89e8fRZTtM6UeH8bNCwhPo/8X391vOsyPlzH8fRNO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F97hxQAAAN0AAAAPAAAAAAAAAAAAAAAA&#10;AJ8CAABkcnMvZG93bnJldi54bWxQSwUGAAAAAAQABAD3AAAAkQMAAAAA&#10;">
                        <v:imagedata r:id="rId42" o:title="manufacturer" croptop="358f"/>
                      </v:shape>
                      <v:roundrect id="AutoShape 1248" o:spid="_x0000_s1028" style="position:absolute;left:8196;top:9923;width:1651;height:264;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43cAA&#10;AADdAAAADwAAAGRycy9kb3ducmV2LnhtbERPTYvCMBC9L/gfwgje1lQXpFuNIgXBwx7cut6HZmyL&#10;zaQm0dZ/bxYEb/N4n7PaDKYVd3K+saxgNk1AEJdWN1wp+DvuPlMQPiBrbC2Tggd52KxHHyvMtO35&#10;l+5FqEQMYZ+hgjqELpPSlzUZ9FPbEUfubJ3BEKGrpHbYx3DTynmSLKTBhmNDjR3lNZWX4mYUfH9d&#10;0xP7a2h6m1Dxc8q3B5crNRkP2yWIQEN4i1/uvY7zZ+kc/r+JJ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PO43cAAAADdAAAADwAAAAAAAAAAAAAAAACYAgAAZHJzL2Rvd25y&#10;ZXYueG1sUEsFBgAAAAAEAAQA9QAAAIUDAAAAAA==&#10;" filled="f" strokecolor="red" strokeweight="1.5pt"/>
                      <v:roundrect id="AutoShape 1249" o:spid="_x0000_s1029" style="position:absolute;left:2186;top:12444;width:278;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8dRsAA&#10;AADdAAAADwAAAGRycy9kb3ducmV2LnhtbERPTYvCMBC9C/sfwgh709QVpFajSGFhD3vQqvehGdti&#10;M6lJ1nb/vREEb/N4n7PeDqYVd3K+saxgNk1AEJdWN1wpOB2/JykIH5A1tpZJwT952G4+RmvMtO35&#10;QPciVCKGsM9QQR1Cl0npy5oM+qntiCN3sc5giNBVUjvsY7hp5VeSLKTBhmNDjR3lNZXX4s8oWM5v&#10;6Zn9LTS9Taj4Pee7vcuV+hwPuxWIQEN4i1/uHx3nz9I5PL+JJ8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78dRsAAAADdAAAADwAAAAAAAAAAAAAAAACYAgAAZHJzL2Rvd25y&#10;ZXYueG1sUEsFBgAAAAAEAAQA9QAAAIUDAAAAAA==&#10;" filled="f" strokecolor="red" strokeweight="1.5pt"/>
                      <w10:wrap type="topAndBottom"/>
                    </v:group>
                  </w:pict>
                </mc:Fallback>
              </mc:AlternateContent>
            </w:r>
            <w:r w:rsidR="006B3FC2">
              <w:t xml:space="preserve">Click the plus sign in the Vehicles box: </w:t>
            </w:r>
          </w:p>
          <w:p w14:paraId="0221B3F9" w14:textId="77777777" w:rsidR="006B3FC2" w:rsidRDefault="006B3FC2" w:rsidP="006B3FC2"/>
        </w:tc>
      </w:tr>
      <w:tr w:rsidR="006B3FC2" w:rsidRPr="00AF30DB" w14:paraId="43772984" w14:textId="77777777" w:rsidTr="006B3FC2">
        <w:trPr>
          <w:cantSplit/>
        </w:trPr>
        <w:tc>
          <w:tcPr>
            <w:tcW w:w="450" w:type="dxa"/>
            <w:shd w:val="clear" w:color="auto" w:fill="auto"/>
          </w:tcPr>
          <w:p w14:paraId="05AC0A82" w14:textId="77777777" w:rsidR="006B3FC2" w:rsidRPr="00E70481" w:rsidRDefault="006B3FC2" w:rsidP="00C45ED2">
            <w:pPr>
              <w:pStyle w:val="Header"/>
              <w:numPr>
                <w:ilvl w:val="0"/>
                <w:numId w:val="30"/>
              </w:numPr>
              <w:tabs>
                <w:tab w:val="clear" w:pos="4320"/>
                <w:tab w:val="clear" w:pos="8640"/>
              </w:tabs>
              <w:snapToGrid w:val="0"/>
              <w:spacing w:before="0" w:line="276" w:lineRule="auto"/>
              <w:jc w:val="both"/>
              <w:rPr>
                <w:lang w:val="en-GB"/>
              </w:rPr>
            </w:pPr>
          </w:p>
        </w:tc>
        <w:tc>
          <w:tcPr>
            <w:tcW w:w="8450" w:type="dxa"/>
            <w:shd w:val="clear" w:color="auto" w:fill="auto"/>
          </w:tcPr>
          <w:p w14:paraId="341BD08E" w14:textId="47FC7590" w:rsidR="006B3FC2" w:rsidRDefault="006B3FC2" w:rsidP="006B3FC2">
            <w:r>
              <w:t xml:space="preserve">The demo asset collects details from the </w:t>
            </w:r>
            <w:r w:rsidR="00710CA0">
              <w:t>B</w:t>
            </w:r>
            <w:r>
              <w:t xml:space="preserve">lockchain on cars that Martin (the Alfa Romeo manufacturer) owns and presents the results: </w:t>
            </w:r>
          </w:p>
          <w:p w14:paraId="61362436" w14:textId="1223CA3E" w:rsidR="00455F32" w:rsidRDefault="00455F32" w:rsidP="006B3FC2">
            <w:r>
              <w:rPr>
                <w:noProof/>
                <w:lang w:val="en-US"/>
              </w:rPr>
              <mc:AlternateContent>
                <mc:Choice Requires="wps">
                  <w:drawing>
                    <wp:anchor distT="0" distB="0" distL="114300" distR="114300" simplePos="0" relativeHeight="251681792" behindDoc="0" locked="0" layoutInCell="1" allowOverlap="1" wp14:anchorId="0212604E" wp14:editId="225AD9F5">
                      <wp:simplePos x="0" y="0"/>
                      <wp:positionH relativeFrom="column">
                        <wp:posOffset>4895850</wp:posOffset>
                      </wp:positionH>
                      <wp:positionV relativeFrom="paragraph">
                        <wp:posOffset>3107837</wp:posOffset>
                      </wp:positionV>
                      <wp:extent cx="252095" cy="252095"/>
                      <wp:effectExtent l="0" t="0" r="14605" b="14605"/>
                      <wp:wrapNone/>
                      <wp:docPr id="20" name="Oval 20"/>
                      <wp:cNvGraphicFramePr/>
                      <a:graphic xmlns:a="http://schemas.openxmlformats.org/drawingml/2006/main">
                        <a:graphicData uri="http://schemas.microsoft.com/office/word/2010/wordprocessingShape">
                          <wps:wsp>
                            <wps:cNvSpPr/>
                            <wps:spPr>
                              <a:xfrm>
                                <a:off x="0" y="0"/>
                                <a:ext cx="252095" cy="2520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5838E6" id="Oval 20" o:spid="_x0000_s1026" style="position:absolute;margin-left:385.5pt;margin-top:244.7pt;width:19.85pt;height:19.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" filled="f" strokecolor="red" strokeweight="1.5pt">
                      <v:stroke joinstyle="miter"/>
                    </v:oval>
                  </w:pict>
                </mc:Fallback>
              </mc:AlternateContent>
            </w:r>
            <w:r>
              <w:rPr>
                <w:noProof/>
                <w:lang w:val="en-US"/>
              </w:rPr>
              <mc:AlternateContent>
                <mc:Choice Requires="wps">
                  <w:drawing>
                    <wp:anchor distT="0" distB="0" distL="114300" distR="114300" simplePos="0" relativeHeight="251680768" behindDoc="0" locked="0" layoutInCell="1" allowOverlap="1" wp14:anchorId="50E85CE8" wp14:editId="12685E81">
                      <wp:simplePos x="0" y="0"/>
                      <wp:positionH relativeFrom="column">
                        <wp:posOffset>4690745</wp:posOffset>
                      </wp:positionH>
                      <wp:positionV relativeFrom="paragraph">
                        <wp:posOffset>1240155</wp:posOffset>
                      </wp:positionV>
                      <wp:extent cx="205200" cy="205200"/>
                      <wp:effectExtent l="0" t="0" r="23495" b="23495"/>
                      <wp:wrapNone/>
                      <wp:docPr id="19" name="Rectangle 19"/>
                      <wp:cNvGraphicFramePr/>
                      <a:graphic xmlns:a="http://schemas.openxmlformats.org/drawingml/2006/main">
                        <a:graphicData uri="http://schemas.microsoft.com/office/word/2010/wordprocessingShape">
                          <wps:wsp>
                            <wps:cNvSpPr/>
                            <wps:spPr>
                              <a:xfrm>
                                <a:off x="0" y="0"/>
                                <a:ext cx="205200" cy="205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AB0254" id="Rectangle 19" o:spid="_x0000_s1026" style="position:absolute;margin-left:369.35pt;margin-top:97.65pt;width:16.15pt;height:16.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" filled="f" strokecolor="red" strokeweight="1.5pt"/>
                  </w:pict>
                </mc:Fallback>
              </mc:AlternateContent>
            </w:r>
            <w:r>
              <w:rPr>
                <w:noProof/>
                <w:lang w:val="en-US"/>
              </w:rPr>
              <w:drawing>
                <wp:inline distT="0" distB="0" distL="0" distR="0" wp14:anchorId="4DB73C01" wp14:editId="48FE2DD0">
                  <wp:extent cx="5228590" cy="3435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8590" cy="3435350"/>
                          </a:xfrm>
                          <a:prstGeom prst="rect">
                            <a:avLst/>
                          </a:prstGeom>
                        </pic:spPr>
                      </pic:pic>
                    </a:graphicData>
                  </a:graphic>
                </wp:inline>
              </w:drawing>
            </w:r>
          </w:p>
          <w:p w14:paraId="6E172BA1" w14:textId="77777777" w:rsidR="00455F32" w:rsidRDefault="00455F32" w:rsidP="006B3FC2"/>
          <w:p w14:paraId="267F7A6C" w14:textId="44288C5C" w:rsidR="006B3FC2" w:rsidRDefault="006B3FC2" w:rsidP="006B3FC2">
            <w:r>
              <w:t xml:space="preserve">Click the </w:t>
            </w:r>
            <w:r w:rsidR="00710CA0">
              <w:t>check</w:t>
            </w:r>
            <w:r>
              <w:t xml:space="preserve"> box of the first car in the list to include it in the transfer request. </w:t>
            </w:r>
          </w:p>
          <w:p w14:paraId="03884EB7" w14:textId="77777777" w:rsidR="006B3FC2" w:rsidRDefault="006B3FC2" w:rsidP="006B3FC2"/>
          <w:p w14:paraId="1F406EEA" w14:textId="39D569AC" w:rsidR="006B3FC2" w:rsidRDefault="006B3FC2" w:rsidP="006B3FC2">
            <w:r>
              <w:t xml:space="preserve">Click the </w:t>
            </w:r>
            <w:r w:rsidR="00710CA0">
              <w:t>checkmark</w:t>
            </w:r>
            <w:r>
              <w:t xml:space="preserve"> at the bottom of the list of </w:t>
            </w:r>
            <w:r w:rsidR="00710CA0">
              <w:t>v</w:t>
            </w:r>
            <w:r>
              <w:t>ehicles to save the choice.</w:t>
            </w:r>
          </w:p>
          <w:p w14:paraId="05EBD5D6" w14:textId="77777777" w:rsidR="006B3FC2" w:rsidRDefault="006B3FC2" w:rsidP="006B3FC2"/>
        </w:tc>
      </w:tr>
      <w:tr w:rsidR="006B3FC2" w:rsidRPr="00AF30DB" w14:paraId="6BA00EA6" w14:textId="77777777" w:rsidTr="006B3FC2">
        <w:trPr>
          <w:cantSplit/>
        </w:trPr>
        <w:tc>
          <w:tcPr>
            <w:tcW w:w="450" w:type="dxa"/>
            <w:shd w:val="clear" w:color="auto" w:fill="auto"/>
          </w:tcPr>
          <w:p w14:paraId="4D807E53" w14:textId="77777777" w:rsidR="006B3FC2" w:rsidRPr="00E70481" w:rsidRDefault="006B3FC2" w:rsidP="00C45ED2">
            <w:pPr>
              <w:pStyle w:val="Header"/>
              <w:numPr>
                <w:ilvl w:val="0"/>
                <w:numId w:val="30"/>
              </w:numPr>
              <w:tabs>
                <w:tab w:val="clear" w:pos="4320"/>
                <w:tab w:val="clear" w:pos="8640"/>
              </w:tabs>
              <w:snapToGrid w:val="0"/>
              <w:spacing w:before="0" w:line="276" w:lineRule="auto"/>
              <w:jc w:val="both"/>
              <w:rPr>
                <w:lang w:val="en-GB"/>
              </w:rPr>
            </w:pPr>
          </w:p>
        </w:tc>
        <w:tc>
          <w:tcPr>
            <w:tcW w:w="8450" w:type="dxa"/>
            <w:shd w:val="clear" w:color="auto" w:fill="auto"/>
          </w:tcPr>
          <w:p w14:paraId="557B1A08" w14:textId="359CDD24" w:rsidR="006B3FC2" w:rsidRDefault="009F520E" w:rsidP="006B3FC2">
            <w:r>
              <w:rPr>
                <w:noProof/>
                <w:lang w:val="en-US"/>
              </w:rPr>
              <mc:AlternateContent>
                <mc:Choice Requires="wpg">
                  <w:drawing>
                    <wp:anchor distT="0" distB="0" distL="114300" distR="114300" simplePos="0" relativeHeight="251603968" behindDoc="0" locked="0" layoutInCell="1" allowOverlap="1" wp14:anchorId="62573037" wp14:editId="5A30722E">
                      <wp:simplePos x="0" y="0"/>
                      <wp:positionH relativeFrom="column">
                        <wp:posOffset>6350</wp:posOffset>
                      </wp:positionH>
                      <wp:positionV relativeFrom="paragraph">
                        <wp:posOffset>435610</wp:posOffset>
                      </wp:positionV>
                      <wp:extent cx="5227320" cy="2438400"/>
                      <wp:effectExtent l="6350" t="3810" r="0" b="0"/>
                      <wp:wrapTopAndBottom/>
                      <wp:docPr id="1171" name="Group 1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438400"/>
                                <a:chOff x="2026" y="8786"/>
                                <a:chExt cx="8232" cy="3840"/>
                              </a:xfrm>
                            </wpg:grpSpPr>
                            <pic:pic xmlns:pic="http://schemas.openxmlformats.org/drawingml/2006/picture">
                              <pic:nvPicPr>
                                <pic:cNvPr id="1172" name="Picture 1222" descr="manufacturer_ca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026" y="8786"/>
                                  <a:ext cx="8232"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 name="AutoShape 1223"/>
                              <wps:cNvSpPr>
                                <a:spLocks noChangeArrowheads="1"/>
                              </wps:cNvSpPr>
                              <wps:spPr bwMode="auto">
                                <a:xfrm>
                                  <a:off x="2153" y="9909"/>
                                  <a:ext cx="1051"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4" name="AutoShape 1224"/>
                              <wps:cNvSpPr>
                                <a:spLocks noChangeArrowheads="1"/>
                              </wps:cNvSpPr>
                              <wps:spPr bwMode="auto">
                                <a:xfrm>
                                  <a:off x="6171" y="11817"/>
                                  <a:ext cx="341"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832C1F" id="Group 1221" o:spid="_x0000_s1026" style="position:absolute;margin-left:.5pt;margin-top:34.3pt;width:411.6pt;height:192pt;z-index:251603968" coordorigin="2026,8786" coordsize="8232,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">
                      <v:shape id="Picture 1222" o:spid="_x0000_s1027" type="#_x0000_t75" alt="manufacturer_car" style="position:absolute;left:2026;top:8786;width:8232;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ZJ3fDAAAA3QAAAA8AAABkcnMvZG93bnJldi54bWxET0trwkAQvgv9D8sUvEjd+EAlukoplIgX&#10;jRW8DtlpNjQ7G7LbGP99tyB4m4/vOZtdb2vRUesrxwom4wQEceF0xaWCy9fn2wqED8gaa8ek4E4e&#10;dtuXwQZT7W6cU3cOpYgh7FNUYEJoUil9YciiH7uGOHLfrrUYImxLqVu8xXBby2mSLKTFimODwYY+&#10;DBU/51+rYHkaFYd8bo/UhYPps+w6y02m1PC1f1+DCNSHp/jh3us4f7Kcwv838QS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1knd8MAAADdAAAADwAAAAAAAAAAAAAAAACf&#10;AgAAZHJzL2Rvd25yZXYueG1sUEsFBgAAAAAEAAQA9wAAAI8DAAAAAA==&#10;">
                        <v:imagedata r:id="rId45" o:title="manufacturer_car"/>
                      </v:shape>
                      <v:roundrect id="AutoShape 1223" o:spid="_x0000_s1028" style="position:absolute;left:2153;top:9909;width:1051;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tYcIA&#10;AADdAAAADwAAAGRycy9kb3ducmV2LnhtbERPTWvCQBC9F/wPyxS81V0V2pi6igQKHjy00dyH7DQJ&#10;zc7G3a2J/75bKPQ2j/c52/1ke3EjHzrHGpYLBYK4dqbjRsPl/PaUgQgR2WDvmDTcKcB+N3vYYm7c&#10;yB90K2MjUgiHHDW0MQ65lKFuyWJYuIE4cZ/OW4wJ+kYaj2MKt71cKfUsLXacGlocqGip/iq/rYbN&#10;+ppVHK6xG52i8lQVh3dfaD1/nA6vICJN8V/85z6aNH/5sobfb9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m1hwgAAAN0AAAAPAAAAAAAAAAAAAAAAAJgCAABkcnMvZG93&#10;bnJldi54bWxQSwUGAAAAAAQABAD1AAAAhwMAAAAA&#10;" filled="f" strokecolor="red" strokeweight="1.5pt"/>
                      <v:roundrect id="AutoShape 1224" o:spid="_x0000_s1029" style="position:absolute;left:6171;top:11817;width:341;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1FcEA&#10;AADdAAAADwAAAGRycy9kb3ducmV2LnhtbERPTYvCMBC9L/gfwgje1lRdVq1GkYLgYQ+7Ve9DM7bF&#10;ZlKTaOu/NwsLe5vH+5z1tjeNeJDztWUFk3ECgriwuuZSwem4f1+A8AFZY2OZFDzJw3YzeFtjqm3H&#10;P/TIQyliCPsUFVQhtKmUvqjIoB/bljhyF+sMhghdKbXDLoabRk6T5FMarDk2VNhSVlFxze9GwXJ2&#10;W5zZ30Ld2YTyr3O2+3aZUqNhv1uBCNSHf/Gf+6Dj/Mn8A36/iSf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D9RXBAAAA3QAAAA8AAAAAAAAAAAAAAAAAmAIAAGRycy9kb3du&#10;cmV2LnhtbFBLBQYAAAAABAAEAPUAAACGAwAAAAA=&#10;" filled="f" strokecolor="red" strokeweight="1.5pt"/>
                      <w10:wrap type="topAndBottom"/>
                    </v:group>
                  </w:pict>
                </mc:Fallback>
              </mc:AlternateContent>
            </w:r>
            <w:r w:rsidR="006B3FC2">
              <w:t>The Alfa Romeo with VIN number “</w:t>
            </w:r>
            <w:r w:rsidR="006B3FC2">
              <w:rPr>
                <w:b/>
              </w:rPr>
              <w:t>88035273031692</w:t>
            </w:r>
            <w:r w:rsidR="006B3FC2" w:rsidRPr="00701100">
              <w:rPr>
                <w:b/>
              </w:rPr>
              <w:t>4</w:t>
            </w:r>
            <w:r w:rsidR="006B3FC2">
              <w:t xml:space="preserve">” now appears in the list of vehicles to be transferred: </w:t>
            </w:r>
          </w:p>
          <w:p w14:paraId="6EA2839D" w14:textId="43F1FDA8" w:rsidR="006B3FC2" w:rsidRDefault="006B3FC2" w:rsidP="006B3FC2">
            <w:r>
              <w:t>Click the plus sign in the Dealership box.</w:t>
            </w:r>
          </w:p>
        </w:tc>
      </w:tr>
      <w:tr w:rsidR="006B3FC2" w:rsidRPr="00AF30DB" w14:paraId="173E26B7" w14:textId="77777777" w:rsidTr="006B3FC2">
        <w:trPr>
          <w:cantSplit/>
        </w:trPr>
        <w:tc>
          <w:tcPr>
            <w:tcW w:w="450" w:type="dxa"/>
            <w:shd w:val="clear" w:color="auto" w:fill="auto"/>
          </w:tcPr>
          <w:p w14:paraId="765EF6CE" w14:textId="77777777" w:rsidR="006B3FC2" w:rsidRPr="00E70481" w:rsidRDefault="006B3FC2" w:rsidP="00C45ED2">
            <w:pPr>
              <w:pStyle w:val="Header"/>
              <w:numPr>
                <w:ilvl w:val="0"/>
                <w:numId w:val="30"/>
              </w:numPr>
              <w:tabs>
                <w:tab w:val="clear" w:pos="4320"/>
                <w:tab w:val="clear" w:pos="8640"/>
              </w:tabs>
              <w:snapToGrid w:val="0"/>
              <w:spacing w:before="0" w:line="276" w:lineRule="auto"/>
              <w:jc w:val="both"/>
              <w:rPr>
                <w:lang w:val="en-GB"/>
              </w:rPr>
            </w:pPr>
          </w:p>
        </w:tc>
        <w:tc>
          <w:tcPr>
            <w:tcW w:w="8450" w:type="dxa"/>
            <w:shd w:val="clear" w:color="auto" w:fill="auto"/>
          </w:tcPr>
          <w:p w14:paraId="342F2A75" w14:textId="21EE5BB8" w:rsidR="006B3FC2" w:rsidRDefault="006B3FC2" w:rsidP="006B3FC2">
            <w:r>
              <w:t>From the list of Dealerships, choose “</w:t>
            </w:r>
            <w:proofErr w:type="spellStart"/>
            <w:r>
              <w:t>Be</w:t>
            </w:r>
            <w:r w:rsidR="00710CA0">
              <w:t>echvale</w:t>
            </w:r>
            <w:proofErr w:type="spellEnd"/>
            <w:r w:rsidR="00710CA0">
              <w:t xml:space="preserve"> Group” then, click the check</w:t>
            </w:r>
            <w:r>
              <w:t xml:space="preserve">mark to confirm your choice): </w:t>
            </w:r>
          </w:p>
          <w:p w14:paraId="107C9A75" w14:textId="421B63FE" w:rsidR="006B3FC2" w:rsidRDefault="0081533F" w:rsidP="006B3FC2">
            <w:r>
              <w:rPr>
                <w:noProof/>
                <w:lang w:val="en-US"/>
              </w:rPr>
              <mc:AlternateContent>
                <mc:Choice Requires="wpg">
                  <w:drawing>
                    <wp:anchor distT="0" distB="0" distL="114300" distR="114300" simplePos="0" relativeHeight="251612160" behindDoc="0" locked="0" layoutInCell="1" allowOverlap="1" wp14:anchorId="45E18F9D" wp14:editId="0F9944F3">
                      <wp:simplePos x="0" y="0"/>
                      <wp:positionH relativeFrom="column">
                        <wp:posOffset>-8890</wp:posOffset>
                      </wp:positionH>
                      <wp:positionV relativeFrom="paragraph">
                        <wp:posOffset>66040</wp:posOffset>
                      </wp:positionV>
                      <wp:extent cx="5227320" cy="3512820"/>
                      <wp:effectExtent l="3810" t="2540" r="1270" b="2540"/>
                      <wp:wrapTopAndBottom/>
                      <wp:docPr id="1167" name="Group 1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3512820"/>
                                <a:chOff x="2001" y="1657"/>
                                <a:chExt cx="8232" cy="5532"/>
                              </a:xfrm>
                            </wpg:grpSpPr>
                            <pic:pic xmlns:pic="http://schemas.openxmlformats.org/drawingml/2006/picture">
                              <pic:nvPicPr>
                                <pic:cNvPr id="1168" name="Picture 12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001" y="1657"/>
                                  <a:ext cx="8232" cy="55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9" name="AutoShape 1252"/>
                              <wps:cNvSpPr>
                                <a:spLocks noChangeArrowheads="1"/>
                              </wps:cNvSpPr>
                              <wps:spPr bwMode="auto">
                                <a:xfrm>
                                  <a:off x="9588" y="6564"/>
                                  <a:ext cx="380"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0" name="AutoShape 1253"/>
                              <wps:cNvSpPr>
                                <a:spLocks noChangeArrowheads="1"/>
                              </wps:cNvSpPr>
                              <wps:spPr bwMode="auto">
                                <a:xfrm>
                                  <a:off x="9240" y="2413"/>
                                  <a:ext cx="363" cy="360"/>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4B51D8" id="Group 1250" o:spid="_x0000_s1026" style="position:absolute;margin-left:-.7pt;margin-top:5.2pt;width:411.6pt;height:276.6pt;z-index:251612160" coordorigin="2001,1657" coordsize="8232,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">
                      <v:shape id="Picture 1251" o:spid="_x0000_s1027" type="#_x0000_t75" style="position:absolute;left:2001;top:1657;width:8232;height:5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Cbj3GAAAA3QAAAA8AAABkcnMvZG93bnJldi54bWxEj0FPwzAMhe9I+w+RJ3Fj6QaaSlk2bSAk&#10;OK6bBEerMU1F41RJtpZ/jw9I3Gy95/c+b3aT79WVYuoCG1guClDETbAdtwbOp9e7ElTKyBb7wGTg&#10;hxLstrObDVY2jHyka51bJSGcKjTgch4qrVPjyGNahIFYtK8QPWZZY6ttxFHCfa9XRbHWHjuWBocD&#10;PTtqvuuLN9BcytN4uF991OeX90/3mKfyIR6NuZ1P+ydQmab8b/67frOCv1wLrnwjI+jt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cJuPcYAAADdAAAADwAAAAAAAAAAAAAA&#10;AACfAgAAZHJzL2Rvd25yZXYueG1sUEsFBgAAAAAEAAQA9wAAAJIDAAAAAA==&#10;">
                        <v:imagedata r:id="rId47" o:title=""/>
                      </v:shape>
                      <v:roundrect id="AutoShape 1252" o:spid="_x0000_s1028" style="position:absolute;left:9588;top:6564;width:380;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vMVsAA&#10;AADdAAAADwAAAGRycy9kb3ducmV2LnhtbERPTYvCMBC9C/6HMII3TVUQrUaRguDBw25X70MztsVm&#10;UpNo6783Cwt7m8f7nO2+N414kfO1ZQWzaQKCuLC65lLB5ec4WYHwAVljY5kUvMnDfjccbDHVtuNv&#10;euWhFDGEfYoKqhDaVEpfVGTQT21LHLmbdQZDhK6U2mEXw00j50mylAZrjg0VtpRVVNzzp1GwXjxW&#10;V/aPUHc2ofx8zQ5fLlNqPOoPGxCB+vAv/nOfdJw/W67h95t4gtx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lvMVsAAAADdAAAADwAAAAAAAAAAAAAAAACYAgAAZHJzL2Rvd25y&#10;ZXYueG1sUEsFBgAAAAAEAAQA9QAAAIUDAAAAAA==&#10;" filled="f" strokecolor="red" strokeweight="1.5pt"/>
                      <v:roundrect id="AutoShape 1253" o:spid="_x0000_s1029" style="position:absolute;left:9240;top:2413;width:363;height:360;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zFsQA&#10;AADdAAAADwAAAGRycy9kb3ducmV2LnhtbESPQW/CMAyF75P2HyIj7TZSNglYR0Co0qQdOEAZd6vx&#10;2orGKUlGu3+PD0jcbL3n9z6vNqPr1JVCbD0bmE0zUMSVty3XBn6OX69LUDEhW+w8k4F/irBZPz+t&#10;MLd+4ANdy1QrCeGYo4EmpT7XOlYNOYxT3xOL9uuDwyRrqLUNOEi46/Rbls21w5alocGeioaqc/nn&#10;DHy8X5YnjpfUDj6jcncqtvtQGPMyGbefoBKN6WG+X39bwZ8thF++kRH0+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48xbEAAAA3QAAAA8AAAAAAAAAAAAAAAAAmAIAAGRycy9k&#10;b3ducmV2LnhtbFBLBQYAAAAABAAEAPUAAACJAwAAAAA=&#10;" filled="f" strokecolor="red" strokeweight="1.5pt"/>
                      <w10:wrap type="topAndBottom"/>
                    </v:group>
                  </w:pict>
                </mc:Fallback>
              </mc:AlternateContent>
            </w:r>
          </w:p>
        </w:tc>
      </w:tr>
      <w:tr w:rsidR="006B3FC2" w:rsidRPr="00AF30DB" w14:paraId="31C9E275" w14:textId="77777777" w:rsidTr="006B3FC2">
        <w:trPr>
          <w:cantSplit/>
        </w:trPr>
        <w:tc>
          <w:tcPr>
            <w:tcW w:w="450" w:type="dxa"/>
            <w:shd w:val="clear" w:color="auto" w:fill="auto"/>
          </w:tcPr>
          <w:p w14:paraId="465FF466" w14:textId="77777777" w:rsidR="006B3FC2" w:rsidRPr="00E70481" w:rsidRDefault="006B3FC2" w:rsidP="00C45ED2">
            <w:pPr>
              <w:pStyle w:val="Header"/>
              <w:numPr>
                <w:ilvl w:val="0"/>
                <w:numId w:val="30"/>
              </w:numPr>
              <w:tabs>
                <w:tab w:val="clear" w:pos="4320"/>
                <w:tab w:val="clear" w:pos="8640"/>
              </w:tabs>
              <w:snapToGrid w:val="0"/>
              <w:spacing w:before="0" w:line="276" w:lineRule="auto"/>
              <w:jc w:val="both"/>
              <w:rPr>
                <w:lang w:val="en-GB"/>
              </w:rPr>
            </w:pPr>
          </w:p>
        </w:tc>
        <w:tc>
          <w:tcPr>
            <w:tcW w:w="8450" w:type="dxa"/>
            <w:shd w:val="clear" w:color="auto" w:fill="auto"/>
          </w:tcPr>
          <w:p w14:paraId="6A2FD68D" w14:textId="77777777" w:rsidR="006B3FC2" w:rsidRDefault="006B3FC2" w:rsidP="006B3FC2">
            <w:r>
              <w:t xml:space="preserve">The Transfer menu should now have the following details. Click the “Transfer Assets” button: </w:t>
            </w:r>
          </w:p>
          <w:p w14:paraId="4846D5D5" w14:textId="6F549968" w:rsidR="006B3FC2" w:rsidRDefault="0081533F" w:rsidP="006B3FC2">
            <w:r>
              <w:rPr>
                <w:noProof/>
                <w:lang w:val="en-US"/>
              </w:rPr>
              <mc:AlternateContent>
                <mc:Choice Requires="wpg">
                  <w:drawing>
                    <wp:anchor distT="0" distB="0" distL="114300" distR="114300" simplePos="0" relativeHeight="251604992" behindDoc="0" locked="0" layoutInCell="1" allowOverlap="1" wp14:anchorId="794F4782" wp14:editId="05F6E9E2">
                      <wp:simplePos x="0" y="0"/>
                      <wp:positionH relativeFrom="column">
                        <wp:posOffset>6350</wp:posOffset>
                      </wp:positionH>
                      <wp:positionV relativeFrom="paragraph">
                        <wp:posOffset>160655</wp:posOffset>
                      </wp:positionV>
                      <wp:extent cx="5227320" cy="2446020"/>
                      <wp:effectExtent l="6350" t="0" r="0" b="0"/>
                      <wp:wrapTopAndBottom/>
                      <wp:docPr id="1164" name="Group 1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446020"/>
                                <a:chOff x="2026" y="8216"/>
                                <a:chExt cx="8232" cy="3852"/>
                              </a:xfrm>
                            </wpg:grpSpPr>
                            <pic:pic xmlns:pic="http://schemas.openxmlformats.org/drawingml/2006/picture">
                              <pic:nvPicPr>
                                <pic:cNvPr id="1165" name="Picture 1226" descr="manufacturer_recipi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026" y="8216"/>
                                  <a:ext cx="8232" cy="3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6" name="AutoShape 1227"/>
                              <wps:cNvSpPr>
                                <a:spLocks noChangeArrowheads="1"/>
                              </wps:cNvSpPr>
                              <wps:spPr bwMode="auto">
                                <a:xfrm>
                                  <a:off x="9120" y="11573"/>
                                  <a:ext cx="1092" cy="391"/>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DA0026" id="Group 1225" o:spid="_x0000_s1026" style="position:absolute;margin-left:.5pt;margin-top:12.65pt;width:411.6pt;height:192.6pt;z-index:251604992" coordorigin="2026,8216" coordsize="8232,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">
                      <v:shape id="Picture 1226" o:spid="_x0000_s1027" type="#_x0000_t75" alt="manufacturer_recipient" style="position:absolute;left:2026;top:8216;width:8232;height:3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ahSDEAAAA3QAAAA8AAABkcnMvZG93bnJldi54bWxET9tqwkAQfS/4D8sIfau7tvVCdBUptBQK&#10;ihrxdciOSTA7m2Y3mv59VxB8m8O5znzZ2UpcqPGlYw3DgQJBnDlTcq4h3X++TEH4gGywckwa/sjD&#10;ctF7mmNi3JW3dNmFXMQQ9glqKEKoEyl9VpBFP3A1ceROrrEYImxyaRq8xnBbyVelxtJiybGhwJo+&#10;CsrOu9Zq+HmffG2mKnXHtlT1b/q29gdutX7ud6sZiEBdeIjv7m8T5w/HI7h9E0+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ahSDEAAAA3QAAAA8AAAAAAAAAAAAAAAAA&#10;nwIAAGRycy9kb3ducmV2LnhtbFBLBQYAAAAABAAEAPcAAACQAwAAAAA=&#10;">
                        <v:imagedata r:id="rId49" o:title="manufacturer_recipient"/>
                      </v:shape>
                      <v:roundrect id="AutoShape 1227" o:spid="_x0000_s1028" style="position:absolute;left:9120;top:11573;width:1092;height:391;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RYJMAA&#10;AADdAAAADwAAAGRycy9kb3ducmV2LnhtbERPTYvCMBC9C/sfwgh701QXilajSGFhD3vQrt6HZmyL&#10;zaQm0dZ/bwRhb/N4n7PeDqYVd3K+saxgNk1AEJdWN1wpOP59TxYgfEDW2FomBQ/ysN18jNaYadvz&#10;ge5FqEQMYZ+hgjqELpPSlzUZ9FPbEUfubJ3BEKGrpHbYx3DTynmSpNJgw7Ghxo7ymspLcTMKll/X&#10;xYn9NTS9Taj4PeW7vcuV+hwPuxWIQEP4F7/dPzrOn6UpvL6JJ8j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8RYJMAAAADdAAAADwAAAAAAAAAAAAAAAACYAgAAZHJzL2Rvd25y&#10;ZXYueG1sUEsFBgAAAAAEAAQA9QAAAIUDAAAAAA==&#10;" filled="f" strokecolor="red" strokeweight="1.5pt"/>
                      <w10:wrap type="topAndBottom"/>
                    </v:group>
                  </w:pict>
                </mc:Fallback>
              </mc:AlternateContent>
            </w:r>
          </w:p>
          <w:p w14:paraId="60863AD2" w14:textId="77777777" w:rsidR="006B3FC2" w:rsidRDefault="006B3FC2" w:rsidP="006B3FC2"/>
          <w:p w14:paraId="188B8074" w14:textId="77777777" w:rsidR="006B3FC2" w:rsidRDefault="006B3FC2" w:rsidP="006B3FC2"/>
          <w:p w14:paraId="3ACBA6C7" w14:textId="77777777" w:rsidR="006B3FC2" w:rsidRDefault="006B3FC2" w:rsidP="006B3FC2"/>
        </w:tc>
      </w:tr>
      <w:tr w:rsidR="006B3FC2" w:rsidRPr="00AF30DB" w14:paraId="2A441BB2" w14:textId="77777777" w:rsidTr="006B3FC2">
        <w:trPr>
          <w:cantSplit/>
        </w:trPr>
        <w:tc>
          <w:tcPr>
            <w:tcW w:w="450" w:type="dxa"/>
            <w:shd w:val="clear" w:color="auto" w:fill="auto"/>
          </w:tcPr>
          <w:p w14:paraId="290164E4" w14:textId="77777777" w:rsidR="006B3FC2" w:rsidRPr="00E70481" w:rsidRDefault="006B3FC2" w:rsidP="00C45ED2">
            <w:pPr>
              <w:pStyle w:val="Header"/>
              <w:numPr>
                <w:ilvl w:val="0"/>
                <w:numId w:val="30"/>
              </w:numPr>
              <w:tabs>
                <w:tab w:val="clear" w:pos="4320"/>
                <w:tab w:val="clear" w:pos="8640"/>
              </w:tabs>
              <w:snapToGrid w:val="0"/>
              <w:spacing w:before="0" w:line="276" w:lineRule="auto"/>
              <w:jc w:val="both"/>
              <w:rPr>
                <w:lang w:val="en-GB"/>
              </w:rPr>
            </w:pPr>
          </w:p>
        </w:tc>
        <w:tc>
          <w:tcPr>
            <w:tcW w:w="8450" w:type="dxa"/>
            <w:shd w:val="clear" w:color="auto" w:fill="auto"/>
          </w:tcPr>
          <w:p w14:paraId="3588561F" w14:textId="2C38DE0F" w:rsidR="006B3FC2" w:rsidRDefault="006B3FC2" w:rsidP="006B3FC2">
            <w:pPr>
              <w:rPr>
                <w:noProof/>
                <w:lang w:eastAsia="en-GB"/>
              </w:rPr>
            </w:pPr>
            <w:r>
              <w:rPr>
                <w:noProof/>
                <w:lang w:eastAsia="en-GB"/>
              </w:rPr>
              <w:t xml:space="preserve">The Demo asset, highlights </w:t>
            </w:r>
            <w:r w:rsidR="00710CA0">
              <w:rPr>
                <w:noProof/>
                <w:lang w:eastAsia="en-GB"/>
              </w:rPr>
              <w:t>its activits</w:t>
            </w:r>
            <w:r>
              <w:rPr>
                <w:noProof/>
                <w:lang w:eastAsia="en-GB"/>
              </w:rPr>
              <w:t xml:space="preserve"> with the </w:t>
            </w:r>
            <w:r w:rsidR="00710CA0">
              <w:rPr>
                <w:noProof/>
                <w:lang w:eastAsia="en-GB"/>
              </w:rPr>
              <w:t>B</w:t>
            </w:r>
            <w:r>
              <w:rPr>
                <w:noProof/>
                <w:lang w:eastAsia="en-GB"/>
              </w:rPr>
              <w:t xml:space="preserve">lockchain in the status window: </w:t>
            </w:r>
          </w:p>
          <w:p w14:paraId="4A5CAE31" w14:textId="77777777" w:rsidR="006B3FC2" w:rsidRDefault="006B3FC2" w:rsidP="006B3FC2">
            <w:pPr>
              <w:rPr>
                <w:noProof/>
                <w:lang w:eastAsia="en-GB"/>
              </w:rPr>
            </w:pPr>
          </w:p>
          <w:p w14:paraId="609359DA" w14:textId="09911AEE" w:rsidR="006B3FC2" w:rsidRDefault="0081533F" w:rsidP="006B3FC2">
            <w:pPr>
              <w:jc w:val="center"/>
              <w:rPr>
                <w:noProof/>
                <w:lang w:eastAsia="en-GB"/>
              </w:rPr>
            </w:pPr>
            <w:r>
              <w:rPr>
                <w:noProof/>
                <w:lang w:val="en-US"/>
              </w:rPr>
              <mc:AlternateContent>
                <mc:Choice Requires="wpg">
                  <w:drawing>
                    <wp:inline distT="0" distB="0" distL="0" distR="0" wp14:anchorId="71773F62" wp14:editId="6C774124">
                      <wp:extent cx="1813560" cy="1859280"/>
                      <wp:effectExtent l="0" t="0" r="2540" b="0"/>
                      <wp:docPr id="1161" name="Group 1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3560" cy="1859280"/>
                                <a:chOff x="4445" y="1256"/>
                                <a:chExt cx="2856" cy="2928"/>
                              </a:xfrm>
                            </wpg:grpSpPr>
                            <pic:pic xmlns:pic="http://schemas.openxmlformats.org/drawingml/2006/picture">
                              <pic:nvPicPr>
                                <pic:cNvPr id="1162" name="Picture 1169" descr="manufacturer_transf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445" y="1256"/>
                                  <a:ext cx="2856" cy="2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3" name="AutoShape 1170"/>
                              <wps:cNvSpPr>
                                <a:spLocks noChangeArrowheads="1"/>
                              </wps:cNvSpPr>
                              <wps:spPr bwMode="auto">
                                <a:xfrm>
                                  <a:off x="5602" y="3241"/>
                                  <a:ext cx="680" cy="680"/>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D04059A" id="Group 1168" o:spid="_x0000_s1026" style="width:142.8pt;height:146.4pt;mso-position-horizontal-relative:char;mso-position-vertical-relative:line" coordorigin="4445,1256" coordsize="2856,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">
                      <v:shape id="Picture 1169" o:spid="_x0000_s1027" type="#_x0000_t75" alt="manufacturer_transfer" style="position:absolute;left:4445;top:1256;width:2856;height: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BzEAAAA3QAAAA8AAABkcnMvZG93bnJldi54bWxET01rg0AQvQf6H5YJ9BLqmhysmKwSJIGe&#10;SpP20tvgTlTizlp3jba/vlsI9DaP9zm7YjaduNHgWssK1lEMgriyuuVawcf78SkF4Tyyxs4yKfgm&#10;B0X+sNhhpu3EJ7qdfS1CCLsMFTTe95mUrmrIoItsTxy4ix0M+gCHWuoBpxBuOrmJ40QabDk0NNhT&#10;2VB1PY9GwVhRqVdp+jZ2n2VyeZ6+Xn8OiVKPy3m/BeFp9v/iu/tFh/nrZAN/34QT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BzEAAAA3QAAAA8AAAAAAAAAAAAAAAAA&#10;nwIAAGRycy9kb3ducmV2LnhtbFBLBQYAAAAABAAEAPcAAACQAwAAAAA=&#10;">
                        <v:imagedata r:id="rId51" o:title="manufacturer_transfer"/>
                      </v:shape>
                      <v:roundrect id="AutoShape 1170" o:spid="_x0000_s1028" style="position:absolute;left:5602;top:3241;width:680;height:680;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P7vMIA&#10;AADdAAAADwAAAGRycy9kb3ducmV2LnhtbERPTWvCQBC9F/wPywi91Y0KojGrSEDooYc2NfchO01C&#10;s7PJ7jaJ/94tFHqbx/uc7DybTozkfGtZwXqVgCCurG65VnD7vL7sQfiArLGzTAru5OF8WjxlmGo7&#10;8QeNRahFDGGfooImhD6V0lcNGfQr2xNH7ss6gyFCV0vtcIrhppObJNlJgy3HhgZ7yhuqvosfo+Cw&#10;HfYl+yG0k02oeCvzy7vLlXpezpcjiEBz+Bf/uV91nL/ebeH3m3iCP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s/u8wgAAAN0AAAAPAAAAAAAAAAAAAAAAAJgCAABkcnMvZG93&#10;bnJldi54bWxQSwUGAAAAAAQABAD1AAAAhwMAAAAA&#10;" filled="f" strokecolor="red" strokeweight="1.5pt"/>
                      <w10:anchorlock/>
                    </v:group>
                  </w:pict>
                </mc:Fallback>
              </mc:AlternateContent>
            </w:r>
          </w:p>
          <w:p w14:paraId="0FEAE80D" w14:textId="77777777" w:rsidR="006B3FC2" w:rsidRDefault="006B3FC2" w:rsidP="006B3FC2">
            <w:pPr>
              <w:jc w:val="center"/>
              <w:rPr>
                <w:noProof/>
                <w:lang w:eastAsia="en-GB"/>
              </w:rPr>
            </w:pPr>
          </w:p>
          <w:p w14:paraId="41D4E4C2" w14:textId="61FC4684" w:rsidR="006B3FC2" w:rsidRDefault="006B3FC2" w:rsidP="006B3FC2">
            <w:pPr>
              <w:rPr>
                <w:noProof/>
                <w:lang w:eastAsia="en-GB"/>
              </w:rPr>
            </w:pPr>
            <w:r>
              <w:rPr>
                <w:noProof/>
                <w:lang w:eastAsia="en-GB"/>
              </w:rPr>
              <w:t xml:space="preserve">The demo asset updates the </w:t>
            </w:r>
            <w:r w:rsidR="00710CA0">
              <w:rPr>
                <w:noProof/>
                <w:lang w:eastAsia="en-GB"/>
              </w:rPr>
              <w:t>o</w:t>
            </w:r>
            <w:r>
              <w:rPr>
                <w:noProof/>
                <w:lang w:eastAsia="en-GB"/>
              </w:rPr>
              <w:t xml:space="preserve">wner of the contract based on the </w:t>
            </w:r>
            <w:r w:rsidR="00710CA0">
              <w:rPr>
                <w:noProof/>
                <w:lang w:eastAsia="en-GB"/>
              </w:rPr>
              <w:t>d</w:t>
            </w:r>
            <w:r>
              <w:rPr>
                <w:noProof/>
                <w:lang w:eastAsia="en-GB"/>
              </w:rPr>
              <w:t xml:space="preserve">ealership specified in the transfer request. The </w:t>
            </w:r>
            <w:r w:rsidR="00710CA0">
              <w:rPr>
                <w:noProof/>
                <w:lang w:eastAsia="en-GB"/>
              </w:rPr>
              <w:t>d</w:t>
            </w:r>
            <w:r>
              <w:rPr>
                <w:noProof/>
                <w:lang w:eastAsia="en-GB"/>
              </w:rPr>
              <w:t xml:space="preserve">emo asset then waits for the open source </w:t>
            </w:r>
            <w:r w:rsidR="00710CA0">
              <w:rPr>
                <w:noProof/>
                <w:lang w:eastAsia="en-GB"/>
              </w:rPr>
              <w:t>B</w:t>
            </w:r>
            <w:r>
              <w:rPr>
                <w:noProof/>
                <w:lang w:eastAsia="en-GB"/>
              </w:rPr>
              <w:t>lockchain technology to declare “consensus” shown by the stage “Achieving Consensus”. Once consensus is achieved the transfer request is “committed” to the blockchain. We then confirm the information update has been succesful, as shown by the confirmation “Owner Updated”.</w:t>
            </w:r>
          </w:p>
          <w:p w14:paraId="1F58BC7F" w14:textId="77777777" w:rsidR="006B3FC2" w:rsidRDefault="006B3FC2" w:rsidP="006B3FC2"/>
        </w:tc>
      </w:tr>
      <w:tr w:rsidR="006B3FC2" w:rsidRPr="00AF30DB" w14:paraId="6B7027C3" w14:textId="77777777" w:rsidTr="006B3FC2">
        <w:trPr>
          <w:cantSplit/>
        </w:trPr>
        <w:tc>
          <w:tcPr>
            <w:tcW w:w="450" w:type="dxa"/>
            <w:shd w:val="clear" w:color="auto" w:fill="auto"/>
          </w:tcPr>
          <w:p w14:paraId="11E7410D" w14:textId="77777777" w:rsidR="006B3FC2" w:rsidRPr="00E70481" w:rsidRDefault="006B3FC2" w:rsidP="00C45ED2">
            <w:pPr>
              <w:pStyle w:val="Header"/>
              <w:numPr>
                <w:ilvl w:val="0"/>
                <w:numId w:val="30"/>
              </w:numPr>
              <w:tabs>
                <w:tab w:val="clear" w:pos="4320"/>
                <w:tab w:val="clear" w:pos="8640"/>
              </w:tabs>
              <w:snapToGrid w:val="0"/>
              <w:spacing w:before="0" w:line="276" w:lineRule="auto"/>
              <w:jc w:val="both"/>
              <w:rPr>
                <w:lang w:val="en-GB"/>
              </w:rPr>
            </w:pPr>
          </w:p>
        </w:tc>
        <w:tc>
          <w:tcPr>
            <w:tcW w:w="8450" w:type="dxa"/>
            <w:shd w:val="clear" w:color="auto" w:fill="auto"/>
          </w:tcPr>
          <w:p w14:paraId="6FB74AD7" w14:textId="77777777" w:rsidR="006B3FC2" w:rsidRDefault="006B3FC2" w:rsidP="006B3FC2">
            <w:pPr>
              <w:rPr>
                <w:noProof/>
                <w:lang w:eastAsia="en-GB"/>
              </w:rPr>
            </w:pPr>
            <w:r>
              <w:rPr>
                <w:noProof/>
                <w:lang w:eastAsia="en-GB"/>
              </w:rPr>
              <w:t xml:space="preserve">Click OK to acknowledge the transfer status messages. </w:t>
            </w:r>
          </w:p>
          <w:p w14:paraId="65BF0002" w14:textId="77777777" w:rsidR="006B3FC2" w:rsidRDefault="006B3FC2" w:rsidP="006B3FC2">
            <w:pPr>
              <w:rPr>
                <w:noProof/>
                <w:lang w:eastAsia="en-GB"/>
              </w:rPr>
            </w:pPr>
          </w:p>
        </w:tc>
      </w:tr>
      <w:tr w:rsidR="006B3FC2" w:rsidRPr="00AF30DB" w14:paraId="798C218B" w14:textId="77777777" w:rsidTr="006B3FC2">
        <w:trPr>
          <w:cantSplit/>
        </w:trPr>
        <w:tc>
          <w:tcPr>
            <w:tcW w:w="450" w:type="dxa"/>
            <w:shd w:val="clear" w:color="auto" w:fill="auto"/>
          </w:tcPr>
          <w:p w14:paraId="48B25847" w14:textId="77777777" w:rsidR="006B3FC2" w:rsidRPr="00E70481" w:rsidRDefault="006B3FC2" w:rsidP="00C45ED2">
            <w:pPr>
              <w:pStyle w:val="Header"/>
              <w:numPr>
                <w:ilvl w:val="0"/>
                <w:numId w:val="30"/>
              </w:numPr>
              <w:tabs>
                <w:tab w:val="clear" w:pos="4320"/>
                <w:tab w:val="clear" w:pos="8640"/>
              </w:tabs>
              <w:snapToGrid w:val="0"/>
              <w:spacing w:before="0" w:line="276" w:lineRule="auto"/>
              <w:jc w:val="both"/>
              <w:rPr>
                <w:lang w:val="en-GB"/>
              </w:rPr>
            </w:pPr>
          </w:p>
        </w:tc>
        <w:tc>
          <w:tcPr>
            <w:tcW w:w="8450" w:type="dxa"/>
            <w:shd w:val="clear" w:color="auto" w:fill="auto"/>
          </w:tcPr>
          <w:p w14:paraId="7CF1801E" w14:textId="598B40AF" w:rsidR="006B3FC2" w:rsidRDefault="006B3FC2" w:rsidP="006B3FC2">
            <w:pPr>
              <w:rPr>
                <w:noProof/>
                <w:lang w:eastAsia="en-GB"/>
              </w:rPr>
            </w:pPr>
            <w:r>
              <w:rPr>
                <w:noProof/>
                <w:lang w:eastAsia="en-GB"/>
              </w:rPr>
              <w:t xml:space="preserve">Click the </w:t>
            </w:r>
            <w:r w:rsidR="00DA11F0">
              <w:rPr>
                <w:noProof/>
                <w:lang w:eastAsia="en-GB"/>
              </w:rPr>
              <w:t>check</w:t>
            </w:r>
            <w:r>
              <w:rPr>
                <w:noProof/>
                <w:lang w:eastAsia="en-GB"/>
              </w:rPr>
              <w:t xml:space="preserve">mark to acknowledge the Transaction Complete message: </w:t>
            </w:r>
          </w:p>
          <w:p w14:paraId="57CD076B" w14:textId="77777777" w:rsidR="006B3FC2" w:rsidRDefault="006B3FC2" w:rsidP="006B3FC2">
            <w:pPr>
              <w:rPr>
                <w:noProof/>
                <w:lang w:eastAsia="en-GB"/>
              </w:rPr>
            </w:pPr>
          </w:p>
          <w:p w14:paraId="6FA26BE9" w14:textId="2AAD2A67" w:rsidR="006B3FC2" w:rsidRDefault="0081533F" w:rsidP="006B3FC2">
            <w:pPr>
              <w:jc w:val="center"/>
              <w:rPr>
                <w:noProof/>
                <w:lang w:eastAsia="en-GB"/>
              </w:rPr>
            </w:pPr>
            <w:r>
              <w:rPr>
                <w:noProof/>
                <w:lang w:val="en-US"/>
              </w:rPr>
              <mc:AlternateContent>
                <mc:Choice Requires="wpg">
                  <w:drawing>
                    <wp:anchor distT="0" distB="0" distL="114300" distR="114300" simplePos="0" relativeHeight="251606016" behindDoc="0" locked="0" layoutInCell="1" allowOverlap="1" wp14:anchorId="2FB40D77" wp14:editId="360AEB34">
                      <wp:simplePos x="0" y="0"/>
                      <wp:positionH relativeFrom="column">
                        <wp:posOffset>1047115</wp:posOffset>
                      </wp:positionH>
                      <wp:positionV relativeFrom="paragraph">
                        <wp:posOffset>0</wp:posOffset>
                      </wp:positionV>
                      <wp:extent cx="3147060" cy="2026920"/>
                      <wp:effectExtent l="5715" t="0" r="0" b="5080"/>
                      <wp:wrapTopAndBottom/>
                      <wp:docPr id="1158" name="Group 1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7060" cy="2026920"/>
                                <a:chOff x="3665" y="7822"/>
                                <a:chExt cx="4956" cy="3192"/>
                              </a:xfrm>
                            </wpg:grpSpPr>
                            <pic:pic xmlns:pic="http://schemas.openxmlformats.org/drawingml/2006/picture">
                              <pic:nvPicPr>
                                <pic:cNvPr id="1159" name="Picture 1229" descr="manufacturer_transfer_comple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665" y="7822"/>
                                  <a:ext cx="4956" cy="3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0" name="AutoShape 1230"/>
                              <wps:cNvSpPr>
                                <a:spLocks noChangeArrowheads="1"/>
                              </wps:cNvSpPr>
                              <wps:spPr bwMode="auto">
                                <a:xfrm>
                                  <a:off x="8043" y="10548"/>
                                  <a:ext cx="501" cy="33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B55739" id="Group 1228" o:spid="_x0000_s1026" style="position:absolute;margin-left:82.45pt;margin-top:0;width:247.8pt;height:159.6pt;z-index:251606016" coordorigin="3665,7822" coordsize="4956,3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">
                      <v:shape id="Picture 1229" o:spid="_x0000_s1027" type="#_x0000_t75" alt="manufacturer_transfer_complete" style="position:absolute;left:3665;top:7822;width:4956;height:3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InmjCAAAA3QAAAA8AAABkcnMvZG93bnJldi54bWxET9tqAjEQfRf8hzCCb5pYsOi6UYpYEEuV&#10;2vo+bGYvdDNZNnF3/fumUOjbHM510t1ga9FR6yvHGhZzBYI4c6biQsPX5+tsBcIHZIO1Y9LwIA+7&#10;7XiUYmJczx/UXUMhYgj7BDWUITSJlD4ryaKfu4Y4crlrLYYI20KaFvsYbmv5pNSztFhxbCixoX1J&#10;2ff1bjUs3/LbSV3OWcfvdOF7o6hfH7SeToaXDYhAQ/gX/7mPJs5fLNfw+008QW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CJ5owgAAAN0AAAAPAAAAAAAAAAAAAAAAAJ8C&#10;AABkcnMvZG93bnJldi54bWxQSwUGAAAAAAQABAD3AAAAjgMAAAAA&#10;">
                        <v:imagedata r:id="rId53" o:title="manufacturer_transfer_complete"/>
                      </v:shape>
                      <v:roundrect id="AutoShape 1230" o:spid="_x0000_s1028" style="position:absolute;left:8043;top:10548;width:501;height:33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Fly8QA&#10;AADdAAAADwAAAGRycy9kb3ducmV2LnhtbESPQWvCQBCF74X+h2UK3urGCmJTV5FAwYMHm+p9yI5J&#10;MDsbd1cT/71zKPQ2w3vz3jerzeg6dacQW88GZtMMFHHlbcu1gePv9/sSVEzIFjvPZOBBETbr15cV&#10;5tYP/EP3MtVKQjjmaKBJqc+1jlVDDuPU98SinX1wmGQNtbYBBwl3nf7IsoV22LI0NNhT0VB1KW/O&#10;wOf8ujxxvKZ28BmV+1OxPYTCmMnbuP0ClWhM/+a/650V/NlC+OUbGUGv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hZcvEAAAA3QAAAA8AAAAAAAAAAAAAAAAAmAIAAGRycy9k&#10;b3ducmV2LnhtbFBLBQYAAAAABAAEAPUAAACJAwAAAAA=&#10;" filled="f" strokecolor="red" strokeweight="1.5pt"/>
                      <w10:wrap type="topAndBottom"/>
                    </v:group>
                  </w:pict>
                </mc:Fallback>
              </mc:AlternateContent>
            </w:r>
          </w:p>
          <w:p w14:paraId="4512B3E5" w14:textId="77777777" w:rsidR="006B3FC2" w:rsidRDefault="006B3FC2" w:rsidP="006B3FC2">
            <w:pPr>
              <w:rPr>
                <w:noProof/>
                <w:lang w:eastAsia="en-GB"/>
              </w:rPr>
            </w:pPr>
          </w:p>
        </w:tc>
      </w:tr>
    </w:tbl>
    <w:p w14:paraId="0FEFCB08" w14:textId="77777777" w:rsidR="006B3FC2" w:rsidRDefault="006B3FC2" w:rsidP="006B3FC2"/>
    <w:p w14:paraId="7D4CBD5B" w14:textId="77777777" w:rsidR="006B3FC2" w:rsidRDefault="006B3FC2" w:rsidP="006B3FC2">
      <w:r>
        <w:br w:type="page"/>
      </w:r>
    </w:p>
    <w:p w14:paraId="040948E5" w14:textId="77777777" w:rsidR="006B3FC2" w:rsidRDefault="006B3FC2" w:rsidP="006B3FC2">
      <w:pPr>
        <w:pStyle w:val="Heading3"/>
      </w:pPr>
      <w:bookmarkStart w:id="22" w:name="_Toc435193469"/>
      <w:bookmarkStart w:id="23" w:name="_Toc446600642"/>
      <w:bookmarkStart w:id="24" w:name="_Toc452129322"/>
      <w:r>
        <w:lastRenderedPageBreak/>
        <w:t>Verify Manufacturer has no control over Transferred Asset</w:t>
      </w:r>
      <w:bookmarkEnd w:id="22"/>
      <w:bookmarkEnd w:id="23"/>
      <w:bookmarkEnd w:id="24"/>
      <w:r>
        <w:t xml:space="preserve"> </w:t>
      </w:r>
    </w:p>
    <w:p w14:paraId="733E1DFA" w14:textId="77777777" w:rsidR="006B3FC2" w:rsidRDefault="006B3FC2" w:rsidP="006B3FC2"/>
    <w:tbl>
      <w:tblPr>
        <w:tblW w:w="8900" w:type="dxa"/>
        <w:tblInd w:w="558" w:type="dxa"/>
        <w:tblLayout w:type="fixed"/>
        <w:tblLook w:val="0000" w:firstRow="0" w:lastRow="0" w:firstColumn="0" w:lastColumn="0" w:noHBand="0" w:noVBand="0"/>
      </w:tblPr>
      <w:tblGrid>
        <w:gridCol w:w="450"/>
        <w:gridCol w:w="8450"/>
      </w:tblGrid>
      <w:tr w:rsidR="006B3FC2" w:rsidRPr="00AF30DB" w14:paraId="164609E0" w14:textId="77777777" w:rsidTr="006B3FC2">
        <w:trPr>
          <w:cantSplit/>
        </w:trPr>
        <w:tc>
          <w:tcPr>
            <w:tcW w:w="450" w:type="dxa"/>
            <w:tcBorders>
              <w:top w:val="dotted" w:sz="4" w:space="0" w:color="auto"/>
              <w:left w:val="dotted" w:sz="4" w:space="0" w:color="auto"/>
              <w:bottom w:val="dotted" w:sz="4" w:space="0" w:color="auto"/>
              <w:right w:val="dotted" w:sz="4" w:space="0" w:color="auto"/>
            </w:tcBorders>
            <w:shd w:val="clear" w:color="auto" w:fill="auto"/>
          </w:tcPr>
          <w:p w14:paraId="31110724" w14:textId="77777777" w:rsidR="006B3FC2" w:rsidRPr="00E70481" w:rsidRDefault="006B3FC2" w:rsidP="00C45ED2">
            <w:pPr>
              <w:pStyle w:val="Header"/>
              <w:numPr>
                <w:ilvl w:val="0"/>
                <w:numId w:val="32"/>
              </w:numPr>
              <w:tabs>
                <w:tab w:val="clear" w:pos="4320"/>
                <w:tab w:val="clear" w:pos="8640"/>
              </w:tabs>
              <w:snapToGrid w:val="0"/>
              <w:spacing w:before="0" w:line="276" w:lineRule="auto"/>
              <w:jc w:val="both"/>
              <w:rPr>
                <w:lang w:val="en-GB"/>
              </w:rPr>
            </w:pPr>
          </w:p>
        </w:tc>
        <w:tc>
          <w:tcPr>
            <w:tcW w:w="8450" w:type="dxa"/>
            <w:tcBorders>
              <w:top w:val="dotted" w:sz="4" w:space="0" w:color="auto"/>
              <w:left w:val="dotted" w:sz="4" w:space="0" w:color="auto"/>
              <w:bottom w:val="dotted" w:sz="4" w:space="0" w:color="auto"/>
              <w:right w:val="dotted" w:sz="4" w:space="0" w:color="auto"/>
            </w:tcBorders>
            <w:shd w:val="clear" w:color="auto" w:fill="auto"/>
          </w:tcPr>
          <w:p w14:paraId="754BCBB6" w14:textId="77777777" w:rsidR="006B3FC2" w:rsidRDefault="006B3FC2" w:rsidP="006B3FC2">
            <w:pPr>
              <w:rPr>
                <w:noProof/>
                <w:lang w:eastAsia="en-GB"/>
              </w:rPr>
            </w:pPr>
            <w:r>
              <w:rPr>
                <w:noProof/>
                <w:lang w:eastAsia="en-GB"/>
              </w:rPr>
              <w:t>The manufacturer’s ability to control the asset has now been removed. Click the plus sign on the Vehicles box to verify that the manufacturer can no longer see the asset you transferred:</w:t>
            </w:r>
          </w:p>
          <w:p w14:paraId="77D30AF0" w14:textId="60E1F8AF" w:rsidR="006B3FC2" w:rsidRDefault="0081533F" w:rsidP="006B3FC2">
            <w:pPr>
              <w:rPr>
                <w:noProof/>
                <w:lang w:eastAsia="en-GB"/>
              </w:rPr>
            </w:pPr>
            <w:r>
              <w:rPr>
                <w:noProof/>
                <w:lang w:val="en-US"/>
              </w:rPr>
              <mc:AlternateContent>
                <mc:Choice Requires="wpg">
                  <w:drawing>
                    <wp:anchor distT="0" distB="0" distL="114300" distR="114300" simplePos="0" relativeHeight="251607040" behindDoc="0" locked="0" layoutInCell="1" allowOverlap="1" wp14:anchorId="29756274" wp14:editId="5BEDFDBC">
                      <wp:simplePos x="0" y="0"/>
                      <wp:positionH relativeFrom="column">
                        <wp:posOffset>3175</wp:posOffset>
                      </wp:positionH>
                      <wp:positionV relativeFrom="paragraph">
                        <wp:posOffset>118745</wp:posOffset>
                      </wp:positionV>
                      <wp:extent cx="5227320" cy="2438400"/>
                      <wp:effectExtent l="3175" t="4445" r="1905" b="0"/>
                      <wp:wrapTopAndBottom/>
                      <wp:docPr id="1155" name="Group 1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438400"/>
                                <a:chOff x="2021" y="2772"/>
                                <a:chExt cx="8232" cy="3840"/>
                              </a:xfrm>
                            </wpg:grpSpPr>
                            <pic:pic xmlns:pic="http://schemas.openxmlformats.org/drawingml/2006/picture">
                              <pic:nvPicPr>
                                <pic:cNvPr id="1156" name="Picture 1232" descr="manufactur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021" y="2772"/>
                                  <a:ext cx="8232"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7" name="AutoShape 1233"/>
                              <wps:cNvSpPr>
                                <a:spLocks noChangeArrowheads="1"/>
                              </wps:cNvSpPr>
                              <wps:spPr bwMode="auto">
                                <a:xfrm>
                                  <a:off x="2194" y="5847"/>
                                  <a:ext cx="242" cy="240"/>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F2D49" id="Group 1231" o:spid="_x0000_s1026" style="position:absolute;margin-left:.25pt;margin-top:9.35pt;width:411.6pt;height:192pt;z-index:251607040" coordorigin="2021,2772" coordsize="8232,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">
                      <v:shape id="Picture 1232" o:spid="_x0000_s1027" type="#_x0000_t75" alt="manufacturer" style="position:absolute;left:2021;top:2772;width:8232;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eP9vDAAAA3QAAAA8AAABkcnMvZG93bnJldi54bWxET01rAjEQvQv9D2EKvWmioMhqlNJSrXuy&#10;2x48Tjfj7tLNZEmiu/57Uyj0No/3OevtYFtxJR8axxqmEwWCuHSm4UrD1+fbeAkiRGSDrWPScKMA&#10;283DaI2ZcT1/0LWIlUghHDLUUMfYZVKGsiaLYeI64sSdnbcYE/SVNB77FG5bOVNqIS02nBpq7Oil&#10;pvKnuFgN+Wt+nuO+v/jvGZ/yQ6GOu5vS+ulxeF6BiDTEf/Gf+92k+dP5An6/SSfIz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J4/28MAAADdAAAADwAAAAAAAAAAAAAAAACf&#10;AgAAZHJzL2Rvd25yZXYueG1sUEsFBgAAAAAEAAQA9wAAAI8DAAAAAA==&#10;">
                        <v:imagedata r:id="rId42" o:title="manufacturer"/>
                      </v:shape>
                      <v:roundrect id="AutoShape 1233" o:spid="_x0000_s1028" style="position:absolute;left:2194;top:5847;width:242;height:240;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3AsEA&#10;AADdAAAADwAAAGRycy9kb3ducmV2LnhtbERPTYvCMBC9L/gfwgje1lRlV61GkYLgYQ+7Ve9DM7bF&#10;ZlKTaOu/NwsLe5vH+5z1tjeNeJDztWUFk3ECgriwuuZSwem4f1+A8AFZY2OZFDzJw3YzeFtjqm3H&#10;P/TIQyliCPsUFVQhtKmUvqjIoB/bljhyF+sMhghdKbXDLoabRk6T5FMarDk2VNhSVlFxze9GwXJ2&#10;W5zZ30Ld2YTyr3O2+3aZUqNhv1uBCNSHf/Gf+6Dj/MnHHH6/iSf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NwLBAAAA3QAAAA8AAAAAAAAAAAAAAAAAmAIAAGRycy9kb3du&#10;cmV2LnhtbFBLBQYAAAAABAAEAPUAAACGAwAAAAA=&#10;" filled="f" strokecolor="red" strokeweight="1.5pt"/>
                      <w10:wrap type="topAndBottom"/>
                    </v:group>
                  </w:pict>
                </mc:Fallback>
              </mc:AlternateContent>
            </w:r>
          </w:p>
          <w:p w14:paraId="765782E9" w14:textId="77777777" w:rsidR="006B3FC2" w:rsidRDefault="006B3FC2" w:rsidP="006B3FC2">
            <w:pPr>
              <w:rPr>
                <w:noProof/>
                <w:lang w:eastAsia="en-GB"/>
              </w:rPr>
            </w:pPr>
          </w:p>
        </w:tc>
      </w:tr>
      <w:tr w:rsidR="006B3FC2" w:rsidRPr="00AF30DB" w14:paraId="1929263A" w14:textId="77777777" w:rsidTr="006B3FC2">
        <w:trPr>
          <w:cantSplit/>
        </w:trPr>
        <w:tc>
          <w:tcPr>
            <w:tcW w:w="450" w:type="dxa"/>
            <w:tcBorders>
              <w:top w:val="dotted" w:sz="4" w:space="0" w:color="auto"/>
              <w:left w:val="dotted" w:sz="4" w:space="0" w:color="auto"/>
              <w:bottom w:val="dotted" w:sz="4" w:space="0" w:color="auto"/>
              <w:right w:val="dotted" w:sz="4" w:space="0" w:color="auto"/>
            </w:tcBorders>
            <w:shd w:val="clear" w:color="auto" w:fill="auto"/>
          </w:tcPr>
          <w:p w14:paraId="17F59924" w14:textId="77777777" w:rsidR="006B3FC2" w:rsidRPr="00E70481" w:rsidRDefault="006B3FC2" w:rsidP="00C45ED2">
            <w:pPr>
              <w:pStyle w:val="Header"/>
              <w:numPr>
                <w:ilvl w:val="0"/>
                <w:numId w:val="32"/>
              </w:numPr>
              <w:tabs>
                <w:tab w:val="clear" w:pos="4320"/>
                <w:tab w:val="clear" w:pos="8640"/>
              </w:tabs>
              <w:snapToGrid w:val="0"/>
              <w:spacing w:before="0" w:line="276" w:lineRule="auto"/>
              <w:jc w:val="both"/>
              <w:rPr>
                <w:lang w:val="en-GB"/>
              </w:rPr>
            </w:pPr>
          </w:p>
        </w:tc>
        <w:tc>
          <w:tcPr>
            <w:tcW w:w="8450" w:type="dxa"/>
            <w:tcBorders>
              <w:top w:val="dotted" w:sz="4" w:space="0" w:color="auto"/>
              <w:left w:val="dotted" w:sz="4" w:space="0" w:color="auto"/>
              <w:bottom w:val="dotted" w:sz="4" w:space="0" w:color="auto"/>
              <w:right w:val="dotted" w:sz="4" w:space="0" w:color="auto"/>
            </w:tcBorders>
            <w:shd w:val="clear" w:color="auto" w:fill="auto"/>
          </w:tcPr>
          <w:p w14:paraId="4400A77C" w14:textId="6BA22248" w:rsidR="006B3FC2" w:rsidRDefault="006B3FC2" w:rsidP="006B3FC2">
            <w:pPr>
              <w:rPr>
                <w:noProof/>
                <w:lang w:eastAsia="en-GB"/>
              </w:rPr>
            </w:pPr>
            <w:r>
              <w:rPr>
                <w:noProof/>
                <w:lang w:eastAsia="en-GB"/>
              </w:rPr>
              <w:t xml:space="preserve">The manufacturer now controls only three assets, the transferred vehicle is no longer visible to the manufacturer. Click the cross mark to dismiss the window.  </w:t>
            </w:r>
          </w:p>
          <w:p w14:paraId="68261CBB" w14:textId="460A276E" w:rsidR="006B3FC2" w:rsidRDefault="009F520E" w:rsidP="006B3FC2">
            <w:pPr>
              <w:rPr>
                <w:noProof/>
                <w:lang w:eastAsia="en-GB"/>
              </w:rPr>
            </w:pPr>
            <w:r>
              <w:rPr>
                <w:noProof/>
                <w:lang w:val="en-US"/>
              </w:rPr>
              <mc:AlternateContent>
                <mc:Choice Requires="wps">
                  <w:drawing>
                    <wp:anchor distT="0" distB="0" distL="114300" distR="114300" simplePos="0" relativeHeight="251613184" behindDoc="0" locked="0" layoutInCell="1" allowOverlap="1" wp14:anchorId="174EB5EA" wp14:editId="542BF8F3">
                      <wp:simplePos x="0" y="0"/>
                      <wp:positionH relativeFrom="column">
                        <wp:posOffset>80645</wp:posOffset>
                      </wp:positionH>
                      <wp:positionV relativeFrom="paragraph">
                        <wp:posOffset>1233805</wp:posOffset>
                      </wp:positionV>
                      <wp:extent cx="4860000" cy="327660"/>
                      <wp:effectExtent l="0" t="0" r="17145" b="15240"/>
                      <wp:wrapNone/>
                      <wp:docPr id="1154" name="AutoShape 1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0000" cy="327660"/>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DA16C4" id="AutoShape 1254" o:spid="_x0000_s1026" style="position:absolute;margin-left:6.35pt;margin-top:97.15pt;width:382.7pt;height:25.8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" filled="f" strokecolor="red" strokeweight="1.5pt"/>
                  </w:pict>
                </mc:Fallback>
              </mc:AlternateContent>
            </w:r>
            <w:r>
              <w:rPr>
                <w:noProof/>
                <w:lang w:val="en-US"/>
              </w:rPr>
              <w:drawing>
                <wp:inline distT="0" distB="0" distL="0" distR="0" wp14:anchorId="76DA02B6" wp14:editId="35FA7272">
                  <wp:extent cx="5228590" cy="34404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8590" cy="3440430"/>
                          </a:xfrm>
                          <a:prstGeom prst="rect">
                            <a:avLst/>
                          </a:prstGeom>
                        </pic:spPr>
                      </pic:pic>
                    </a:graphicData>
                  </a:graphic>
                </wp:inline>
              </w:drawing>
            </w:r>
          </w:p>
        </w:tc>
      </w:tr>
    </w:tbl>
    <w:p w14:paraId="5AAC2EF3" w14:textId="77777777" w:rsidR="006B3FC2" w:rsidRDefault="006B3FC2" w:rsidP="006B3FC2"/>
    <w:p w14:paraId="1A91FCBE" w14:textId="77777777" w:rsidR="006B3FC2" w:rsidRDefault="006B3FC2" w:rsidP="006B3FC2">
      <w:r>
        <w:br w:type="page"/>
      </w:r>
    </w:p>
    <w:p w14:paraId="6D99BE0B" w14:textId="687F4E0D" w:rsidR="006B3FC2" w:rsidRDefault="006B3FC2" w:rsidP="006B3FC2">
      <w:pPr>
        <w:pStyle w:val="Heading2"/>
      </w:pPr>
      <w:bookmarkStart w:id="25" w:name="_Toc435193470"/>
      <w:bookmarkStart w:id="26" w:name="_Toc446600643"/>
      <w:bookmarkStart w:id="27" w:name="_Toc452129323"/>
      <w:r w:rsidRPr="00BB6CCD">
        <w:lastRenderedPageBreak/>
        <w:t>Scenario</w:t>
      </w:r>
      <w:r>
        <w:t xml:space="preserve">: View the </w:t>
      </w:r>
      <w:r w:rsidR="009175E9">
        <w:t>B</w:t>
      </w:r>
      <w:r>
        <w:t>lockchain Activity</w:t>
      </w:r>
      <w:bookmarkEnd w:id="25"/>
      <w:bookmarkEnd w:id="26"/>
      <w:bookmarkEnd w:id="27"/>
      <w:r>
        <w:t xml:space="preserve">  </w:t>
      </w:r>
    </w:p>
    <w:p w14:paraId="3E1C8E9A" w14:textId="77777777" w:rsidR="006B3FC2" w:rsidRDefault="006B3FC2" w:rsidP="006B3FC2"/>
    <w:tbl>
      <w:tblPr>
        <w:tblW w:w="8900" w:type="dxa"/>
        <w:tblInd w:w="55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450"/>
        <w:gridCol w:w="8450"/>
      </w:tblGrid>
      <w:tr w:rsidR="006B3FC2" w:rsidRPr="00AF30DB" w14:paraId="3A03CC37" w14:textId="77777777" w:rsidTr="006B3FC2">
        <w:trPr>
          <w:cantSplit/>
        </w:trPr>
        <w:tc>
          <w:tcPr>
            <w:tcW w:w="450" w:type="dxa"/>
            <w:shd w:val="clear" w:color="auto" w:fill="auto"/>
          </w:tcPr>
          <w:p w14:paraId="68978548" w14:textId="77777777" w:rsidR="006B3FC2" w:rsidRPr="00E70481" w:rsidRDefault="006B3FC2" w:rsidP="00C45ED2">
            <w:pPr>
              <w:pStyle w:val="Header"/>
              <w:numPr>
                <w:ilvl w:val="0"/>
                <w:numId w:val="28"/>
              </w:numPr>
              <w:tabs>
                <w:tab w:val="clear" w:pos="4320"/>
                <w:tab w:val="clear" w:pos="8640"/>
              </w:tabs>
              <w:snapToGrid w:val="0"/>
              <w:spacing w:before="0" w:line="276" w:lineRule="auto"/>
              <w:jc w:val="both"/>
              <w:rPr>
                <w:lang w:val="en-GB"/>
              </w:rPr>
            </w:pPr>
          </w:p>
        </w:tc>
        <w:tc>
          <w:tcPr>
            <w:tcW w:w="8450" w:type="dxa"/>
            <w:shd w:val="clear" w:color="auto" w:fill="auto"/>
          </w:tcPr>
          <w:p w14:paraId="17E1051C" w14:textId="77777777" w:rsidR="006B3FC2" w:rsidRDefault="006B3FC2" w:rsidP="006B3FC2">
            <w:r>
              <w:t xml:space="preserve">From the Demo asset main menu, click the Live stats link: </w:t>
            </w:r>
          </w:p>
          <w:p w14:paraId="2E8DB081" w14:textId="77777777" w:rsidR="006B3FC2" w:rsidRDefault="006B3FC2" w:rsidP="006B3FC2"/>
          <w:p w14:paraId="0CB91A96" w14:textId="32D4A7C0" w:rsidR="006B3FC2" w:rsidRDefault="0081533F" w:rsidP="006B3FC2">
            <w:r>
              <w:rPr>
                <w:noProof/>
                <w:lang w:val="en-US"/>
              </w:rPr>
              <mc:AlternateContent>
                <mc:Choice Requires="wpg">
                  <w:drawing>
                    <wp:anchor distT="0" distB="0" distL="114300" distR="114300" simplePos="0" relativeHeight="251594752" behindDoc="0" locked="0" layoutInCell="1" allowOverlap="1" wp14:anchorId="0640D4C0" wp14:editId="64055607">
                      <wp:simplePos x="0" y="0"/>
                      <wp:positionH relativeFrom="column">
                        <wp:posOffset>45720</wp:posOffset>
                      </wp:positionH>
                      <wp:positionV relativeFrom="paragraph">
                        <wp:posOffset>2540</wp:posOffset>
                      </wp:positionV>
                      <wp:extent cx="5227320" cy="1981200"/>
                      <wp:effectExtent l="7620" t="2540" r="0" b="0"/>
                      <wp:wrapTopAndBottom/>
                      <wp:docPr id="1308" name="Group 1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1981200"/>
                                <a:chOff x="2088" y="2509"/>
                                <a:chExt cx="8232" cy="3120"/>
                              </a:xfrm>
                            </wpg:grpSpPr>
                            <pic:pic xmlns:pic="http://schemas.openxmlformats.org/drawingml/2006/picture">
                              <pic:nvPicPr>
                                <pic:cNvPr id="1309" name="Picture 11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100" y="2509"/>
                                  <a:ext cx="8220" cy="3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0" name="AutoShape 1193"/>
                              <wps:cNvSpPr>
                                <a:spLocks noChangeArrowheads="1"/>
                              </wps:cNvSpPr>
                              <wps:spPr bwMode="auto">
                                <a:xfrm>
                                  <a:off x="2088" y="3960"/>
                                  <a:ext cx="888"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7D8C97" id="Group 1191" o:spid="_x0000_s1026" style="position:absolute;margin-left:3.6pt;margin-top:.2pt;width:411.6pt;height:156pt;z-index:251594752" coordorigin="2088,2509" coordsize="823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">
                      <v:shape id="Picture 1192" o:spid="_x0000_s1027" type="#_x0000_t75" style="position:absolute;left:2100;top:2509;width:8220;height:3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rWwjDAAAA3QAAAA8AAABkcnMvZG93bnJldi54bWxET01rwkAQvQv+h2UK3nRTLUFTVwlCay8i&#10;2kI8DtkxG5qdDdlV47/vFgRv83ifs1z3thFX6nztWMHrJAFBXDpdc6Xg5/tjPAfhA7LGxjEpuJOH&#10;9Wo4WGKm3Y0PdD2GSsQQ9hkqMCG0mZS+NGTRT1xLHLmz6yyGCLtK6g5vMdw2cpokqbRYc2ww2NLG&#10;UPl7vFgF6Xm/KzZbbQ7522fanPKCL7tCqdFLn7+DCNSHp/jh/tJx/ixZwP838QS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WtbCMMAAADdAAAADwAAAAAAAAAAAAAAAACf&#10;AgAAZHJzL2Rvd25yZXYueG1sUEsFBgAAAAAEAAQA9wAAAI8DAAAAAA==&#10;">
                        <v:imagedata r:id="rId56" o:title=""/>
                      </v:shape>
                      <v:roundrect id="AutoShape 1193" o:spid="_x0000_s1028" style="position:absolute;left:2088;top:3960;width:888;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N4V8QA&#10;AADdAAAADwAAAGRycy9kb3ducmV2LnhtbESPQWvDMAyF74P9B6PBbqvTFUqX1Q0hMOhhhzVr7yJW&#10;k9BYTm23yf79dBjsJvGe3vu0LWY3qDuF2Hs2sFxkoIgbb3tuDRy/P142oGJCtjh4JgM/FKHYPT5s&#10;Mbd+4gPd69QqCeGYo4EupTHXOjYdOYwLPxKLdvbBYZI1tNoGnCTcDfo1y9baYc/S0OFIVUfNpb45&#10;A2+r6+bE8Zr6yWdUf56q8itUxjw/zeU7qERz+jf/Xe+t4K+Wwi/fyAh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jeFfEAAAA3QAAAA8AAAAAAAAAAAAAAAAAmAIAAGRycy9k&#10;b3ducmV2LnhtbFBLBQYAAAAABAAEAPUAAACJAwAAAAA=&#10;" filled="f" strokecolor="red" strokeweight="1.5pt"/>
                      <w10:wrap type="topAndBottom"/>
                    </v:group>
                  </w:pict>
                </mc:Fallback>
              </mc:AlternateContent>
            </w:r>
          </w:p>
          <w:p w14:paraId="343D982D" w14:textId="77777777" w:rsidR="006B3FC2" w:rsidRDefault="006B3FC2" w:rsidP="006B3FC2"/>
        </w:tc>
      </w:tr>
      <w:tr w:rsidR="006B3FC2" w:rsidRPr="00AF30DB" w14:paraId="41C231BD" w14:textId="77777777" w:rsidTr="006B3FC2">
        <w:trPr>
          <w:cantSplit/>
        </w:trPr>
        <w:tc>
          <w:tcPr>
            <w:tcW w:w="450" w:type="dxa"/>
            <w:shd w:val="clear" w:color="auto" w:fill="auto"/>
          </w:tcPr>
          <w:p w14:paraId="3EBE39F7" w14:textId="77777777" w:rsidR="006B3FC2" w:rsidRPr="00E70481" w:rsidRDefault="006B3FC2" w:rsidP="00C45ED2">
            <w:pPr>
              <w:pStyle w:val="Header"/>
              <w:numPr>
                <w:ilvl w:val="0"/>
                <w:numId w:val="28"/>
              </w:numPr>
              <w:tabs>
                <w:tab w:val="clear" w:pos="4320"/>
                <w:tab w:val="clear" w:pos="8640"/>
              </w:tabs>
              <w:snapToGrid w:val="0"/>
              <w:spacing w:before="0" w:line="276" w:lineRule="auto"/>
              <w:jc w:val="both"/>
              <w:rPr>
                <w:lang w:val="en-GB"/>
              </w:rPr>
            </w:pPr>
          </w:p>
        </w:tc>
        <w:tc>
          <w:tcPr>
            <w:tcW w:w="8450" w:type="dxa"/>
            <w:shd w:val="clear" w:color="auto" w:fill="auto"/>
          </w:tcPr>
          <w:p w14:paraId="22C2865C" w14:textId="60C42CE6" w:rsidR="006B3FC2" w:rsidRDefault="006B3FC2" w:rsidP="006B3FC2">
            <w:r>
              <w:t xml:space="preserve">The </w:t>
            </w:r>
            <w:r w:rsidR="009175E9">
              <w:t>B</w:t>
            </w:r>
            <w:r>
              <w:t xml:space="preserve">lockchain statistics page shows the transfer activity as a vertical bar in the Transactions window: </w:t>
            </w:r>
          </w:p>
          <w:p w14:paraId="1BA931CB" w14:textId="77777777" w:rsidR="006B3FC2" w:rsidRDefault="006B3FC2" w:rsidP="006B3FC2"/>
          <w:p w14:paraId="44E7FF54" w14:textId="09270CD2" w:rsidR="006B3FC2" w:rsidRDefault="0081533F" w:rsidP="006B3FC2">
            <w:pPr>
              <w:rPr>
                <w:noProof/>
                <w:lang w:eastAsia="en-GB"/>
              </w:rPr>
            </w:pPr>
            <w:r>
              <w:rPr>
                <w:noProof/>
                <w:lang w:val="en-US"/>
              </w:rPr>
              <w:drawing>
                <wp:inline distT="0" distB="0" distL="0" distR="0" wp14:anchorId="237F8FAC" wp14:editId="3BC249D9">
                  <wp:extent cx="5181600" cy="2326640"/>
                  <wp:effectExtent l="0" t="0" r="0" b="10160"/>
                  <wp:docPr id="89" name="Picture 89" descr="stats_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tats_p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81600" cy="2326640"/>
                          </a:xfrm>
                          <a:prstGeom prst="rect">
                            <a:avLst/>
                          </a:prstGeom>
                          <a:noFill/>
                          <a:ln>
                            <a:noFill/>
                          </a:ln>
                        </pic:spPr>
                      </pic:pic>
                    </a:graphicData>
                  </a:graphic>
                </wp:inline>
              </w:drawing>
            </w:r>
          </w:p>
          <w:p w14:paraId="133B1767" w14:textId="77777777" w:rsidR="006B3FC2" w:rsidRDefault="006B3FC2" w:rsidP="006B3FC2">
            <w:pPr>
              <w:rPr>
                <w:noProof/>
                <w:lang w:eastAsia="en-GB"/>
              </w:rPr>
            </w:pPr>
          </w:p>
          <w:p w14:paraId="5CFD94BF" w14:textId="5D8B11DC" w:rsidR="006B3FC2" w:rsidRDefault="006B3FC2" w:rsidP="006B3FC2">
            <w:r>
              <w:rPr>
                <w:b/>
              </w:rPr>
              <w:t>Last</w:t>
            </w:r>
            <w:r w:rsidRPr="0012035C">
              <w:rPr>
                <w:b/>
              </w:rPr>
              <w:t xml:space="preserve"> Block:</w:t>
            </w:r>
            <w:r>
              <w:t xml:space="preserve"> </w:t>
            </w:r>
            <w:r w:rsidR="009175E9">
              <w:t>T</w:t>
            </w:r>
            <w:r>
              <w:t xml:space="preserve">he block number is of the last committed </w:t>
            </w:r>
            <w:r w:rsidR="009175E9">
              <w:t>b</w:t>
            </w:r>
            <w:r>
              <w:t>lock</w:t>
            </w:r>
          </w:p>
          <w:p w14:paraId="0740446C" w14:textId="62742710" w:rsidR="006B3FC2" w:rsidRDefault="006B3FC2" w:rsidP="006B3FC2">
            <w:r w:rsidRPr="0012035C">
              <w:rPr>
                <w:b/>
              </w:rPr>
              <w:t>Created:</w:t>
            </w:r>
            <w:r>
              <w:t xml:space="preserve"> How long ago since the </w:t>
            </w:r>
            <w:r w:rsidR="009175E9">
              <w:t>l</w:t>
            </w:r>
            <w:r>
              <w:t xml:space="preserve">ast </w:t>
            </w:r>
            <w:r w:rsidR="009175E9">
              <w:t>b</w:t>
            </w:r>
            <w:r>
              <w:t>lock was committed</w:t>
            </w:r>
          </w:p>
          <w:p w14:paraId="478D9F54" w14:textId="3D2E9106" w:rsidR="006B3FC2" w:rsidRDefault="006B3FC2" w:rsidP="006B3FC2">
            <w:r>
              <w:rPr>
                <w:b/>
              </w:rPr>
              <w:t>Transactions in Last Block</w:t>
            </w:r>
            <w:r w:rsidRPr="0012035C">
              <w:rPr>
                <w:b/>
              </w:rPr>
              <w:t>:</w:t>
            </w:r>
            <w:r>
              <w:t xml:space="preserve"> </w:t>
            </w:r>
            <w:r w:rsidR="009175E9">
              <w:t>The number of transactions in the l</w:t>
            </w:r>
            <w:r>
              <w:t>ast</w:t>
            </w:r>
            <w:r w:rsidR="009175E9">
              <w:t xml:space="preserve"> b</w:t>
            </w:r>
            <w:r>
              <w:t>lock</w:t>
            </w:r>
          </w:p>
          <w:p w14:paraId="1F2626EB" w14:textId="77777777" w:rsidR="006B3FC2" w:rsidRDefault="006B3FC2" w:rsidP="006B3FC2">
            <w:proofErr w:type="spellStart"/>
            <w:r w:rsidRPr="0012035C">
              <w:rPr>
                <w:b/>
              </w:rPr>
              <w:t>Avg</w:t>
            </w:r>
            <w:proofErr w:type="spellEnd"/>
            <w:r w:rsidRPr="0012035C">
              <w:rPr>
                <w:b/>
              </w:rPr>
              <w:t xml:space="preserve"> Block Time:</w:t>
            </w:r>
            <w:r>
              <w:t xml:space="preserve"> The average time between each block being committed</w:t>
            </w:r>
          </w:p>
          <w:p w14:paraId="15AFD134" w14:textId="686F6510" w:rsidR="006B3FC2" w:rsidRDefault="006B3FC2" w:rsidP="006B3FC2">
            <w:r w:rsidRPr="0012035C">
              <w:rPr>
                <w:b/>
              </w:rPr>
              <w:t xml:space="preserve">Block Time </w:t>
            </w:r>
            <w:r w:rsidR="009175E9" w:rsidRPr="009175E9">
              <w:rPr>
                <w:b/>
              </w:rPr>
              <w:t>G</w:t>
            </w:r>
            <w:r w:rsidRPr="009175E9">
              <w:rPr>
                <w:b/>
              </w:rPr>
              <w:t>raph:</w:t>
            </w:r>
            <w:r>
              <w:t xml:space="preserve"> A graph showing how </w:t>
            </w:r>
            <w:r w:rsidR="009175E9">
              <w:t xml:space="preserve">much time </w:t>
            </w:r>
            <w:r>
              <w:t xml:space="preserve">was between each block – also showing ‘Block 0’ if the scale allows </w:t>
            </w:r>
          </w:p>
          <w:p w14:paraId="14F9647A" w14:textId="77777777" w:rsidR="006B3FC2" w:rsidRDefault="006B3FC2" w:rsidP="006B3FC2">
            <w:r w:rsidRPr="0012035C">
              <w:rPr>
                <w:b/>
              </w:rPr>
              <w:t>Transactions</w:t>
            </w:r>
            <w:r>
              <w:rPr>
                <w:b/>
              </w:rPr>
              <w:t xml:space="preserve"> Per Block -</w:t>
            </w:r>
            <w:r>
              <w:t xml:space="preserve"> </w:t>
            </w:r>
            <w:r w:rsidRPr="00A450F4">
              <w:rPr>
                <w:b/>
              </w:rPr>
              <w:t>Graph</w:t>
            </w:r>
            <w:r>
              <w:t>: How many transactions were in each Block – also showing ‘Block 0’ if the scale allows</w:t>
            </w:r>
          </w:p>
          <w:p w14:paraId="3E9052B8" w14:textId="508BC93A" w:rsidR="006B3FC2" w:rsidRPr="00A450F4" w:rsidRDefault="006B3FC2" w:rsidP="006B3FC2">
            <w:pPr>
              <w:rPr>
                <w:b/>
              </w:rPr>
            </w:pPr>
            <w:r w:rsidRPr="00A450F4">
              <w:rPr>
                <w:b/>
              </w:rPr>
              <w:t>Blockchain Explorer</w:t>
            </w:r>
            <w:r>
              <w:t>: Allows you to look at a s</w:t>
            </w:r>
            <w:r w:rsidR="009175E9">
              <w:t>pecific block’s details in the B</w:t>
            </w:r>
            <w:r>
              <w:t>lockchain. More detailed explanation in Lab 02.</w:t>
            </w:r>
            <w:r>
              <w:rPr>
                <w:b/>
              </w:rPr>
              <w:t xml:space="preserve"> </w:t>
            </w:r>
          </w:p>
        </w:tc>
      </w:tr>
    </w:tbl>
    <w:p w14:paraId="51FAF1C8" w14:textId="77777777" w:rsidR="006B3FC2" w:rsidRDefault="006B3FC2" w:rsidP="006B3FC2">
      <w:r>
        <w:br w:type="page"/>
      </w:r>
    </w:p>
    <w:p w14:paraId="231A627F" w14:textId="77777777" w:rsidR="006B3FC2" w:rsidRDefault="006B3FC2" w:rsidP="006B3FC2">
      <w:pPr>
        <w:pStyle w:val="Heading2"/>
      </w:pPr>
      <w:bookmarkStart w:id="28" w:name="_Toc435193471"/>
      <w:bookmarkStart w:id="29" w:name="_Toc446600644"/>
      <w:bookmarkStart w:id="30" w:name="_Toc452129324"/>
      <w:r>
        <w:lastRenderedPageBreak/>
        <w:t>Scenario: Transfer: Dealership to Leasing Company</w:t>
      </w:r>
      <w:bookmarkEnd w:id="28"/>
      <w:bookmarkEnd w:id="29"/>
      <w:bookmarkEnd w:id="30"/>
    </w:p>
    <w:p w14:paraId="464157A3" w14:textId="78EE7F88" w:rsidR="006B3FC2" w:rsidRDefault="006B3FC2" w:rsidP="006B3FC2">
      <w:r>
        <w:t xml:space="preserve">In this section you will act as “the </w:t>
      </w:r>
      <w:r w:rsidR="009175E9">
        <w:t>d</w:t>
      </w:r>
      <w:r>
        <w:t>ealer”. First</w:t>
      </w:r>
      <w:r w:rsidR="009175E9">
        <w:t>,</w:t>
      </w:r>
      <w:r>
        <w:t xml:space="preserve"> you will verify that the asset you transferred earlier is now available to you to transfer</w:t>
      </w:r>
      <w:r w:rsidR="009175E9">
        <w:t>;</w:t>
      </w:r>
      <w:r>
        <w:t xml:space="preserve"> you will then transfer the asset to the </w:t>
      </w:r>
      <w:r w:rsidR="009175E9">
        <w:t>l</w:t>
      </w:r>
      <w:r>
        <w:t xml:space="preserve">easing </w:t>
      </w:r>
      <w:r w:rsidR="009175E9">
        <w:t>c</w:t>
      </w:r>
      <w:r>
        <w:t xml:space="preserve">ompany. </w:t>
      </w:r>
    </w:p>
    <w:p w14:paraId="53CBD637" w14:textId="77777777" w:rsidR="006B3FC2" w:rsidRPr="00FA05C2" w:rsidRDefault="006B3FC2" w:rsidP="006B3FC2"/>
    <w:p w14:paraId="4DE5D931" w14:textId="77777777" w:rsidR="006B3FC2" w:rsidRDefault="006B3FC2" w:rsidP="006B3FC2">
      <w:pPr>
        <w:pStyle w:val="Heading3"/>
      </w:pPr>
      <w:bookmarkStart w:id="31" w:name="_Toc435193472"/>
      <w:bookmarkStart w:id="32" w:name="_Toc446600645"/>
      <w:bookmarkStart w:id="33" w:name="_Toc452129325"/>
      <w:r>
        <w:t>Verify the Dealership can now control the Asset</w:t>
      </w:r>
      <w:bookmarkEnd w:id="31"/>
      <w:bookmarkEnd w:id="32"/>
      <w:bookmarkEnd w:id="33"/>
    </w:p>
    <w:p w14:paraId="05CA0525" w14:textId="77777777" w:rsidR="006B3FC2" w:rsidRDefault="006B3FC2" w:rsidP="006B3FC2"/>
    <w:p w14:paraId="323415D6" w14:textId="77777777" w:rsidR="006B3FC2" w:rsidRDefault="006B3FC2" w:rsidP="006B3FC2">
      <w:r>
        <w:t xml:space="preserve">In the previous section you transferred the ownership of the vehicle </w:t>
      </w:r>
      <w:r>
        <w:rPr>
          <w:b/>
        </w:rPr>
        <w:t>88035273031692</w:t>
      </w:r>
      <w:r w:rsidRPr="00701100">
        <w:rPr>
          <w:b/>
        </w:rPr>
        <w:t>4</w:t>
      </w:r>
      <w:r>
        <w:t xml:space="preserve"> from the Alfa Romeo manufacturer to the dealership “</w:t>
      </w:r>
      <w:proofErr w:type="spellStart"/>
      <w:r>
        <w:t>Beechvale</w:t>
      </w:r>
      <w:proofErr w:type="spellEnd"/>
      <w:r>
        <w:t xml:space="preserve"> Group”. The vehicle will now appear in the list of vehicles </w:t>
      </w:r>
      <w:proofErr w:type="spellStart"/>
      <w:r>
        <w:t>Beechvale</w:t>
      </w:r>
      <w:proofErr w:type="spellEnd"/>
      <w:r>
        <w:t xml:space="preserve"> Group are able to control. </w:t>
      </w:r>
    </w:p>
    <w:p w14:paraId="133691D4" w14:textId="77777777" w:rsidR="006B3FC2" w:rsidRPr="00630F5E" w:rsidRDefault="006B3FC2" w:rsidP="006B3FC2">
      <w:r>
        <w:t xml:space="preserve"> </w:t>
      </w:r>
    </w:p>
    <w:tbl>
      <w:tblPr>
        <w:tblpPr w:leftFromText="180" w:rightFromText="180" w:vertAnchor="text" w:tblpY="1"/>
        <w:tblOverlap w:val="never"/>
        <w:tblW w:w="890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450"/>
        <w:gridCol w:w="8450"/>
      </w:tblGrid>
      <w:tr w:rsidR="006B3FC2" w:rsidRPr="00AF30DB" w14:paraId="6787EB2C" w14:textId="77777777" w:rsidTr="006B3FC2">
        <w:trPr>
          <w:cantSplit/>
        </w:trPr>
        <w:tc>
          <w:tcPr>
            <w:tcW w:w="450" w:type="dxa"/>
            <w:shd w:val="clear" w:color="auto" w:fill="auto"/>
          </w:tcPr>
          <w:p w14:paraId="2F8538C0" w14:textId="77777777" w:rsidR="006B3FC2" w:rsidRPr="00E70481" w:rsidRDefault="006B3FC2" w:rsidP="00C45ED2">
            <w:pPr>
              <w:pStyle w:val="Header"/>
              <w:numPr>
                <w:ilvl w:val="0"/>
                <w:numId w:val="33"/>
              </w:numPr>
              <w:tabs>
                <w:tab w:val="clear" w:pos="4320"/>
                <w:tab w:val="clear" w:pos="8640"/>
              </w:tabs>
              <w:snapToGrid w:val="0"/>
              <w:spacing w:before="0" w:line="276" w:lineRule="auto"/>
              <w:jc w:val="both"/>
              <w:rPr>
                <w:lang w:val="en-GB"/>
              </w:rPr>
            </w:pPr>
          </w:p>
        </w:tc>
        <w:tc>
          <w:tcPr>
            <w:tcW w:w="8450" w:type="dxa"/>
            <w:shd w:val="clear" w:color="auto" w:fill="auto"/>
          </w:tcPr>
          <w:p w14:paraId="24DEE336" w14:textId="77777777" w:rsidR="006B3FC2" w:rsidRDefault="006B3FC2" w:rsidP="006B3FC2">
            <w:r>
              <w:t xml:space="preserve">From the demo “Regulator View” click Main Menu, then click the “Dealership -&gt; Lease Company” link: </w:t>
            </w:r>
          </w:p>
          <w:p w14:paraId="15BF50B5" w14:textId="71F79EAE" w:rsidR="006B3FC2" w:rsidRDefault="0081533F" w:rsidP="006B3FC2">
            <w:r>
              <w:rPr>
                <w:noProof/>
                <w:lang w:val="en-US"/>
              </w:rPr>
              <mc:AlternateContent>
                <mc:Choice Requires="wpg">
                  <w:drawing>
                    <wp:anchor distT="0" distB="0" distL="114300" distR="114300" simplePos="0" relativeHeight="251595776" behindDoc="0" locked="0" layoutInCell="1" allowOverlap="1" wp14:anchorId="002E6AB9" wp14:editId="2797D49D">
                      <wp:simplePos x="0" y="0"/>
                      <wp:positionH relativeFrom="column">
                        <wp:posOffset>12700</wp:posOffset>
                      </wp:positionH>
                      <wp:positionV relativeFrom="paragraph">
                        <wp:posOffset>2540</wp:posOffset>
                      </wp:positionV>
                      <wp:extent cx="5227320" cy="3992880"/>
                      <wp:effectExtent l="0" t="2540" r="5080" b="5080"/>
                      <wp:wrapTopAndBottom/>
                      <wp:docPr id="1305" name="Group 1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3992880"/>
                                <a:chOff x="2121" y="4088"/>
                                <a:chExt cx="8232" cy="6288"/>
                              </a:xfrm>
                            </wpg:grpSpPr>
                            <pic:pic xmlns:pic="http://schemas.openxmlformats.org/drawingml/2006/picture">
                              <pic:nvPicPr>
                                <pic:cNvPr id="1306" name="Picture 11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121" y="4088"/>
                                  <a:ext cx="8232" cy="6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7" name="AutoShape 1196"/>
                              <wps:cNvSpPr>
                                <a:spLocks noChangeArrowheads="1"/>
                              </wps:cNvSpPr>
                              <wps:spPr bwMode="auto">
                                <a:xfrm>
                                  <a:off x="2188" y="8342"/>
                                  <a:ext cx="2304"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A57165" id="Group 1194" o:spid="_x0000_s1026" style="position:absolute;margin-left:1pt;margin-top:.2pt;width:411.6pt;height:314.4pt;z-index:251595776" coordorigin="2121,4088" coordsize="8232,6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">
                      <v:shape id="Picture 1195" o:spid="_x0000_s1027" type="#_x0000_t75" style="position:absolute;left:2121;top:4088;width:8232;height: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Z4IfGAAAA3QAAAA8AAABkcnMvZG93bnJldi54bWxEj0FrAjEQhe9C/0OYQm+aqNQuW6MUQVCp&#10;aK30PGymu0s3kyVJ1+2/bwTB2wzvzfvezJe9bURHPtSONYxHCgRx4UzNpYbz53qYgQgR2WDjmDT8&#10;UYDl4mEwx9y4C39Qd4qlSCEcctRQxdjmUoaiIoth5FripH07bzGm1ZfSeLykcNvIiVIzabHmRKiw&#10;pVVFxc/p1yZIETdj9fK1O2RbdT76Z9N273utnx77t1cQkfp4N9+uNybVn6oZXL9JI8jF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Nngh8YAAADdAAAADwAAAAAAAAAAAAAA&#10;AACfAgAAZHJzL2Rvd25yZXYueG1sUEsFBgAAAAAEAAQA9wAAAJIDAAAAAA==&#10;">
                        <v:imagedata r:id="rId37" o:title=""/>
                      </v:shape>
                      <v:roundrect id="AutoShape 1196" o:spid="_x0000_s1028" style="position:absolute;left:2188;top:8342;width:2304;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2/sIA&#10;AADdAAAADwAAAGRycy9kb3ducmV2LnhtbERPTWvCQBC9F/wPyxS81d0qtDa6CRIoePDQRr0P2WkS&#10;zM7G3a2J/75bKPQ2j/c522KyvbiRD51jDc8LBYK4dqbjRsPp+P60BhEissHeMWm4U4Ainz1sMTNu&#10;5E+6VbERKYRDhhraGIdMylC3ZDEs3ECcuC/nLcYEfSONxzGF214ulXqRFjtODS0OVLZUX6pvq+Ft&#10;dV2fOVxjNzpF1eFc7j58qfX8cdptQESa4r/4z703af5KvcLvN+kEm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k3b+wgAAAN0AAAAPAAAAAAAAAAAAAAAAAJgCAABkcnMvZG93&#10;bnJldi54bWxQSwUGAAAAAAQABAD1AAAAhwMAAAAA&#10;" filled="f" strokecolor="red" strokeweight="1.5pt"/>
                      <w10:wrap type="topAndBottom"/>
                    </v:group>
                  </w:pict>
                </mc:Fallback>
              </mc:AlternateContent>
            </w:r>
          </w:p>
        </w:tc>
      </w:tr>
      <w:tr w:rsidR="006B3FC2" w:rsidRPr="00AF30DB" w14:paraId="38F99940" w14:textId="77777777" w:rsidTr="006B3FC2">
        <w:trPr>
          <w:cantSplit/>
        </w:trPr>
        <w:tc>
          <w:tcPr>
            <w:tcW w:w="450" w:type="dxa"/>
            <w:shd w:val="clear" w:color="auto" w:fill="auto"/>
          </w:tcPr>
          <w:p w14:paraId="6455D265" w14:textId="77777777" w:rsidR="006B3FC2" w:rsidRPr="00E70481" w:rsidRDefault="006B3FC2" w:rsidP="00C45ED2">
            <w:pPr>
              <w:pStyle w:val="Header"/>
              <w:numPr>
                <w:ilvl w:val="0"/>
                <w:numId w:val="33"/>
              </w:numPr>
              <w:tabs>
                <w:tab w:val="clear" w:pos="4320"/>
                <w:tab w:val="clear" w:pos="8640"/>
              </w:tabs>
              <w:snapToGrid w:val="0"/>
              <w:spacing w:before="0" w:line="276" w:lineRule="auto"/>
              <w:jc w:val="both"/>
              <w:rPr>
                <w:lang w:val="en-GB"/>
              </w:rPr>
            </w:pPr>
          </w:p>
        </w:tc>
        <w:tc>
          <w:tcPr>
            <w:tcW w:w="8450" w:type="dxa"/>
            <w:shd w:val="clear" w:color="auto" w:fill="auto"/>
          </w:tcPr>
          <w:p w14:paraId="4B755D9C" w14:textId="77777777" w:rsidR="006B3FC2" w:rsidRDefault="006B3FC2" w:rsidP="006B3FC2">
            <w:r>
              <w:t xml:space="preserve">In the Dealership page, click the plus sign in the “Vehicles” box to show the list of vehicles controlled by the dealer, you should see the vehicle </w:t>
            </w:r>
            <w:r>
              <w:rPr>
                <w:b/>
              </w:rPr>
              <w:t>88035273031692</w:t>
            </w:r>
            <w:r w:rsidRPr="00701100">
              <w:rPr>
                <w:b/>
              </w:rPr>
              <w:t>4</w:t>
            </w:r>
            <w:r>
              <w:t xml:space="preserve"> is now under the control of the dealership: </w:t>
            </w:r>
          </w:p>
          <w:p w14:paraId="7094F93E" w14:textId="3717B20D" w:rsidR="006B3FC2" w:rsidRDefault="00A52E30" w:rsidP="006B3FC2">
            <w:r>
              <w:rPr>
                <w:noProof/>
                <w:lang w:val="en-US"/>
              </w:rPr>
              <w:lastRenderedPageBreak/>
              <mc:AlternateContent>
                <mc:Choice Requires="wpg">
                  <w:drawing>
                    <wp:inline distT="0" distB="0" distL="0" distR="0" wp14:anchorId="1BB9B34D" wp14:editId="06C44928">
                      <wp:extent cx="5228590" cy="3435350"/>
                      <wp:effectExtent l="0" t="0" r="0" b="0"/>
                      <wp:docPr id="25" name="Group 25"/>
                      <wp:cNvGraphicFramePr/>
                      <a:graphic xmlns:a="http://schemas.openxmlformats.org/drawingml/2006/main">
                        <a:graphicData uri="http://schemas.microsoft.com/office/word/2010/wordprocessingGroup">
                          <wpg:wgp>
                            <wpg:cNvGrpSpPr/>
                            <wpg:grpSpPr>
                              <a:xfrm>
                                <a:off x="0" y="0"/>
                                <a:ext cx="5228590" cy="3435350"/>
                                <a:chOff x="0" y="0"/>
                                <a:chExt cx="5228590" cy="3435350"/>
                              </a:xfrm>
                            </wpg:grpSpPr>
                            <pic:pic xmlns:pic="http://schemas.openxmlformats.org/drawingml/2006/picture">
                              <pic:nvPicPr>
                                <pic:cNvPr id="21" name="Picture 2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28590" cy="3435350"/>
                                </a:xfrm>
                                <a:prstGeom prst="rect">
                                  <a:avLst/>
                                </a:prstGeom>
                              </pic:spPr>
                            </pic:pic>
                            <wps:wsp>
                              <wps:cNvPr id="23" name="Rectangle 23"/>
                              <wps:cNvSpPr/>
                              <wps:spPr>
                                <a:xfrm>
                                  <a:off x="4689764" y="1233055"/>
                                  <a:ext cx="205105" cy="2051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4918364" y="3117273"/>
                                  <a:ext cx="252095" cy="2520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9EAEB9" id="Group 25" o:spid="_x0000_s1026" style="width:411.7pt;height:270.5pt;mso-position-horizontal-relative:char;mso-position-vertical-relative:line" coordsize="52285,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">
                      <v:shape id="Picture 21" o:spid="_x0000_s1027" type="#_x0000_t75" style="position:absolute;width:52285;height:34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Mn0TBAAAA2wAAAA8AAABkcnMvZG93bnJldi54bWxEj0GLwjAUhO8L/ofwBG9rWpFFqlFUEPao&#10;rRdvj+bZFJuX2kTt+uvNguBxmJlvmMWqt424U+drxwrScQKCuHS65krBsdh9z0D4gKyxcUwK/sjD&#10;ajn4WmCm3YMPdM9DJSKEfYYKTAhtJqUvDVn0Y9cSR+/sOoshyq6SusNHhNtGTpLkR1qsOS4YbGlr&#10;qLzkN6tgakyaF/q5u67312JzeJ5IF61So2G/noMI1IdP+N3+1QomKfx/iT9AL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Mn0TBAAAA2wAAAA8AAAAAAAAAAAAAAAAAnwIA&#10;AGRycy9kb3ducmV2LnhtbFBLBQYAAAAABAAEAPcAAACNAwAAAAA=&#10;">
                        <v:imagedata r:id="rId59" o:title=""/>
                        <v:path arrowok="t"/>
                      </v:shape>
                      <v:rect id="Rectangle 23" o:spid="_x0000_s1028" style="position:absolute;left:46897;top:12330;width:2051;height:2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FasQA&#10;AADbAAAADwAAAGRycy9kb3ducmV2LnhtbESPS2vDMBCE74H8B7GB3hI5KjTBjRyaQklbcsijvS/W&#10;+kGslbEU2/33VaGQ4zAz3zCb7Wgb0VPna8calosEBHHuTM2lhq/L23wNwgdkg41j0vBDHrbZdLLB&#10;1LiBT9SfQykihH2KGqoQ2lRKn1dk0S9cSxy9wnUWQ5RdKU2HQ4TbRqokeZIWa44LFbb0WlF+Pd+s&#10;hqO7FrL5Vupztdur1YddD2V/0PphNr48gwg0hnv4v/1uNKhH+PsSf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YBWrEAAAA2wAAAA8AAAAAAAAAAAAAAAAAmAIAAGRycy9k&#10;b3ducmV2LnhtbFBLBQYAAAAABAAEAPUAAACJAwAAAAA=&#10;" filled="f" strokecolor="red" strokeweight="1.5pt"/>
                      <v:oval id="Oval 24" o:spid="_x0000_s1029" style="position:absolute;left:49183;top:31172;width:2521;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0gsEA&#10;AADbAAAADwAAAGRycy9kb3ducmV2LnhtbESPQYvCMBSE74L/ITzBm6ZKd5VqFBEE3dta9fxonm2x&#10;ealNWuu/3yws7HGYmW+Y9bY3leiocaVlBbNpBII4s7rkXMElPUyWIJxH1lhZJgVvcrDdDAdrTLR9&#10;8Td1Z5+LAGGXoILC+zqR0mUFGXRTWxMH724bgz7IJpe6wVeAm0rOo+hTGiw5LBRY076g7HFujYLF&#10;6et6o7Zzz+5jET9bHz84tUqNR/1uBcJT7//Df+2jVjCP4fdL+AFy8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dILBAAAA2wAAAA8AAAAAAAAAAAAAAAAAmAIAAGRycy9kb3du&#10;cmV2LnhtbFBLBQYAAAAABAAEAPUAAACGAwAAAAA=&#10;" filled="f" strokecolor="red" strokeweight="1.5pt">
                        <v:stroke joinstyle="miter"/>
                      </v:oval>
                      <w10:anchorlock/>
                    </v:group>
                  </w:pict>
                </mc:Fallback>
              </mc:AlternateContent>
            </w:r>
          </w:p>
          <w:p w14:paraId="7ACE74D4" w14:textId="77777777" w:rsidR="00A52E30" w:rsidRDefault="00A52E30" w:rsidP="006B3FC2"/>
          <w:p w14:paraId="1E2ABBFB" w14:textId="77777777" w:rsidR="006B3FC2" w:rsidRDefault="006B3FC2" w:rsidP="006B3FC2">
            <w:r>
              <w:t>Select the vehicle 880352730316924 and click the tick at the bottom of the screen.</w:t>
            </w:r>
          </w:p>
          <w:p w14:paraId="687A5AC8" w14:textId="77777777" w:rsidR="006B3FC2" w:rsidRDefault="006B3FC2" w:rsidP="006B3FC2"/>
        </w:tc>
      </w:tr>
      <w:tr w:rsidR="006B3FC2" w:rsidRPr="00AF30DB" w14:paraId="1CCFD240" w14:textId="77777777" w:rsidTr="006B3FC2">
        <w:trPr>
          <w:cantSplit/>
        </w:trPr>
        <w:tc>
          <w:tcPr>
            <w:tcW w:w="450" w:type="dxa"/>
            <w:shd w:val="clear" w:color="auto" w:fill="auto"/>
          </w:tcPr>
          <w:p w14:paraId="5A7909FC" w14:textId="77777777" w:rsidR="006B3FC2" w:rsidRPr="00E70481" w:rsidRDefault="006B3FC2" w:rsidP="00C45ED2">
            <w:pPr>
              <w:pStyle w:val="Header"/>
              <w:numPr>
                <w:ilvl w:val="0"/>
                <w:numId w:val="33"/>
              </w:numPr>
              <w:tabs>
                <w:tab w:val="clear" w:pos="4320"/>
                <w:tab w:val="clear" w:pos="8640"/>
              </w:tabs>
              <w:snapToGrid w:val="0"/>
              <w:spacing w:before="0" w:line="276" w:lineRule="auto"/>
              <w:jc w:val="both"/>
              <w:rPr>
                <w:lang w:val="en-GB"/>
              </w:rPr>
            </w:pPr>
          </w:p>
        </w:tc>
        <w:tc>
          <w:tcPr>
            <w:tcW w:w="8450" w:type="dxa"/>
            <w:shd w:val="clear" w:color="auto" w:fill="auto"/>
          </w:tcPr>
          <w:p w14:paraId="7080EB4D" w14:textId="6DF387F6" w:rsidR="006B3FC2" w:rsidRDefault="0081533F" w:rsidP="006B3FC2">
            <w:r>
              <w:rPr>
                <w:noProof/>
                <w:lang w:val="en-US"/>
              </w:rPr>
              <mc:AlternateContent>
                <mc:Choice Requires="wpg">
                  <w:drawing>
                    <wp:anchor distT="0" distB="0" distL="114300" distR="114300" simplePos="0" relativeHeight="251614208" behindDoc="0" locked="0" layoutInCell="1" allowOverlap="1" wp14:anchorId="771E866B" wp14:editId="333726E6">
                      <wp:simplePos x="0" y="0"/>
                      <wp:positionH relativeFrom="column">
                        <wp:posOffset>5715</wp:posOffset>
                      </wp:positionH>
                      <wp:positionV relativeFrom="paragraph">
                        <wp:posOffset>483870</wp:posOffset>
                      </wp:positionV>
                      <wp:extent cx="5227320" cy="3429000"/>
                      <wp:effectExtent l="5715" t="1270" r="0" b="0"/>
                      <wp:wrapTopAndBottom/>
                      <wp:docPr id="1296" name="Group 1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3429000"/>
                                <a:chOff x="2025" y="1765"/>
                                <a:chExt cx="8232" cy="5400"/>
                              </a:xfrm>
                            </wpg:grpSpPr>
                            <pic:pic xmlns:pic="http://schemas.openxmlformats.org/drawingml/2006/picture">
                              <pic:nvPicPr>
                                <pic:cNvPr id="1297" name="Picture 12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025" y="1765"/>
                                  <a:ext cx="8232" cy="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8" name="AutoShape 1257"/>
                              <wps:cNvSpPr>
                                <a:spLocks noChangeArrowheads="1"/>
                              </wps:cNvSpPr>
                              <wps:spPr bwMode="auto">
                                <a:xfrm>
                                  <a:off x="9601" y="6604"/>
                                  <a:ext cx="380"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AutoShape 1258"/>
                              <wps:cNvSpPr>
                                <a:spLocks noChangeArrowheads="1"/>
                              </wps:cNvSpPr>
                              <wps:spPr bwMode="auto">
                                <a:xfrm>
                                  <a:off x="9253" y="2453"/>
                                  <a:ext cx="363" cy="360"/>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88680B" id="Group 1255" o:spid="_x0000_s1026" style="position:absolute;margin-left:.45pt;margin-top:38.1pt;width:411.6pt;height:270pt;z-index:251614208" coordorigin="2025,1765" coordsize="823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">
                      <v:shape id="Picture 1256" o:spid="_x0000_s1027" type="#_x0000_t75" style="position:absolute;left:2025;top:1765;width:8232;height: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2lhPFAAAA3QAAAA8AAABkcnMvZG93bnJldi54bWxEj0+LwjAQxe/Cfocwwt40VRbdrUZZBdGD&#10;IHb34m1oxrbYTEoT++fbG0HwNsN7vzdvluvOlKKh2hWWFUzGEQji1OqCMwX/f7vRNwjnkTWWlklB&#10;Tw7Wq4/BEmNtWz5Tk/hMhBB2MSrIva9iKV2ak0E3thVx0K62NujDWmdS19iGcFPKaRTNpMGCw4Uc&#10;K9rmlN6Suwk1dpfNxHHfbKn/Oibz03XW7hulPofd7wKEp86/zS/6oAM3/ZnD85swgl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dpYTxQAAAN0AAAAPAAAAAAAAAAAAAAAA&#10;AJ8CAABkcnMvZG93bnJldi54bWxQSwUGAAAAAAQABAD3AAAAkQMAAAAA&#10;">
                        <v:imagedata r:id="rId61" o:title=""/>
                      </v:shape>
                      <v:roundrect id="AutoShape 1257" o:spid="_x0000_s1028" style="position:absolute;left:9601;top:6604;width:380;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lsQA&#10;AADdAAAADwAAAGRycy9kb3ducmV2LnhtbESPQWvDMAyF74P9B6PBbqvTDkab1QklMNhhhy5t7yLW&#10;ktBYTm2vyf79dCj0JvGe3vu0LWc3qCuF2Hs2sFxkoIgbb3tuDRwPHy9rUDEhWxw8k4E/ilAWjw9b&#10;zK2f+JuudWqVhHDM0UCX0phrHZuOHMaFH4lF+/HBYZI1tNoGnCTcDXqVZW/aYc/S0OFIVUfNuf51&#10;Bjavl/WJ4yX1k8+o/jpVu32ojHl+mnfvoBLN6W6+XX9awV9tBFe+kRF0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neJbEAAAA3QAAAA8AAAAAAAAAAAAAAAAAmAIAAGRycy9k&#10;b3ducmV2LnhtbFBLBQYAAAAABAAEAPUAAACJAwAAAAA=&#10;" filled="f" strokecolor="red" strokeweight="1.5pt"/>
                      <v:roundrect id="AutoShape 1258" o:spid="_x0000_s1029" style="position:absolute;left:9253;top:2453;width:363;height:360;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dDcIA&#10;AADdAAAADwAAAGRycy9kb3ducmV2LnhtbERPPWvDMBDdC/0P4gLZGjkOlNiNEoKh0CFD6zb7YV0s&#10;E+tkS2rs/PuqUOh2j/d5u8Nse3EjHzrHCtarDARx43THrYKvz9enLYgQkTX2jknBnQIc9o8POyy1&#10;m/iDbnVsRQrhUKICE+NQShkaQxbDyg3Eibs4bzEm6FupPU4p3PYyz7JnabHj1GBwoMpQc62/rYJi&#10;M27PHMbYTS6j+nSuju++Umq5mI8vICLN8V/8537TaX5eFPD7TTp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q90NwgAAAN0AAAAPAAAAAAAAAAAAAAAAAJgCAABkcnMvZG93&#10;bnJldi54bWxQSwUGAAAAAAQABAD1AAAAhwMAAAAA&#10;" filled="f" strokecolor="red" strokeweight="1.5pt"/>
                      <w10:wrap type="topAndBottom"/>
                    </v:group>
                  </w:pict>
                </mc:Fallback>
              </mc:AlternateContent>
            </w:r>
            <w:r w:rsidR="006B3FC2">
              <w:t>In the Lease Company window click the plus sign to add “</w:t>
            </w:r>
            <w:proofErr w:type="spellStart"/>
            <w:r w:rsidR="006B3FC2">
              <w:t>LeaseCan</w:t>
            </w:r>
            <w:proofErr w:type="spellEnd"/>
            <w:r w:rsidR="006B3FC2">
              <w:t xml:space="preserve">” Lease Company window: </w:t>
            </w:r>
          </w:p>
        </w:tc>
      </w:tr>
      <w:tr w:rsidR="006B3FC2" w:rsidRPr="00AF30DB" w14:paraId="580DA8CD" w14:textId="77777777" w:rsidTr="006B3FC2">
        <w:trPr>
          <w:cantSplit/>
        </w:trPr>
        <w:tc>
          <w:tcPr>
            <w:tcW w:w="450" w:type="dxa"/>
            <w:shd w:val="clear" w:color="auto" w:fill="auto"/>
          </w:tcPr>
          <w:p w14:paraId="6BC19CAA" w14:textId="77777777" w:rsidR="006B3FC2" w:rsidRPr="00E70481" w:rsidRDefault="006B3FC2" w:rsidP="00C45ED2">
            <w:pPr>
              <w:pStyle w:val="Header"/>
              <w:numPr>
                <w:ilvl w:val="0"/>
                <w:numId w:val="33"/>
              </w:numPr>
              <w:tabs>
                <w:tab w:val="clear" w:pos="4320"/>
                <w:tab w:val="clear" w:pos="8640"/>
              </w:tabs>
              <w:snapToGrid w:val="0"/>
              <w:spacing w:before="0" w:line="276" w:lineRule="auto"/>
              <w:jc w:val="both"/>
              <w:rPr>
                <w:lang w:val="en-GB"/>
              </w:rPr>
            </w:pPr>
          </w:p>
        </w:tc>
        <w:tc>
          <w:tcPr>
            <w:tcW w:w="8450" w:type="dxa"/>
            <w:shd w:val="clear" w:color="auto" w:fill="auto"/>
          </w:tcPr>
          <w:p w14:paraId="7DA42788" w14:textId="6D1E3808" w:rsidR="006B3FC2" w:rsidRDefault="0081533F" w:rsidP="006B3FC2">
            <w:r>
              <w:rPr>
                <w:noProof/>
                <w:lang w:val="en-US"/>
              </w:rPr>
              <mc:AlternateContent>
                <mc:Choice Requires="wpg">
                  <w:drawing>
                    <wp:anchor distT="0" distB="0" distL="114300" distR="114300" simplePos="0" relativeHeight="251608064" behindDoc="0" locked="0" layoutInCell="1" allowOverlap="1" wp14:anchorId="6917AA04" wp14:editId="65DC1534">
                      <wp:simplePos x="0" y="0"/>
                      <wp:positionH relativeFrom="column">
                        <wp:posOffset>6350</wp:posOffset>
                      </wp:positionH>
                      <wp:positionV relativeFrom="paragraph">
                        <wp:posOffset>359410</wp:posOffset>
                      </wp:positionV>
                      <wp:extent cx="5227320" cy="2438400"/>
                      <wp:effectExtent l="6350" t="3810" r="0" b="0"/>
                      <wp:wrapTopAndBottom/>
                      <wp:docPr id="1293" name="Group 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438400"/>
                                <a:chOff x="2026" y="7939"/>
                                <a:chExt cx="8232" cy="3840"/>
                              </a:xfrm>
                            </wpg:grpSpPr>
                            <pic:pic xmlns:pic="http://schemas.openxmlformats.org/drawingml/2006/picture">
                              <pic:nvPicPr>
                                <pic:cNvPr id="1294" name="Picture 1235" descr="dealership_recipien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026" y="7939"/>
                                  <a:ext cx="8232"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5" name="AutoShape 1236"/>
                              <wps:cNvSpPr>
                                <a:spLocks noChangeArrowheads="1"/>
                              </wps:cNvSpPr>
                              <wps:spPr bwMode="auto">
                                <a:xfrm>
                                  <a:off x="9168" y="11314"/>
                                  <a:ext cx="999" cy="348"/>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779D1E" id="Group 1234" o:spid="_x0000_s1026" style="position:absolute;margin-left:.5pt;margin-top:28.3pt;width:411.6pt;height:192pt;z-index:251608064" coordorigin="2026,7939" coordsize="8232,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">
                      <v:shape id="Picture 1235" o:spid="_x0000_s1027" type="#_x0000_t75" alt="dealership_recipient" style="position:absolute;left:2026;top:7939;width:8232;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JlNDFAAAA3QAAAA8AAABkcnMvZG93bnJldi54bWxET01Lw0AQvQv+h2UEb3bTIGrTbosWKl6K&#10;NS30Os1Ok5DsbNjdJrG/3hUEb/N4n7NYjaYVPTlfW1YwnSQgiAuray4VHPabhxcQPiBrbC2Tgm/y&#10;sFre3iww03bgL+rzUIoYwj5DBVUIXSalLyoy6Ce2I47c2TqDIUJXSu1wiOGmlWmSPEmDNceGCjta&#10;V1Q0+cUo2D03b9f98b1xNJwu22PaJ3n/qdT93fg6BxFoDP/iP/eHjvPT2SP8fhNP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SZTQxQAAAN0AAAAPAAAAAAAAAAAAAAAA&#10;AJ8CAABkcnMvZG93bnJldi54bWxQSwUGAAAAAAQABAD3AAAAkQMAAAAA&#10;">
                        <v:imagedata r:id="rId63" o:title="dealership_recipient"/>
                      </v:shape>
                      <v:roundrect id="AutoShape 1236" o:spid="_x0000_s1028" style="position:absolute;left:9168;top:11314;width:999;height:348;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XCMIA&#10;AADdAAAADwAAAGRycy9kb3ducmV2LnhtbERPPWvDMBDdC/kP4grdGrkuLYkbxRhDIEOG1kn2w7rY&#10;ptbJlpTY+fdVodDtHu/zNvlsenEj5zvLCl6WCQji2uqOGwWn4+55BcIHZI29ZVJwJw/5dvGwwUzb&#10;ib/oVoVGxBD2GSpoQxgyKX3dkkG/tANx5C7WGQwRukZqh1MMN71Mk+RdGuw4NrQ4UNlS/V1djYL1&#10;67g6sx9DN9mEqsO5LD5dqdTT41x8gAg0h3/xn3uv4/x0/Qa/38QT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5tcIwgAAAN0AAAAPAAAAAAAAAAAAAAAAAJgCAABkcnMvZG93&#10;bnJldi54bWxQSwUGAAAAAAQABAD1AAAAhwMAAAAA&#10;" filled="f" strokecolor="red" strokeweight="1.5pt"/>
                      <w10:wrap type="topAndBottom"/>
                    </v:group>
                  </w:pict>
                </mc:Fallback>
              </mc:AlternateContent>
            </w:r>
            <w:r w:rsidR="006B3FC2">
              <w:t xml:space="preserve">Check the Vehicle and Lease Company details are correct, then click the “Transfer Assets” button: </w:t>
            </w:r>
          </w:p>
          <w:p w14:paraId="1D8D7D53" w14:textId="77777777" w:rsidR="006B3FC2" w:rsidRDefault="006B3FC2" w:rsidP="006B3FC2"/>
        </w:tc>
      </w:tr>
      <w:tr w:rsidR="006B3FC2" w:rsidRPr="00AF30DB" w14:paraId="6CFA4657" w14:textId="77777777" w:rsidTr="006B3FC2">
        <w:trPr>
          <w:cantSplit/>
        </w:trPr>
        <w:tc>
          <w:tcPr>
            <w:tcW w:w="450" w:type="dxa"/>
            <w:shd w:val="clear" w:color="auto" w:fill="auto"/>
          </w:tcPr>
          <w:p w14:paraId="1F119D89" w14:textId="77777777" w:rsidR="006B3FC2" w:rsidRPr="00E70481" w:rsidRDefault="006B3FC2" w:rsidP="00C45ED2">
            <w:pPr>
              <w:pStyle w:val="Header"/>
              <w:numPr>
                <w:ilvl w:val="0"/>
                <w:numId w:val="33"/>
              </w:numPr>
              <w:tabs>
                <w:tab w:val="clear" w:pos="4320"/>
                <w:tab w:val="clear" w:pos="8640"/>
              </w:tabs>
              <w:snapToGrid w:val="0"/>
              <w:spacing w:before="0" w:line="276" w:lineRule="auto"/>
              <w:jc w:val="both"/>
              <w:rPr>
                <w:lang w:val="en-GB"/>
              </w:rPr>
            </w:pPr>
          </w:p>
        </w:tc>
        <w:tc>
          <w:tcPr>
            <w:tcW w:w="8450" w:type="dxa"/>
            <w:shd w:val="clear" w:color="auto" w:fill="auto"/>
          </w:tcPr>
          <w:p w14:paraId="01D55B2D" w14:textId="2ED252E8" w:rsidR="006B3FC2" w:rsidRDefault="006B3FC2" w:rsidP="006B3FC2">
            <w:r>
              <w:t xml:space="preserve">As with the previous transfer the demo extracts the </w:t>
            </w:r>
            <w:r w:rsidR="009175E9">
              <w:t>c</w:t>
            </w:r>
            <w:r>
              <w:t xml:space="preserve">ontract details used to define the vehicle, updates the owner, waits for consensus to be achieved then confirms the update was successful, as shown by the message “Owner Updated”: </w:t>
            </w:r>
          </w:p>
          <w:p w14:paraId="71178EFB" w14:textId="77777777" w:rsidR="006B3FC2" w:rsidRDefault="006B3FC2" w:rsidP="006B3FC2"/>
          <w:p w14:paraId="2FD537E3" w14:textId="28198627" w:rsidR="006B3FC2" w:rsidRDefault="0081533F" w:rsidP="006B3FC2">
            <w:pPr>
              <w:rPr>
                <w:noProof/>
                <w:lang w:eastAsia="en-GB"/>
              </w:rPr>
            </w:pPr>
            <w:r>
              <w:rPr>
                <w:noProof/>
                <w:lang w:val="en-US"/>
              </w:rPr>
              <mc:AlternateContent>
                <mc:Choice Requires="wpg">
                  <w:drawing>
                    <wp:anchor distT="0" distB="0" distL="114300" distR="114300" simplePos="0" relativeHeight="251615232" behindDoc="0" locked="0" layoutInCell="1" allowOverlap="1" wp14:anchorId="4BE24421" wp14:editId="472648F4">
                      <wp:simplePos x="0" y="0"/>
                      <wp:positionH relativeFrom="column">
                        <wp:posOffset>1889760</wp:posOffset>
                      </wp:positionH>
                      <wp:positionV relativeFrom="paragraph">
                        <wp:posOffset>1270</wp:posOffset>
                      </wp:positionV>
                      <wp:extent cx="1592580" cy="1790700"/>
                      <wp:effectExtent l="0" t="1270" r="0" b="0"/>
                      <wp:wrapTopAndBottom/>
                      <wp:docPr id="1290" name="Group 1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2580" cy="1790700"/>
                                <a:chOff x="4992" y="6686"/>
                                <a:chExt cx="2508" cy="2820"/>
                              </a:xfrm>
                            </wpg:grpSpPr>
                            <pic:pic xmlns:pic="http://schemas.openxmlformats.org/drawingml/2006/picture">
                              <pic:nvPicPr>
                                <pic:cNvPr id="1291" name="Picture 1260" descr="dealership_transac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4992" y="6686"/>
                                  <a:ext cx="2508"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2" name="AutoShape 1261"/>
                              <wps:cNvSpPr>
                                <a:spLocks noChangeArrowheads="1"/>
                              </wps:cNvSpPr>
                              <wps:spPr bwMode="auto">
                                <a:xfrm>
                                  <a:off x="5924" y="8650"/>
                                  <a:ext cx="680" cy="680"/>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63EB3D" id="Group 1259" o:spid="_x0000_s1026" style="position:absolute;margin-left:148.8pt;margin-top:.1pt;width:125.4pt;height:141pt;z-index:251615232" coordorigin="4992,6686" coordsize="2508,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">
                      <v:shape id="Picture 1260" o:spid="_x0000_s1027" type="#_x0000_t75" alt="dealership_transaction" style="position:absolute;left:4992;top:6686;width:2508;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6EOvCAAAA3QAAAA8AAABkcnMvZG93bnJldi54bWxET02LwjAQvQv7H8Is7E1TdRHtNhUpiHoS&#10;W2GvQzO2xWZSmqjdf78RBG/zeJ+TrAfTijv1rrGsYDqJQBCXVjdcKTgX2/EShPPIGlvLpOCPHKzT&#10;j1GCsbYPPtE995UIIexiVFB738VSurImg25iO+LAXWxv0AfYV1L3+AjhppWzKFpIgw2Hhho7ymoq&#10;r/nNKMj0oSzmO8q+i8Nte1xGv6u9nSv19TlsfkB4Gvxb/HLvdZg/W03h+U04Qa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OhDrwgAAAN0AAAAPAAAAAAAAAAAAAAAAAJ8C&#10;AABkcnMvZG93bnJldi54bWxQSwUGAAAAAAQABAD3AAAAjgMAAAAA&#10;">
                        <v:imagedata r:id="rId65" o:title="dealership_transaction"/>
                      </v:shape>
                      <v:roundrect id="AutoShape 1261" o:spid="_x0000_s1028" style="position:absolute;left:5924;top:8650;width:680;height:680;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9PfMAA&#10;AADdAAAADwAAAGRycy9kb3ducmV2LnhtbERPTYvCMBC9C/sfwix403S7IFqNIoUFD3vQqvehmW3L&#10;NpOaRFv/vREEb/N4n7PaDKYVN3K+sazga5qAIC6tbrhScDr+TOYgfEDW2FomBXfysFl/jFaYadvz&#10;gW5FqEQMYZ+hgjqELpPSlzUZ9FPbEUfuzzqDIUJXSe2wj+GmlWmSzKTBhmNDjR3lNZX/xdUoWHxf&#10;5mf2l9D0NqHi95xv9y5Xavw5bJcgAg3hLX65dzrOTxcpPL+JJ8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9PfMAAAADdAAAADwAAAAAAAAAAAAAAAACYAgAAZHJzL2Rvd25y&#10;ZXYueG1sUEsFBgAAAAAEAAQA9QAAAIUDAAAAAA==&#10;" filled="f" strokecolor="red" strokeweight="1.5pt"/>
                      <w10:wrap type="topAndBottom"/>
                    </v:group>
                  </w:pict>
                </mc:Fallback>
              </mc:AlternateContent>
            </w:r>
            <w:r w:rsidR="006B3FC2">
              <w:rPr>
                <w:noProof/>
                <w:lang w:eastAsia="en-GB"/>
              </w:rPr>
              <w:t xml:space="preserve">Click OK. </w:t>
            </w:r>
          </w:p>
          <w:p w14:paraId="21CDBDE2" w14:textId="77777777" w:rsidR="006B3FC2" w:rsidRDefault="006B3FC2" w:rsidP="006B3FC2"/>
        </w:tc>
      </w:tr>
      <w:tr w:rsidR="006B3FC2" w:rsidRPr="00AF30DB" w14:paraId="419A2C59" w14:textId="77777777" w:rsidTr="006B3FC2">
        <w:trPr>
          <w:cantSplit/>
        </w:trPr>
        <w:tc>
          <w:tcPr>
            <w:tcW w:w="450" w:type="dxa"/>
            <w:shd w:val="clear" w:color="auto" w:fill="auto"/>
          </w:tcPr>
          <w:p w14:paraId="58695D22" w14:textId="77777777" w:rsidR="006B3FC2" w:rsidRPr="00E70481" w:rsidRDefault="006B3FC2" w:rsidP="00C45ED2">
            <w:pPr>
              <w:pStyle w:val="Header"/>
              <w:numPr>
                <w:ilvl w:val="0"/>
                <w:numId w:val="33"/>
              </w:numPr>
              <w:tabs>
                <w:tab w:val="clear" w:pos="4320"/>
                <w:tab w:val="clear" w:pos="8640"/>
              </w:tabs>
              <w:snapToGrid w:val="0"/>
              <w:spacing w:before="0" w:line="276" w:lineRule="auto"/>
              <w:jc w:val="both"/>
              <w:rPr>
                <w:lang w:val="en-GB"/>
              </w:rPr>
            </w:pPr>
          </w:p>
        </w:tc>
        <w:tc>
          <w:tcPr>
            <w:tcW w:w="8450" w:type="dxa"/>
            <w:shd w:val="clear" w:color="auto" w:fill="auto"/>
          </w:tcPr>
          <w:p w14:paraId="5D26BFFC" w14:textId="453636A8" w:rsidR="006B3FC2" w:rsidRDefault="006B3FC2" w:rsidP="006B3FC2">
            <w:r>
              <w:t xml:space="preserve">Dismiss the Transaction Complete message by clicking the </w:t>
            </w:r>
            <w:r w:rsidR="009175E9">
              <w:t>checkmark</w:t>
            </w:r>
            <w:r>
              <w:t xml:space="preserve">: </w:t>
            </w:r>
          </w:p>
          <w:p w14:paraId="32A01032" w14:textId="20D4DCDA" w:rsidR="006B3FC2" w:rsidRDefault="0081533F" w:rsidP="006B3FC2">
            <w:r>
              <w:rPr>
                <w:noProof/>
                <w:lang w:val="en-US"/>
              </w:rPr>
              <w:drawing>
                <wp:anchor distT="0" distB="0" distL="114300" distR="114300" simplePos="0" relativeHeight="251588608" behindDoc="0" locked="0" layoutInCell="1" allowOverlap="1" wp14:anchorId="425C7650" wp14:editId="22C9830C">
                  <wp:simplePos x="0" y="0"/>
                  <wp:positionH relativeFrom="column">
                    <wp:posOffset>678180</wp:posOffset>
                  </wp:positionH>
                  <wp:positionV relativeFrom="paragraph">
                    <wp:posOffset>79375</wp:posOffset>
                  </wp:positionV>
                  <wp:extent cx="3985260" cy="2385060"/>
                  <wp:effectExtent l="0" t="0" r="2540" b="2540"/>
                  <wp:wrapTopAndBottom/>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5260" cy="23850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B3FC2" w:rsidRPr="00AF30DB" w14:paraId="518DF761" w14:textId="77777777" w:rsidTr="006B3FC2">
        <w:trPr>
          <w:cantSplit/>
        </w:trPr>
        <w:tc>
          <w:tcPr>
            <w:tcW w:w="450" w:type="dxa"/>
            <w:shd w:val="clear" w:color="auto" w:fill="auto"/>
          </w:tcPr>
          <w:p w14:paraId="52A43889" w14:textId="77777777" w:rsidR="006B3FC2" w:rsidRPr="00E70481" w:rsidRDefault="006B3FC2" w:rsidP="00C45ED2">
            <w:pPr>
              <w:pStyle w:val="Header"/>
              <w:numPr>
                <w:ilvl w:val="0"/>
                <w:numId w:val="33"/>
              </w:numPr>
              <w:tabs>
                <w:tab w:val="clear" w:pos="4320"/>
                <w:tab w:val="clear" w:pos="8640"/>
              </w:tabs>
              <w:snapToGrid w:val="0"/>
              <w:spacing w:before="0" w:line="276" w:lineRule="auto"/>
              <w:jc w:val="both"/>
              <w:rPr>
                <w:lang w:val="en-GB"/>
              </w:rPr>
            </w:pPr>
          </w:p>
        </w:tc>
        <w:tc>
          <w:tcPr>
            <w:tcW w:w="8450" w:type="dxa"/>
            <w:shd w:val="clear" w:color="auto" w:fill="auto"/>
          </w:tcPr>
          <w:p w14:paraId="0119B052" w14:textId="049A7E75" w:rsidR="006B3FC2" w:rsidRDefault="00A92BB4" w:rsidP="009175E9">
            <w:r>
              <w:rPr>
                <w:noProof/>
                <w:lang w:val="en-US"/>
              </w:rPr>
              <mc:AlternateContent>
                <mc:Choice Requires="wps">
                  <w:drawing>
                    <wp:anchor distT="0" distB="0" distL="114300" distR="114300" simplePos="0" relativeHeight="251683840" behindDoc="0" locked="0" layoutInCell="1" allowOverlap="1" wp14:anchorId="30646A7A" wp14:editId="27B52500">
                      <wp:simplePos x="0" y="0"/>
                      <wp:positionH relativeFrom="column">
                        <wp:posOffset>69850</wp:posOffset>
                      </wp:positionH>
                      <wp:positionV relativeFrom="paragraph">
                        <wp:posOffset>1689735</wp:posOffset>
                      </wp:positionV>
                      <wp:extent cx="4860000" cy="327660"/>
                      <wp:effectExtent l="0" t="0" r="17145" b="15240"/>
                      <wp:wrapNone/>
                      <wp:docPr id="28" name="AutoShape 1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0000" cy="327660"/>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EBA38D" id="AutoShape 1254" o:spid="_x0000_s1026" style="position:absolute;margin-left:5.5pt;margin-top:133.05pt;width:382.7pt;height:25.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" filled="f" strokecolor="red" strokeweight="1.5pt"/>
                  </w:pict>
                </mc:Fallback>
              </mc:AlternateContent>
            </w:r>
            <w:r w:rsidR="006B3FC2">
              <w:t xml:space="preserve">Click the plus sign in the “Vehicles” box to verify that the asset is no longer available to the </w:t>
            </w:r>
            <w:proofErr w:type="spellStart"/>
            <w:r w:rsidR="006B3FC2">
              <w:t>Beechvale</w:t>
            </w:r>
            <w:proofErr w:type="spellEnd"/>
            <w:r w:rsidR="006B3FC2">
              <w:t xml:space="preserve"> </w:t>
            </w:r>
            <w:r w:rsidR="009175E9">
              <w:t>g</w:t>
            </w:r>
            <w:r w:rsidR="006B3FC2">
              <w:t xml:space="preserve">roup </w:t>
            </w:r>
            <w:r w:rsidR="009175E9">
              <w:t>d</w:t>
            </w:r>
            <w:r w:rsidR="006B3FC2">
              <w:t xml:space="preserve">ealer. You now will see only three vehicles. The vehicle you just transferred to the </w:t>
            </w:r>
            <w:r w:rsidR="009175E9">
              <w:t>l</w:t>
            </w:r>
            <w:r w:rsidR="006B3FC2">
              <w:t xml:space="preserve">ease </w:t>
            </w:r>
            <w:r w:rsidR="009175E9">
              <w:t>c</w:t>
            </w:r>
            <w:r w:rsidR="006B3FC2">
              <w:t xml:space="preserve">ompany should not appear: </w:t>
            </w:r>
            <w:r>
              <w:rPr>
                <w:noProof/>
                <w:lang w:val="en-US"/>
              </w:rPr>
              <w:drawing>
                <wp:inline distT="0" distB="0" distL="0" distR="0" wp14:anchorId="46920EA1" wp14:editId="6B5928F8">
                  <wp:extent cx="5228590" cy="34283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8590" cy="3428365"/>
                          </a:xfrm>
                          <a:prstGeom prst="rect">
                            <a:avLst/>
                          </a:prstGeom>
                        </pic:spPr>
                      </pic:pic>
                    </a:graphicData>
                  </a:graphic>
                </wp:inline>
              </w:drawing>
            </w:r>
          </w:p>
        </w:tc>
      </w:tr>
      <w:tr w:rsidR="006B3FC2" w:rsidRPr="00AF30DB" w14:paraId="4D521584" w14:textId="77777777" w:rsidTr="006B3FC2">
        <w:trPr>
          <w:cantSplit/>
        </w:trPr>
        <w:tc>
          <w:tcPr>
            <w:tcW w:w="450" w:type="dxa"/>
            <w:shd w:val="clear" w:color="auto" w:fill="auto"/>
          </w:tcPr>
          <w:p w14:paraId="4E5829EB" w14:textId="77777777" w:rsidR="006B3FC2" w:rsidRPr="00E70481" w:rsidRDefault="006B3FC2" w:rsidP="00C45ED2">
            <w:pPr>
              <w:pStyle w:val="Header"/>
              <w:numPr>
                <w:ilvl w:val="0"/>
                <w:numId w:val="33"/>
              </w:numPr>
              <w:tabs>
                <w:tab w:val="clear" w:pos="4320"/>
                <w:tab w:val="clear" w:pos="8640"/>
              </w:tabs>
              <w:snapToGrid w:val="0"/>
              <w:spacing w:before="0" w:line="276" w:lineRule="auto"/>
              <w:jc w:val="both"/>
              <w:rPr>
                <w:lang w:val="en-GB"/>
              </w:rPr>
            </w:pPr>
          </w:p>
        </w:tc>
        <w:tc>
          <w:tcPr>
            <w:tcW w:w="8450" w:type="dxa"/>
            <w:shd w:val="clear" w:color="auto" w:fill="auto"/>
          </w:tcPr>
          <w:p w14:paraId="274CEDF8" w14:textId="77777777" w:rsidR="006B3FC2" w:rsidRDefault="006B3FC2" w:rsidP="006B3FC2">
            <w:r>
              <w:t>Close this window and “Cancel” out of the Dealership’s Transfer Assets page.</w:t>
            </w:r>
          </w:p>
        </w:tc>
      </w:tr>
    </w:tbl>
    <w:p w14:paraId="61103B4C" w14:textId="77777777" w:rsidR="006B3FC2" w:rsidRDefault="006B3FC2" w:rsidP="006B3FC2"/>
    <w:p w14:paraId="46BFC45A" w14:textId="77777777" w:rsidR="006B3FC2" w:rsidRDefault="006B3FC2" w:rsidP="006B3FC2">
      <w:r>
        <w:br w:type="page"/>
      </w:r>
    </w:p>
    <w:p w14:paraId="45DC8032" w14:textId="77777777" w:rsidR="006B3FC2" w:rsidRDefault="006B3FC2" w:rsidP="006B3FC2">
      <w:pPr>
        <w:pStyle w:val="Heading2"/>
      </w:pPr>
      <w:bookmarkStart w:id="34" w:name="_Toc435193473"/>
      <w:bookmarkStart w:id="35" w:name="_Toc446600646"/>
      <w:bookmarkStart w:id="36" w:name="_Toc452129326"/>
      <w:r>
        <w:lastRenderedPageBreak/>
        <w:t>Scenario: Transfer: Lease Company to Leasee</w:t>
      </w:r>
      <w:bookmarkEnd w:id="34"/>
      <w:bookmarkEnd w:id="35"/>
      <w:bookmarkEnd w:id="36"/>
    </w:p>
    <w:p w14:paraId="372ECD4A" w14:textId="194BC5BB" w:rsidR="006B3FC2" w:rsidRDefault="006B3FC2" w:rsidP="006B3FC2">
      <w:r>
        <w:t>In this section</w:t>
      </w:r>
      <w:r w:rsidR="009175E9">
        <w:t>,</w:t>
      </w:r>
      <w:r>
        <w:t xml:space="preserve"> you will act as the </w:t>
      </w:r>
      <w:r w:rsidR="009175E9">
        <w:t>l</w:t>
      </w:r>
      <w:r>
        <w:t xml:space="preserve">ease </w:t>
      </w:r>
      <w:r w:rsidR="009175E9">
        <w:t>c</w:t>
      </w:r>
      <w:r>
        <w:t>ompany. First</w:t>
      </w:r>
      <w:r w:rsidR="009175E9">
        <w:t>,</w:t>
      </w:r>
      <w:r>
        <w:t xml:space="preserve"> you will verify that the asset you transferred earlier is now available to you acting as the </w:t>
      </w:r>
      <w:r w:rsidR="009175E9">
        <w:t>l</w:t>
      </w:r>
      <w:r>
        <w:t xml:space="preserve">ease </w:t>
      </w:r>
      <w:r w:rsidR="009175E9">
        <w:t>c</w:t>
      </w:r>
      <w:r>
        <w:t>ompany to transfer</w:t>
      </w:r>
      <w:r w:rsidR="009175E9">
        <w:t xml:space="preserve">; </w:t>
      </w:r>
      <w:r>
        <w:t xml:space="preserve">you will then transfer the asset to a </w:t>
      </w:r>
      <w:proofErr w:type="spellStart"/>
      <w:r w:rsidR="009175E9">
        <w:t>l</w:t>
      </w:r>
      <w:r>
        <w:t>easee</w:t>
      </w:r>
      <w:proofErr w:type="spellEnd"/>
      <w:r>
        <w:t>.</w:t>
      </w:r>
    </w:p>
    <w:p w14:paraId="19866288" w14:textId="77777777" w:rsidR="006B3FC2" w:rsidRPr="00FA05C2" w:rsidRDefault="006B3FC2" w:rsidP="006B3FC2"/>
    <w:p w14:paraId="537EBC4B" w14:textId="77777777" w:rsidR="006B3FC2" w:rsidRDefault="006B3FC2" w:rsidP="006B3FC2">
      <w:pPr>
        <w:pStyle w:val="Heading3"/>
      </w:pPr>
      <w:bookmarkStart w:id="37" w:name="_Toc435193474"/>
      <w:bookmarkStart w:id="38" w:name="_Toc446600647"/>
      <w:bookmarkStart w:id="39" w:name="_Toc452129327"/>
      <w:r>
        <w:t>Verify the Lease Company can now control the Asset</w:t>
      </w:r>
      <w:bookmarkEnd w:id="37"/>
      <w:bookmarkEnd w:id="38"/>
      <w:bookmarkEnd w:id="39"/>
    </w:p>
    <w:p w14:paraId="400A6EA0" w14:textId="77777777" w:rsidR="006B3FC2" w:rsidRDefault="006B3FC2" w:rsidP="006B3FC2"/>
    <w:p w14:paraId="6B42C0BF" w14:textId="4B9D5E1E" w:rsidR="006B3FC2" w:rsidRDefault="006B3FC2" w:rsidP="006B3FC2">
      <w:r>
        <w:t>In the previous section</w:t>
      </w:r>
      <w:r w:rsidR="009175E9">
        <w:t>,</w:t>
      </w:r>
      <w:r>
        <w:t xml:space="preserve"> you transferred the ownership of the vehicle </w:t>
      </w:r>
      <w:r>
        <w:rPr>
          <w:b/>
        </w:rPr>
        <w:t>880352730316924</w:t>
      </w:r>
      <w:r>
        <w:t xml:space="preserve"> from the dealership “</w:t>
      </w:r>
      <w:proofErr w:type="spellStart"/>
      <w:r>
        <w:t>Beechvale</w:t>
      </w:r>
      <w:proofErr w:type="spellEnd"/>
      <w:r>
        <w:t xml:space="preserve"> Group” to the </w:t>
      </w:r>
      <w:r w:rsidR="009175E9">
        <w:t>l</w:t>
      </w:r>
      <w:r>
        <w:t xml:space="preserve">ease </w:t>
      </w:r>
      <w:r w:rsidR="009175E9">
        <w:t>c</w:t>
      </w:r>
      <w:r>
        <w:t>ompany “</w:t>
      </w:r>
      <w:proofErr w:type="spellStart"/>
      <w:r>
        <w:t>Lease</w:t>
      </w:r>
      <w:r w:rsidR="00894735">
        <w:t>C</w:t>
      </w:r>
      <w:r>
        <w:t>an</w:t>
      </w:r>
      <w:proofErr w:type="spellEnd"/>
      <w:r>
        <w:t xml:space="preserve">”. The vehicle will now appear in the list of vehicles </w:t>
      </w:r>
      <w:proofErr w:type="spellStart"/>
      <w:r>
        <w:t>LeaseCan</w:t>
      </w:r>
      <w:proofErr w:type="spellEnd"/>
      <w:r>
        <w:t xml:space="preserve"> are able to control. </w:t>
      </w:r>
    </w:p>
    <w:p w14:paraId="7AE94A4E" w14:textId="77777777" w:rsidR="006B3FC2" w:rsidRPr="00630F5E" w:rsidRDefault="006B3FC2" w:rsidP="006B3FC2">
      <w:r>
        <w:t xml:space="preserve"> </w:t>
      </w:r>
    </w:p>
    <w:tbl>
      <w:tblPr>
        <w:tblW w:w="8900" w:type="dxa"/>
        <w:tblInd w:w="55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450"/>
        <w:gridCol w:w="8450"/>
      </w:tblGrid>
      <w:tr w:rsidR="006B3FC2" w:rsidRPr="00AF30DB" w14:paraId="0BBCFC68" w14:textId="77777777" w:rsidTr="006B3FC2">
        <w:trPr>
          <w:cantSplit/>
        </w:trPr>
        <w:tc>
          <w:tcPr>
            <w:tcW w:w="450" w:type="dxa"/>
            <w:shd w:val="clear" w:color="auto" w:fill="auto"/>
          </w:tcPr>
          <w:p w14:paraId="62D49A54" w14:textId="77777777" w:rsidR="006B3FC2" w:rsidRPr="00E70481" w:rsidRDefault="006B3FC2" w:rsidP="00C45ED2">
            <w:pPr>
              <w:pStyle w:val="Header"/>
              <w:numPr>
                <w:ilvl w:val="0"/>
                <w:numId w:val="34"/>
              </w:numPr>
              <w:tabs>
                <w:tab w:val="clear" w:pos="4320"/>
                <w:tab w:val="clear" w:pos="8640"/>
              </w:tabs>
              <w:snapToGrid w:val="0"/>
              <w:spacing w:before="0" w:line="276" w:lineRule="auto"/>
              <w:jc w:val="both"/>
              <w:rPr>
                <w:lang w:val="en-GB"/>
              </w:rPr>
            </w:pPr>
          </w:p>
        </w:tc>
        <w:tc>
          <w:tcPr>
            <w:tcW w:w="8450" w:type="dxa"/>
            <w:shd w:val="clear" w:color="auto" w:fill="auto"/>
          </w:tcPr>
          <w:p w14:paraId="11317C6F" w14:textId="77777777" w:rsidR="006B3FC2" w:rsidRDefault="006B3FC2" w:rsidP="006B3FC2">
            <w:r>
              <w:t xml:space="preserve">From the demo Main Menu, click the “Lease Company -&gt; Leasee” link: </w:t>
            </w:r>
          </w:p>
          <w:p w14:paraId="327F61BA" w14:textId="4D2F5340" w:rsidR="006B3FC2" w:rsidRDefault="0081533F" w:rsidP="006B3FC2">
            <w:r>
              <w:rPr>
                <w:noProof/>
                <w:lang w:val="en-US"/>
              </w:rPr>
              <mc:AlternateContent>
                <mc:Choice Requires="wpg">
                  <w:drawing>
                    <wp:anchor distT="0" distB="0" distL="114300" distR="114300" simplePos="0" relativeHeight="251598848" behindDoc="0" locked="0" layoutInCell="1" allowOverlap="1" wp14:anchorId="0911E637" wp14:editId="5685A63B">
                      <wp:simplePos x="0" y="0"/>
                      <wp:positionH relativeFrom="column">
                        <wp:posOffset>-32385</wp:posOffset>
                      </wp:positionH>
                      <wp:positionV relativeFrom="paragraph">
                        <wp:posOffset>49530</wp:posOffset>
                      </wp:positionV>
                      <wp:extent cx="5227320" cy="3992880"/>
                      <wp:effectExtent l="5715" t="0" r="0" b="0"/>
                      <wp:wrapTopAndBottom/>
                      <wp:docPr id="1283" name="Group 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3992880"/>
                                <a:chOff x="1965" y="4671"/>
                                <a:chExt cx="8232" cy="6288"/>
                              </a:xfrm>
                            </wpg:grpSpPr>
                            <pic:pic xmlns:pic="http://schemas.openxmlformats.org/drawingml/2006/picture">
                              <pic:nvPicPr>
                                <pic:cNvPr id="1284" name="Picture 12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965" y="4671"/>
                                  <a:ext cx="8232" cy="6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5" name="AutoShape 1208"/>
                              <wps:cNvSpPr>
                                <a:spLocks noChangeArrowheads="1"/>
                              </wps:cNvSpPr>
                              <wps:spPr bwMode="auto">
                                <a:xfrm>
                                  <a:off x="2032" y="9213"/>
                                  <a:ext cx="2304"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B70A56" id="Group 1206" o:spid="_x0000_s1026" style="position:absolute;margin-left:-2.55pt;margin-top:3.9pt;width:411.6pt;height:314.4pt;z-index:251598848" coordorigin="1965,4671" coordsize="8232,6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">
                      <v:shape id="Picture 1207" o:spid="_x0000_s1027" type="#_x0000_t75" style="position:absolute;left:1965;top:4671;width:8232;height: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116zGAAAA3QAAAA8AAABkcnMvZG93bnJldi54bWxEj91qAjEQhe8LvkOYQu9qorR1WY0ihYIW&#10;iz+VXg+bcXfpZrIkcV3f3giF3s1wzpzvzGzR20Z05EPtWMNoqEAQF87UXGo4fn88ZyBCRDbYOCYN&#10;VwqwmA8eZpgbd+E9dYdYihTCIUcNVYxtLmUoKrIYhq4lTtrJeYsxrb6UxuMlhdtGjpV6kxZrToQK&#10;W3qvqPg9nG2CFHE1UpOfz222VsedfzVtt/nS+umxX05BROrjv/nvemVS/XH2Avdv0ghyf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XXrMYAAADdAAAADwAAAAAAAAAAAAAA&#10;AACfAgAAZHJzL2Rvd25yZXYueG1sUEsFBgAAAAAEAAQA9wAAAJIDAAAAAA==&#10;">
                        <v:imagedata r:id="rId37" o:title=""/>
                      </v:shape>
                      <v:roundrect id="AutoShape 1208" o:spid="_x0000_s1028" style="position:absolute;left:2032;top:9213;width:2304;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9B1cIA&#10;AADdAAAADwAAAGRycy9kb3ducmV2LnhtbERPTWvCQBC9C/0PyxS86aaKkqauIoFCDx40be5DdpqE&#10;Zmfj7tbEf+8Kgrd5vM/Z7EbTiQs531pW8DZPQBBXVrdcK/j5/pylIHxA1thZJgVX8rDbvkw2mGk7&#10;8IkuRahFDGGfoYImhD6T0lcNGfRz2xNH7tc6gyFCV0vtcIjhppOLJFlLgy3HhgZ7yhuq/op/o+B9&#10;eU5L9ufQDjah4lDm+6PLlZq+jvsPEIHG8BQ/3F86zl+kK7h/E0+Q2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P0HVwgAAAN0AAAAPAAAAAAAAAAAAAAAAAJgCAABkcnMvZG93&#10;bnJldi54bWxQSwUGAAAAAAQABAD1AAAAhwMAAAAA&#10;" filled="f" strokecolor="red" strokeweight="1.5pt"/>
                      <w10:wrap type="topAndBottom"/>
                    </v:group>
                  </w:pict>
                </mc:Fallback>
              </mc:AlternateContent>
            </w:r>
          </w:p>
          <w:p w14:paraId="5BD4E746" w14:textId="77777777" w:rsidR="006B3FC2" w:rsidRDefault="006B3FC2" w:rsidP="006B3FC2">
            <w:pPr>
              <w:rPr>
                <w:noProof/>
                <w:lang w:eastAsia="en-GB"/>
              </w:rPr>
            </w:pPr>
          </w:p>
          <w:p w14:paraId="11B945F1" w14:textId="77777777" w:rsidR="006B3FC2" w:rsidRDefault="006B3FC2" w:rsidP="006B3FC2"/>
        </w:tc>
      </w:tr>
      <w:tr w:rsidR="006B3FC2" w:rsidRPr="00AF30DB" w14:paraId="3E04A92C" w14:textId="77777777" w:rsidTr="006B3FC2">
        <w:trPr>
          <w:cantSplit/>
        </w:trPr>
        <w:tc>
          <w:tcPr>
            <w:tcW w:w="450" w:type="dxa"/>
            <w:shd w:val="clear" w:color="auto" w:fill="auto"/>
          </w:tcPr>
          <w:p w14:paraId="6C2BCAB1" w14:textId="77777777" w:rsidR="006B3FC2" w:rsidRPr="00E70481" w:rsidRDefault="006B3FC2" w:rsidP="00C45ED2">
            <w:pPr>
              <w:pStyle w:val="Header"/>
              <w:numPr>
                <w:ilvl w:val="0"/>
                <w:numId w:val="34"/>
              </w:numPr>
              <w:tabs>
                <w:tab w:val="clear" w:pos="4320"/>
                <w:tab w:val="clear" w:pos="8640"/>
              </w:tabs>
              <w:snapToGrid w:val="0"/>
              <w:spacing w:before="0" w:line="276" w:lineRule="auto"/>
              <w:jc w:val="both"/>
              <w:rPr>
                <w:lang w:val="en-GB"/>
              </w:rPr>
            </w:pPr>
          </w:p>
        </w:tc>
        <w:tc>
          <w:tcPr>
            <w:tcW w:w="8450" w:type="dxa"/>
            <w:shd w:val="clear" w:color="auto" w:fill="auto"/>
          </w:tcPr>
          <w:p w14:paraId="670BC8E2" w14:textId="6716E728" w:rsidR="006B3FC2" w:rsidRDefault="0081533F" w:rsidP="006B3FC2">
            <w:r>
              <w:rPr>
                <w:noProof/>
                <w:lang w:val="en-US"/>
              </w:rPr>
              <mc:AlternateContent>
                <mc:Choice Requires="wpg">
                  <w:drawing>
                    <wp:anchor distT="0" distB="0" distL="114300" distR="114300" simplePos="0" relativeHeight="251609088" behindDoc="0" locked="0" layoutInCell="1" allowOverlap="1" wp14:anchorId="0EB99125" wp14:editId="60471440">
                      <wp:simplePos x="0" y="0"/>
                      <wp:positionH relativeFrom="column">
                        <wp:posOffset>13335</wp:posOffset>
                      </wp:positionH>
                      <wp:positionV relativeFrom="paragraph">
                        <wp:posOffset>323215</wp:posOffset>
                      </wp:positionV>
                      <wp:extent cx="5227320" cy="2446020"/>
                      <wp:effectExtent l="635" t="5715" r="4445" b="0"/>
                      <wp:wrapTopAndBottom/>
                      <wp:docPr id="1277" name="Group 1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446020"/>
                                <a:chOff x="2037" y="1512"/>
                                <a:chExt cx="8232" cy="3852"/>
                              </a:xfrm>
                            </wpg:grpSpPr>
                            <pic:pic xmlns:pic="http://schemas.openxmlformats.org/drawingml/2006/picture">
                              <pic:nvPicPr>
                                <pic:cNvPr id="1279" name="Picture 1238" descr="lease_compan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2037" y="1512"/>
                                  <a:ext cx="8232" cy="3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0" name="AutoShape 1239"/>
                              <wps:cNvSpPr>
                                <a:spLocks noChangeArrowheads="1"/>
                              </wps:cNvSpPr>
                              <wps:spPr bwMode="auto">
                                <a:xfrm>
                                  <a:off x="9192" y="4872"/>
                                  <a:ext cx="993" cy="373"/>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1" name="AutoShape 1240"/>
                              <wps:cNvSpPr>
                                <a:spLocks noChangeArrowheads="1"/>
                              </wps:cNvSpPr>
                              <wps:spPr bwMode="auto">
                                <a:xfrm>
                                  <a:off x="6219" y="4608"/>
                                  <a:ext cx="303" cy="192"/>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2" name="AutoShape 1241"/>
                              <wps:cNvSpPr>
                                <a:spLocks noChangeArrowheads="1"/>
                              </wps:cNvSpPr>
                              <wps:spPr bwMode="auto">
                                <a:xfrm>
                                  <a:off x="2199" y="4596"/>
                                  <a:ext cx="303" cy="192"/>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C277D" id="Group 1237" o:spid="_x0000_s1026" style="position:absolute;margin-left:1.05pt;margin-top:25.45pt;width:411.6pt;height:192.6pt;z-index:251609088" coordorigin="2037,1512" coordsize="8232,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">
                      <v:shape id="Picture 1238" o:spid="_x0000_s1027" type="#_x0000_t75" alt="lease_company" style="position:absolute;left:2037;top:1512;width:8232;height:3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ts3CAAAA3QAAAA8AAABkcnMvZG93bnJldi54bWxET0uLwjAQvgv7H8Is7EU03R58VKMsiyvi&#10;zerB49CMTbWZlCar9d8bQfA2H99z5svO1uJKra8cK/geJiCIC6crLhUc9n+DCQgfkDXWjknBnTws&#10;Fx+9OWba3XhH1zyUIoawz1CBCaHJpPSFIYt+6BriyJ1cazFE2JZSt3iL4baWaZKMpMWKY4PBhn4N&#10;FZf83ypItm5qXJMfd/d0VZ9X2K9O675SX5/dzwxEoC68xS/3Rsf56XgKz2/iCX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FLbNwgAAAN0AAAAPAAAAAAAAAAAAAAAAAJ8C&#10;AABkcnMvZG93bnJldi54bWxQSwUGAAAAAAQABAD3AAAAjgMAAAAA&#10;">
                        <v:imagedata r:id="rId69" o:title="lease_company"/>
                      </v:shape>
                      <v:roundrect id="AutoShape 1239" o:spid="_x0000_s1028" style="position:absolute;left:9192;top:4872;width:993;height:373;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iTcQA&#10;AADdAAAADwAAAGRycy9kb3ducmV2LnhtbESPQWvCQBCF70L/wzIFb7pRocTUVSRQ6KGHNup9yE6T&#10;YHY27m5N+u87h4K3Gd6b977ZHSbXqzuF2Hk2sFpmoIhrbztuDJxPb4scVEzIFnvPZOCXIhz2T7Md&#10;FtaP/EX3KjVKQjgWaKBNaSi0jnVLDuPSD8SiffvgMMkaGm0DjhLuer3OshftsGNpaHGgsqX6Wv04&#10;A9vNLb9wvKVu9BlVH5fy+BlKY+bP0/EVVKIpPcz/1+9W8Ne58Ms3MoL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4k3EAAAA3QAAAA8AAAAAAAAAAAAAAAAAmAIAAGRycy9k&#10;b3ducmV2LnhtbFBLBQYAAAAABAAEAPUAAACJAwAAAAA=&#10;" filled="f" strokecolor="red" strokeweight="1.5pt"/>
                      <v:roundrect id="AutoShape 1240" o:spid="_x0000_s1029" style="position:absolute;left:6219;top:4608;width:303;height:192;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H1sAA&#10;AADdAAAADwAAAGRycy9kb3ducmV2LnhtbERPTYvCMBC9L/gfwgje1lQXpFuNIgXBwx7cut6HZmyL&#10;zaQm0dZ/bxYEb/N4n7PaDKYVd3K+saxgNk1AEJdWN1wp+DvuPlMQPiBrbC2Tggd52KxHHyvMtO35&#10;l+5FqEQMYZ+hgjqELpPSlzUZ9FPbEUfubJ3BEKGrpHbYx3DTynmSLKTBhmNDjR3lNZWX4mYUfH9d&#10;0xP7a2h6m1Dxc8q3B5crNRkP2yWIQEN4i1/uvY7z5+kM/r+JJ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wRH1sAAAADdAAAADwAAAAAAAAAAAAAAAACYAgAAZHJzL2Rvd25y&#10;ZXYueG1sUEsFBgAAAAAEAAQA9QAAAIUDAAAAAA==&#10;" filled="f" strokecolor="red" strokeweight="1.5pt"/>
                      <v:roundrect id="AutoShape 1241" o:spid="_x0000_s1030" style="position:absolute;left:2199;top:4596;width:303;height:192;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bZocEA&#10;AADdAAAADwAAAGRycy9kb3ducmV2LnhtbERPTYvCMBC9L/gfwgh7W1MrSK1GkYKwBw9uV+9DM7bF&#10;ZlKTrO3+e7Mg7G0e73M2u9F04kHOt5YVzGcJCOLK6pZrBefvw0cGwgdkjZ1lUvBLHnbbydsGc20H&#10;/qJHGWoRQ9jnqKAJoc+l9FVDBv3M9sSRu1pnMEToaqkdDjHcdDJNkqU02HJsaLCnoqHqVv4YBavF&#10;Pbuwv4d2sAmVx0uxP7lCqffpuF+DCDSGf/HL/anj/DRL4e+beIL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2aHBAAAA3QAAAA8AAAAAAAAAAAAAAAAAmAIAAGRycy9kb3du&#10;cmV2LnhtbFBLBQYAAAAABAAEAPUAAACGAwAAAAA=&#10;" filled="f" strokecolor="red" strokeweight="1.5pt"/>
                      <w10:wrap type="topAndBottom"/>
                    </v:group>
                  </w:pict>
                </mc:Fallback>
              </mc:AlternateContent>
            </w:r>
            <w:r w:rsidR="006B3FC2">
              <w:t xml:space="preserve">Use the plus signs to prepare a transfer as follows Click the transfer Assets button when ready: </w:t>
            </w:r>
          </w:p>
          <w:p w14:paraId="4A26652F" w14:textId="77777777" w:rsidR="006B3FC2" w:rsidRDefault="006B3FC2" w:rsidP="006B3FC2">
            <w:r>
              <w:t xml:space="preserve"> </w:t>
            </w:r>
          </w:p>
        </w:tc>
      </w:tr>
      <w:tr w:rsidR="006B3FC2" w:rsidRPr="00AF30DB" w14:paraId="641C0E91" w14:textId="77777777" w:rsidTr="006B3FC2">
        <w:trPr>
          <w:cantSplit/>
        </w:trPr>
        <w:tc>
          <w:tcPr>
            <w:tcW w:w="450" w:type="dxa"/>
            <w:shd w:val="clear" w:color="auto" w:fill="auto"/>
          </w:tcPr>
          <w:p w14:paraId="53DAC271" w14:textId="77777777" w:rsidR="006B3FC2" w:rsidRPr="00E70481" w:rsidRDefault="006B3FC2" w:rsidP="00C45ED2">
            <w:pPr>
              <w:pStyle w:val="Header"/>
              <w:numPr>
                <w:ilvl w:val="0"/>
                <w:numId w:val="34"/>
              </w:numPr>
              <w:tabs>
                <w:tab w:val="clear" w:pos="4320"/>
                <w:tab w:val="clear" w:pos="8640"/>
              </w:tabs>
              <w:snapToGrid w:val="0"/>
              <w:spacing w:before="0" w:line="276" w:lineRule="auto"/>
              <w:jc w:val="both"/>
              <w:rPr>
                <w:lang w:val="en-GB"/>
              </w:rPr>
            </w:pPr>
          </w:p>
        </w:tc>
        <w:tc>
          <w:tcPr>
            <w:tcW w:w="8450" w:type="dxa"/>
            <w:shd w:val="clear" w:color="auto" w:fill="auto"/>
          </w:tcPr>
          <w:p w14:paraId="0A625181" w14:textId="7AFF1772" w:rsidR="006B3FC2" w:rsidRDefault="006B3FC2" w:rsidP="006B3FC2">
            <w:r>
              <w:t xml:space="preserve">When </w:t>
            </w:r>
            <w:r w:rsidR="009175E9">
              <w:t>a c</w:t>
            </w:r>
            <w:r>
              <w:t>onsensus has been achieved click the OK button.</w:t>
            </w:r>
          </w:p>
          <w:p w14:paraId="78DD7D47" w14:textId="77777777" w:rsidR="006B3FC2" w:rsidRDefault="006B3FC2" w:rsidP="006B3FC2"/>
        </w:tc>
      </w:tr>
      <w:tr w:rsidR="006B3FC2" w:rsidRPr="00AF30DB" w14:paraId="37072EA2" w14:textId="77777777" w:rsidTr="006B3FC2">
        <w:trPr>
          <w:cantSplit/>
        </w:trPr>
        <w:tc>
          <w:tcPr>
            <w:tcW w:w="450" w:type="dxa"/>
            <w:shd w:val="clear" w:color="auto" w:fill="auto"/>
          </w:tcPr>
          <w:p w14:paraId="2367C198" w14:textId="77777777" w:rsidR="006B3FC2" w:rsidRPr="00E70481" w:rsidRDefault="006B3FC2" w:rsidP="00C45ED2">
            <w:pPr>
              <w:pStyle w:val="Header"/>
              <w:numPr>
                <w:ilvl w:val="0"/>
                <w:numId w:val="34"/>
              </w:numPr>
              <w:tabs>
                <w:tab w:val="clear" w:pos="4320"/>
                <w:tab w:val="clear" w:pos="8640"/>
              </w:tabs>
              <w:snapToGrid w:val="0"/>
              <w:spacing w:before="0" w:line="276" w:lineRule="auto"/>
              <w:jc w:val="both"/>
              <w:rPr>
                <w:lang w:val="en-GB"/>
              </w:rPr>
            </w:pPr>
          </w:p>
        </w:tc>
        <w:tc>
          <w:tcPr>
            <w:tcW w:w="8450" w:type="dxa"/>
            <w:shd w:val="clear" w:color="auto" w:fill="auto"/>
          </w:tcPr>
          <w:p w14:paraId="5E7AB3CB" w14:textId="79B6A31D" w:rsidR="006B3FC2" w:rsidRDefault="006B3FC2" w:rsidP="006B3FC2">
            <w:r>
              <w:t xml:space="preserve">Dismiss the Transaction Complete message by clicking the </w:t>
            </w:r>
            <w:r w:rsidR="009175E9">
              <w:t>checkmark</w:t>
            </w:r>
            <w:r>
              <w:t>.</w:t>
            </w:r>
          </w:p>
          <w:p w14:paraId="245048D7" w14:textId="77777777" w:rsidR="006B3FC2" w:rsidRDefault="006B3FC2" w:rsidP="006B3FC2"/>
        </w:tc>
      </w:tr>
      <w:tr w:rsidR="006B3FC2" w:rsidRPr="00AF30DB" w14:paraId="73EBF28C" w14:textId="77777777" w:rsidTr="006B3FC2">
        <w:trPr>
          <w:cantSplit/>
        </w:trPr>
        <w:tc>
          <w:tcPr>
            <w:tcW w:w="450" w:type="dxa"/>
            <w:shd w:val="clear" w:color="auto" w:fill="auto"/>
          </w:tcPr>
          <w:p w14:paraId="2994BE1E" w14:textId="77777777" w:rsidR="006B3FC2" w:rsidRPr="00E70481" w:rsidRDefault="006B3FC2" w:rsidP="00C45ED2">
            <w:pPr>
              <w:pStyle w:val="Header"/>
              <w:numPr>
                <w:ilvl w:val="0"/>
                <w:numId w:val="34"/>
              </w:numPr>
              <w:tabs>
                <w:tab w:val="clear" w:pos="4320"/>
                <w:tab w:val="clear" w:pos="8640"/>
              </w:tabs>
              <w:snapToGrid w:val="0"/>
              <w:spacing w:before="0" w:line="276" w:lineRule="auto"/>
              <w:jc w:val="both"/>
              <w:rPr>
                <w:lang w:val="en-GB"/>
              </w:rPr>
            </w:pPr>
          </w:p>
        </w:tc>
        <w:tc>
          <w:tcPr>
            <w:tcW w:w="8450" w:type="dxa"/>
            <w:shd w:val="clear" w:color="auto" w:fill="auto"/>
          </w:tcPr>
          <w:p w14:paraId="4A4E4064" w14:textId="1EB8706F" w:rsidR="006B3FC2" w:rsidRDefault="006B3FC2" w:rsidP="006B3FC2">
            <w:r>
              <w:t xml:space="preserve">Verify that the vehicle is no longer available to the </w:t>
            </w:r>
            <w:r w:rsidR="009175E9">
              <w:t>l</w:t>
            </w:r>
            <w:r>
              <w:t xml:space="preserve">ease </w:t>
            </w:r>
            <w:r w:rsidR="009175E9">
              <w:t>c</w:t>
            </w:r>
            <w:r>
              <w:t xml:space="preserve">ompany (click the plus sign in the vehicles box, the vehicle </w:t>
            </w:r>
            <w:r>
              <w:rPr>
                <w:b/>
              </w:rPr>
              <w:t>88035273031692</w:t>
            </w:r>
            <w:r w:rsidRPr="00701100">
              <w:rPr>
                <w:b/>
              </w:rPr>
              <w:t>4</w:t>
            </w:r>
            <w:r>
              <w:t xml:space="preserve"> should not appear in the list of vehicles).</w:t>
            </w:r>
          </w:p>
          <w:p w14:paraId="37091EB6" w14:textId="77777777" w:rsidR="006B3FC2" w:rsidRDefault="006B3FC2" w:rsidP="006B3FC2"/>
        </w:tc>
      </w:tr>
    </w:tbl>
    <w:p w14:paraId="3DC4DB2C" w14:textId="77777777" w:rsidR="006B3FC2" w:rsidRDefault="006B3FC2" w:rsidP="006B3FC2"/>
    <w:p w14:paraId="4418F9A1" w14:textId="77777777" w:rsidR="006B3FC2" w:rsidRDefault="006B3FC2" w:rsidP="006B3FC2">
      <w:r>
        <w:br w:type="page"/>
      </w:r>
    </w:p>
    <w:p w14:paraId="0D2D7CBE" w14:textId="77777777" w:rsidR="006B3FC2" w:rsidRDefault="006B3FC2" w:rsidP="006B3FC2"/>
    <w:p w14:paraId="2517440A" w14:textId="77777777" w:rsidR="006B3FC2" w:rsidRDefault="006B3FC2" w:rsidP="006B3FC2">
      <w:pPr>
        <w:pStyle w:val="Heading2"/>
      </w:pPr>
      <w:bookmarkStart w:id="40" w:name="_Toc435193475"/>
      <w:bookmarkStart w:id="41" w:name="_Toc446600648"/>
      <w:bookmarkStart w:id="42" w:name="_Toc452129328"/>
      <w:r>
        <w:t>Scenario: Transfer: Leasee to Scrap Merchant</w:t>
      </w:r>
      <w:bookmarkEnd w:id="40"/>
      <w:bookmarkEnd w:id="41"/>
      <w:bookmarkEnd w:id="42"/>
      <w:r>
        <w:t xml:space="preserve">  </w:t>
      </w:r>
    </w:p>
    <w:p w14:paraId="089A0442" w14:textId="3A211E12" w:rsidR="006B3FC2" w:rsidRDefault="006B3FC2" w:rsidP="006B3FC2">
      <w:r>
        <w:t>In this section</w:t>
      </w:r>
      <w:r w:rsidR="009175E9">
        <w:t>,</w:t>
      </w:r>
      <w:r>
        <w:t xml:space="preserve"> you will act as the </w:t>
      </w:r>
      <w:proofErr w:type="spellStart"/>
      <w:r w:rsidR="009175E9">
        <w:t>l</w:t>
      </w:r>
      <w:r>
        <w:t>easee</w:t>
      </w:r>
      <w:proofErr w:type="spellEnd"/>
      <w:r>
        <w:t xml:space="preserve"> (individual). First</w:t>
      </w:r>
      <w:r w:rsidR="009175E9">
        <w:t>,</w:t>
      </w:r>
      <w:r>
        <w:t xml:space="preserve"> you will verify that the asset you transferred earlier is now available to you acting as the Leasee to transfer</w:t>
      </w:r>
      <w:r w:rsidR="009175E9">
        <w:t>;</w:t>
      </w:r>
      <w:r>
        <w:t xml:space="preserve"> you will then transfer the asset to a </w:t>
      </w:r>
      <w:r w:rsidR="009175E9">
        <w:t>s</w:t>
      </w:r>
      <w:r>
        <w:t xml:space="preserve">crap </w:t>
      </w:r>
      <w:r w:rsidR="009175E9">
        <w:t>m</w:t>
      </w:r>
      <w:r>
        <w:t>erchant.</w:t>
      </w:r>
    </w:p>
    <w:p w14:paraId="17A21C8A" w14:textId="77777777" w:rsidR="006B3FC2" w:rsidRPr="00FA05C2" w:rsidRDefault="006B3FC2" w:rsidP="006B3FC2"/>
    <w:p w14:paraId="412D9554" w14:textId="77777777" w:rsidR="006B3FC2" w:rsidRDefault="006B3FC2" w:rsidP="006B3FC2">
      <w:pPr>
        <w:pStyle w:val="Heading3"/>
      </w:pPr>
      <w:bookmarkStart w:id="43" w:name="_Toc435193476"/>
      <w:bookmarkStart w:id="44" w:name="_Toc446600649"/>
      <w:bookmarkStart w:id="45" w:name="_Toc452129329"/>
      <w:r>
        <w:t>Verify the Leasee can now control the Asset</w:t>
      </w:r>
      <w:bookmarkEnd w:id="43"/>
      <w:bookmarkEnd w:id="44"/>
      <w:bookmarkEnd w:id="45"/>
    </w:p>
    <w:p w14:paraId="0CC67E07" w14:textId="77777777" w:rsidR="006B3FC2" w:rsidRDefault="006B3FC2" w:rsidP="006B3FC2"/>
    <w:p w14:paraId="35DD8319" w14:textId="6971DEC7" w:rsidR="006B3FC2" w:rsidRDefault="006B3FC2" w:rsidP="006B3FC2">
      <w:r>
        <w:t>In the previous section</w:t>
      </w:r>
      <w:r w:rsidR="009175E9">
        <w:t>,</w:t>
      </w:r>
      <w:r>
        <w:t xml:space="preserve"> you transferred the ownership of the vehicle </w:t>
      </w:r>
      <w:r>
        <w:rPr>
          <w:b/>
        </w:rPr>
        <w:t>880352730316924</w:t>
      </w:r>
      <w:r>
        <w:t xml:space="preserve"> from the </w:t>
      </w:r>
      <w:r w:rsidR="009175E9">
        <w:t>l</w:t>
      </w:r>
      <w:r>
        <w:t xml:space="preserve">ease </w:t>
      </w:r>
      <w:r w:rsidR="009175E9">
        <w:t>c</w:t>
      </w:r>
      <w:r>
        <w:t>ompany “</w:t>
      </w:r>
      <w:proofErr w:type="spellStart"/>
      <w:r>
        <w:t>LeaseCan</w:t>
      </w:r>
      <w:proofErr w:type="spellEnd"/>
      <w:r>
        <w:t xml:space="preserve">” to the individual “Joe Payne”. The vehicle will now appear in the list of vehicles Joe is able to control. </w:t>
      </w:r>
    </w:p>
    <w:p w14:paraId="0DFB2489" w14:textId="77777777" w:rsidR="006B3FC2" w:rsidRPr="00630F5E" w:rsidRDefault="006B3FC2" w:rsidP="006B3FC2">
      <w:r>
        <w:t xml:space="preserve"> </w:t>
      </w:r>
    </w:p>
    <w:p w14:paraId="76B55610" w14:textId="77777777" w:rsidR="006B3FC2" w:rsidRDefault="006B3FC2" w:rsidP="006B3FC2"/>
    <w:tbl>
      <w:tblPr>
        <w:tblW w:w="8900" w:type="dxa"/>
        <w:tblInd w:w="55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450"/>
        <w:gridCol w:w="8450"/>
      </w:tblGrid>
      <w:tr w:rsidR="006B3FC2" w:rsidRPr="00AF30DB" w14:paraId="360F529A" w14:textId="77777777" w:rsidTr="006B3FC2">
        <w:trPr>
          <w:cantSplit/>
        </w:trPr>
        <w:tc>
          <w:tcPr>
            <w:tcW w:w="450" w:type="dxa"/>
            <w:shd w:val="clear" w:color="auto" w:fill="auto"/>
          </w:tcPr>
          <w:p w14:paraId="25B389CB" w14:textId="77777777" w:rsidR="006B3FC2" w:rsidRPr="00E70481" w:rsidRDefault="006B3FC2" w:rsidP="00C45ED2">
            <w:pPr>
              <w:pStyle w:val="Header"/>
              <w:numPr>
                <w:ilvl w:val="0"/>
                <w:numId w:val="35"/>
              </w:numPr>
              <w:tabs>
                <w:tab w:val="clear" w:pos="4320"/>
                <w:tab w:val="clear" w:pos="8640"/>
              </w:tabs>
              <w:snapToGrid w:val="0"/>
              <w:spacing w:before="0" w:line="276" w:lineRule="auto"/>
              <w:jc w:val="both"/>
              <w:rPr>
                <w:lang w:val="en-GB"/>
              </w:rPr>
            </w:pPr>
          </w:p>
        </w:tc>
        <w:tc>
          <w:tcPr>
            <w:tcW w:w="8450" w:type="dxa"/>
            <w:shd w:val="clear" w:color="auto" w:fill="auto"/>
          </w:tcPr>
          <w:p w14:paraId="73B9EC76" w14:textId="77777777" w:rsidR="006B3FC2" w:rsidRDefault="006B3FC2" w:rsidP="006B3FC2">
            <w:r>
              <w:t xml:space="preserve">From the demo Main Menu, click the “Lease Company -&gt; Leasee” link: </w:t>
            </w:r>
          </w:p>
          <w:p w14:paraId="3EB16227" w14:textId="0ADAA0A8" w:rsidR="006B3FC2" w:rsidRDefault="0081533F" w:rsidP="006B3FC2">
            <w:r>
              <w:rPr>
                <w:noProof/>
                <w:lang w:val="en-US"/>
              </w:rPr>
              <mc:AlternateContent>
                <mc:Choice Requires="wpg">
                  <w:drawing>
                    <wp:anchor distT="0" distB="0" distL="114300" distR="114300" simplePos="0" relativeHeight="251599872" behindDoc="0" locked="0" layoutInCell="1" allowOverlap="1" wp14:anchorId="0001DEA9" wp14:editId="21E0CDE4">
                      <wp:simplePos x="0" y="0"/>
                      <wp:positionH relativeFrom="column">
                        <wp:posOffset>20320</wp:posOffset>
                      </wp:positionH>
                      <wp:positionV relativeFrom="paragraph">
                        <wp:posOffset>17780</wp:posOffset>
                      </wp:positionV>
                      <wp:extent cx="5227320" cy="3992880"/>
                      <wp:effectExtent l="0" t="5080" r="0" b="2540"/>
                      <wp:wrapTopAndBottom/>
                      <wp:docPr id="1274" name="Group 1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3992880"/>
                                <a:chOff x="2048" y="5127"/>
                                <a:chExt cx="8232" cy="6288"/>
                              </a:xfrm>
                            </wpg:grpSpPr>
                            <pic:pic xmlns:pic="http://schemas.openxmlformats.org/drawingml/2006/picture">
                              <pic:nvPicPr>
                                <pic:cNvPr id="1275" name="Picture 12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048" y="5127"/>
                                  <a:ext cx="8232" cy="6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6" name="AutoShape 1211"/>
                              <wps:cNvSpPr>
                                <a:spLocks noChangeArrowheads="1"/>
                              </wps:cNvSpPr>
                              <wps:spPr bwMode="auto">
                                <a:xfrm>
                                  <a:off x="2115" y="9969"/>
                                  <a:ext cx="2304"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E254D3" id="Group 1209" o:spid="_x0000_s1026" style="position:absolute;margin-left:1.6pt;margin-top:1.4pt;width:411.6pt;height:314.4pt;z-index:251599872" coordorigin="2048,5127" coordsize="8232,6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">
                      <v:shape id="Picture 1210" o:spid="_x0000_s1027" type="#_x0000_t75" style="position:absolute;left:2048;top:5127;width:8232;height: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sAhDFAAAA3QAAAA8AAABkcnMvZG93bnJldi54bWxEj91qAjEQhe8LvkMYwbuaKFhlNYoIBS2V&#10;+ofXw2bcXdxMliRdt29vCoXezXDOnO/MYtXZWrTkQ+VYw2ioQBDnzlRcaLic319nIEJENlg7Jg0/&#10;FGC17L0sMDPuwUdqT7EQKYRDhhrKGJtMypCXZDEMXUOctJvzFmNafSGNx0cKt7UcK/UmLVacCCU2&#10;tCkpv5++bYLkcTtS0+vH12ynLgc/MU37udd60O/WcxCRuvhv/rvemlR/PJ3A7zdpBLl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7AIQxQAAAN0AAAAPAAAAAAAAAAAAAAAA&#10;AJ8CAABkcnMvZG93bnJldi54bWxQSwUGAAAAAAQABAD3AAAAkQMAAAAA&#10;">
                        <v:imagedata r:id="rId37" o:title=""/>
                      </v:shape>
                      <v:roundrect id="AutoShape 1211" o:spid="_x0000_s1028" style="position:absolute;left:2115;top:9969;width:2304;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ivhcIA&#10;AADdAAAADwAAAGRycy9kb3ducmV2LnhtbERPPWvDMBDdC/kP4gLZGrkupIkbJRhDoEOH1kn2w7ra&#10;ptbJlhTb+fdVodDtHu/z9sfZdGIk51vLCp7WCQjiyuqWawWX8+lxC8IHZI2dZVJwJw/Hw+Jhj5m2&#10;E3/SWIZaxBD2GSpoQugzKX3VkEG/tj1x5L6sMxgidLXUDqcYbjqZJslGGmw5NjTYU9FQ9V3ejILd&#10;87C9sh9CO9mEyvdrkX+4QqnVcs5fQQSaw7/4z/2m4/z0ZQO/38QT5O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OK+FwgAAAN0AAAAPAAAAAAAAAAAAAAAAAJgCAABkcnMvZG93&#10;bnJldi54bWxQSwUGAAAAAAQABAD1AAAAhwMAAAAA&#10;" filled="f" strokecolor="red" strokeweight="1.5pt"/>
                      <w10:wrap type="topAndBottom"/>
                    </v:group>
                  </w:pict>
                </mc:Fallback>
              </mc:AlternateContent>
            </w:r>
          </w:p>
        </w:tc>
      </w:tr>
      <w:tr w:rsidR="006B3FC2" w:rsidRPr="00AF30DB" w14:paraId="62F032CD" w14:textId="77777777" w:rsidTr="006B3FC2">
        <w:trPr>
          <w:cantSplit/>
        </w:trPr>
        <w:tc>
          <w:tcPr>
            <w:tcW w:w="450" w:type="dxa"/>
            <w:shd w:val="clear" w:color="auto" w:fill="auto"/>
          </w:tcPr>
          <w:p w14:paraId="04E0AF06" w14:textId="77777777" w:rsidR="006B3FC2" w:rsidRPr="00E70481" w:rsidRDefault="006B3FC2" w:rsidP="00C45ED2">
            <w:pPr>
              <w:pStyle w:val="Header"/>
              <w:numPr>
                <w:ilvl w:val="0"/>
                <w:numId w:val="35"/>
              </w:numPr>
              <w:tabs>
                <w:tab w:val="clear" w:pos="4320"/>
                <w:tab w:val="clear" w:pos="8640"/>
              </w:tabs>
              <w:snapToGrid w:val="0"/>
              <w:spacing w:before="0" w:line="276" w:lineRule="auto"/>
              <w:jc w:val="both"/>
              <w:rPr>
                <w:lang w:val="en-GB"/>
              </w:rPr>
            </w:pPr>
          </w:p>
        </w:tc>
        <w:tc>
          <w:tcPr>
            <w:tcW w:w="8450" w:type="dxa"/>
            <w:shd w:val="clear" w:color="auto" w:fill="auto"/>
          </w:tcPr>
          <w:p w14:paraId="3AA71AD3" w14:textId="5F05FDD7" w:rsidR="006B3FC2" w:rsidRDefault="006B3FC2" w:rsidP="006B3FC2">
            <w:r>
              <w:t xml:space="preserve">Use the plus signs to prepare a transfer as follows, click the </w:t>
            </w:r>
            <w:r w:rsidR="009175E9">
              <w:t>T</w:t>
            </w:r>
            <w:r>
              <w:t xml:space="preserve">ransfer Assets button when ready: </w:t>
            </w:r>
          </w:p>
          <w:p w14:paraId="37BCD97C" w14:textId="59ABEB55" w:rsidR="006B3FC2" w:rsidRDefault="0081533F" w:rsidP="006B3FC2">
            <w:r>
              <w:rPr>
                <w:noProof/>
                <w:lang w:val="en-US"/>
              </w:rPr>
              <mc:AlternateContent>
                <mc:Choice Requires="wpg">
                  <w:drawing>
                    <wp:inline distT="0" distB="0" distL="0" distR="0" wp14:anchorId="62C79EEF" wp14:editId="48477A38">
                      <wp:extent cx="5234940" cy="2446020"/>
                      <wp:effectExtent l="0" t="0" r="0" b="5080"/>
                      <wp:docPr id="1269" name="Group 1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940" cy="2446020"/>
                                <a:chOff x="2026" y="1762"/>
                                <a:chExt cx="8244" cy="3852"/>
                              </a:xfrm>
                            </wpg:grpSpPr>
                            <pic:pic xmlns:pic="http://schemas.openxmlformats.org/drawingml/2006/picture">
                              <pic:nvPicPr>
                                <pic:cNvPr id="1270" name="Picture 1172" descr="lease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026" y="1762"/>
                                  <a:ext cx="8244" cy="3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1" name="AutoShape 1173"/>
                              <wps:cNvSpPr>
                                <a:spLocks noChangeArrowheads="1"/>
                              </wps:cNvSpPr>
                              <wps:spPr bwMode="auto">
                                <a:xfrm>
                                  <a:off x="9183" y="5125"/>
                                  <a:ext cx="993" cy="373"/>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 name="AutoShape 1174"/>
                              <wps:cNvSpPr>
                                <a:spLocks noChangeArrowheads="1"/>
                              </wps:cNvSpPr>
                              <wps:spPr bwMode="auto">
                                <a:xfrm>
                                  <a:off x="2172" y="4849"/>
                                  <a:ext cx="303" cy="192"/>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 name="AutoShape 1175"/>
                              <wps:cNvSpPr>
                                <a:spLocks noChangeArrowheads="1"/>
                              </wps:cNvSpPr>
                              <wps:spPr bwMode="auto">
                                <a:xfrm>
                                  <a:off x="6198" y="4849"/>
                                  <a:ext cx="303" cy="192"/>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5B1C89A" id="Group 1171" o:spid="_x0000_s1026" style="width:412.2pt;height:192.6pt;mso-position-horizontal-relative:char;mso-position-vertical-relative:line" coordorigin="2026,1762" coordsize="8244,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">
                      <v:shape id="Picture 1172" o:spid="_x0000_s1027" type="#_x0000_t75" alt="leasee" style="position:absolute;left:2026;top:1762;width:8244;height:3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oqJHHAAAA3QAAAA8AAABkcnMvZG93bnJldi54bWxEj09rwkAQxe9Cv8MyBW+6UbCR6CpSKPgH&#10;oWqhHofsNAnNzsbsqum3dw4FbzO8N+/9Zr7sXK1u1IbKs4HRMAFFnHtbcWHg6/QxmIIKEdli7ZkM&#10;/FGA5eKlN8fM+jsf6HaMhZIQDhkaKGNsMq1DXpLDMPQNsWg/vnUYZW0LbVu8S7ir9ThJ3rTDiqWh&#10;xIbeS8p/j1dn4PM0tek12Td+l35vttV5MrqsNsb0X7vVDFSkLj7N/9drK/jjVPjlGxlBLx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0oqJHHAAAA3QAAAA8AAAAAAAAAAAAA&#10;AAAAnwIAAGRycy9kb3ducmV2LnhtbFBLBQYAAAAABAAEAPcAAACTAwAAAAA=&#10;">
                        <v:imagedata r:id="rId71" o:title="leasee"/>
                      </v:shape>
                      <v:roundrect id="AutoShape 1173" o:spid="_x0000_s1028" style="position:absolute;left:9183;top:5125;width:993;height:373;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E38cEA&#10;AADdAAAADwAAAGRycy9kb3ducmV2LnhtbERPTYvCMBC9C/sfwgjeNFVB3WoUKSzsYQ9a1/vQjG2x&#10;mdQka7v/3giCt3m8z9nsetOIOzlfW1YwnSQgiAuray4V/J6+xisQPiBrbCyTgn/ysNt+DDaYatvx&#10;ke55KEUMYZ+igiqENpXSFxUZ9BPbEkfuYp3BEKErpXbYxXDTyFmSLKTBmmNDhS1lFRXX/M8o+Jzf&#10;Vmf2t1B3NqH855ztDy5TajTs92sQgfrwFr/c3zrOny2n8Pwmni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RN/HBAAAA3QAAAA8AAAAAAAAAAAAAAAAAmAIAAGRycy9kb3du&#10;cmV2LnhtbFBLBQYAAAAABAAEAPUAAACGAwAAAAA=&#10;" filled="f" strokecolor="red" strokeweight="1.5pt"/>
                      <v:roundrect id="AutoShape 1174" o:spid="_x0000_s1029" style="position:absolute;left:2172;top:4849;width:303;height:192;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OphsIA&#10;AADdAAAADwAAAGRycy9kb3ducmV2LnhtbERPTWvCQBC9C/6HZYTedGMK1abZiAQEDz20Ue9DdpqE&#10;Zmfj7mrSf98tFLzN431OvptML+7kfGdZwXqVgCCure64UXA+HZZbED4ga+wtk4If8rAr5rMcM21H&#10;/qR7FRoRQ9hnqKANYcik9HVLBv3KDsSR+7LOYIjQNVI7HGO46WWaJC/SYMexocWBypbq7+pmFLw+&#10;X7cX9tfQjTah6v1S7j9cqdTTYtq/gQg0hYf4333UcX66Se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A6mGwgAAAN0AAAAPAAAAAAAAAAAAAAAAAJgCAABkcnMvZG93&#10;bnJldi54bWxQSwUGAAAAAAQABAD1AAAAhwMAAAAA&#10;" filled="f" strokecolor="red" strokeweight="1.5pt"/>
                      <v:roundrect id="AutoShape 1175" o:spid="_x0000_s1030" style="position:absolute;left:6198;top:4849;width:303;height:192;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8MHcIA&#10;AADdAAAADwAAAGRycy9kb3ducmV2LnhtbERPPWvDMBDdC/kP4gLdGrkOtIkbJRhDoEOG1kn2w7ra&#10;ptbJlhTb+fdVodDtHu/zdofZdGIk51vLCp5XCQjiyuqWawWX8/FpA8IHZI2dZVJwJw+H/eJhh5m2&#10;E3/SWIZaxBD2GSpoQugzKX3VkEG/sj1x5L6sMxgidLXUDqcYbjqZJsmLNNhybGiwp6Kh6ru8GQXb&#10;9bC5sh9CO9mEytO1yD9codTjcs7fQASaw7/4z/2u4/z0dQ2/38QT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wwdwgAAAN0AAAAPAAAAAAAAAAAAAAAAAJgCAABkcnMvZG93&#10;bnJldi54bWxQSwUGAAAAAAQABAD1AAAAhwMAAAAA&#10;" filled="f" strokecolor="red" strokeweight="1.5pt"/>
                      <w10:anchorlock/>
                    </v:group>
                  </w:pict>
                </mc:Fallback>
              </mc:AlternateContent>
            </w:r>
          </w:p>
        </w:tc>
      </w:tr>
      <w:tr w:rsidR="006B3FC2" w:rsidRPr="00AF30DB" w14:paraId="606C3FE4" w14:textId="77777777" w:rsidTr="006B3FC2">
        <w:trPr>
          <w:cantSplit/>
        </w:trPr>
        <w:tc>
          <w:tcPr>
            <w:tcW w:w="450" w:type="dxa"/>
            <w:shd w:val="clear" w:color="auto" w:fill="auto"/>
          </w:tcPr>
          <w:p w14:paraId="33D9CAA0" w14:textId="77777777" w:rsidR="006B3FC2" w:rsidRPr="00E70481" w:rsidRDefault="006B3FC2" w:rsidP="00C45ED2">
            <w:pPr>
              <w:pStyle w:val="Header"/>
              <w:numPr>
                <w:ilvl w:val="0"/>
                <w:numId w:val="35"/>
              </w:numPr>
              <w:tabs>
                <w:tab w:val="clear" w:pos="4320"/>
                <w:tab w:val="clear" w:pos="8640"/>
              </w:tabs>
              <w:snapToGrid w:val="0"/>
              <w:spacing w:before="0" w:line="276" w:lineRule="auto"/>
              <w:jc w:val="both"/>
              <w:rPr>
                <w:lang w:val="en-GB"/>
              </w:rPr>
            </w:pPr>
          </w:p>
        </w:tc>
        <w:tc>
          <w:tcPr>
            <w:tcW w:w="8450" w:type="dxa"/>
            <w:shd w:val="clear" w:color="auto" w:fill="auto"/>
          </w:tcPr>
          <w:p w14:paraId="453F2208" w14:textId="505E665F" w:rsidR="006B3FC2" w:rsidRDefault="006B3FC2" w:rsidP="006B3FC2">
            <w:r>
              <w:t xml:space="preserve">When </w:t>
            </w:r>
            <w:r w:rsidR="009175E9">
              <w:t>a c</w:t>
            </w:r>
            <w:r>
              <w:t>onsensus has been achieved click the OK button.</w:t>
            </w:r>
          </w:p>
          <w:p w14:paraId="220978CE" w14:textId="77777777" w:rsidR="006B3FC2" w:rsidRDefault="006B3FC2" w:rsidP="006B3FC2"/>
        </w:tc>
      </w:tr>
      <w:tr w:rsidR="006B3FC2" w:rsidRPr="00AF30DB" w14:paraId="449B5448" w14:textId="77777777" w:rsidTr="006B3FC2">
        <w:trPr>
          <w:cantSplit/>
        </w:trPr>
        <w:tc>
          <w:tcPr>
            <w:tcW w:w="450" w:type="dxa"/>
            <w:shd w:val="clear" w:color="auto" w:fill="auto"/>
          </w:tcPr>
          <w:p w14:paraId="33DBEB7D" w14:textId="77777777" w:rsidR="006B3FC2" w:rsidRPr="00E70481" w:rsidRDefault="006B3FC2" w:rsidP="00C45ED2">
            <w:pPr>
              <w:pStyle w:val="Header"/>
              <w:numPr>
                <w:ilvl w:val="0"/>
                <w:numId w:val="35"/>
              </w:numPr>
              <w:tabs>
                <w:tab w:val="clear" w:pos="4320"/>
                <w:tab w:val="clear" w:pos="8640"/>
              </w:tabs>
              <w:snapToGrid w:val="0"/>
              <w:spacing w:before="0" w:line="276" w:lineRule="auto"/>
              <w:jc w:val="both"/>
              <w:rPr>
                <w:lang w:val="en-GB"/>
              </w:rPr>
            </w:pPr>
          </w:p>
        </w:tc>
        <w:tc>
          <w:tcPr>
            <w:tcW w:w="8450" w:type="dxa"/>
            <w:shd w:val="clear" w:color="auto" w:fill="auto"/>
          </w:tcPr>
          <w:p w14:paraId="16E5F633" w14:textId="76E33874" w:rsidR="006B3FC2" w:rsidRDefault="006B3FC2" w:rsidP="006B3FC2">
            <w:r>
              <w:t xml:space="preserve">Dismiss the Transaction Complete message by clicking the </w:t>
            </w:r>
            <w:r w:rsidR="009175E9">
              <w:t>checkmark</w:t>
            </w:r>
            <w:r>
              <w:t>.</w:t>
            </w:r>
          </w:p>
          <w:p w14:paraId="0F22C990" w14:textId="77777777" w:rsidR="006B3FC2" w:rsidRDefault="006B3FC2" w:rsidP="006B3FC2"/>
        </w:tc>
      </w:tr>
      <w:tr w:rsidR="006B3FC2" w:rsidRPr="00AF30DB" w14:paraId="24176683" w14:textId="77777777" w:rsidTr="006B3FC2">
        <w:trPr>
          <w:cantSplit/>
        </w:trPr>
        <w:tc>
          <w:tcPr>
            <w:tcW w:w="450" w:type="dxa"/>
            <w:shd w:val="clear" w:color="auto" w:fill="auto"/>
          </w:tcPr>
          <w:p w14:paraId="15FD2620" w14:textId="77777777" w:rsidR="006B3FC2" w:rsidRPr="00E70481" w:rsidRDefault="006B3FC2" w:rsidP="00C45ED2">
            <w:pPr>
              <w:pStyle w:val="Header"/>
              <w:numPr>
                <w:ilvl w:val="0"/>
                <w:numId w:val="35"/>
              </w:numPr>
              <w:tabs>
                <w:tab w:val="clear" w:pos="4320"/>
                <w:tab w:val="clear" w:pos="8640"/>
              </w:tabs>
              <w:snapToGrid w:val="0"/>
              <w:spacing w:before="0" w:line="276" w:lineRule="auto"/>
              <w:jc w:val="both"/>
              <w:rPr>
                <w:lang w:val="en-GB"/>
              </w:rPr>
            </w:pPr>
          </w:p>
        </w:tc>
        <w:tc>
          <w:tcPr>
            <w:tcW w:w="8450" w:type="dxa"/>
            <w:shd w:val="clear" w:color="auto" w:fill="auto"/>
          </w:tcPr>
          <w:p w14:paraId="2BAC568B" w14:textId="77777777" w:rsidR="006B3FC2" w:rsidRDefault="006B3FC2" w:rsidP="006B3FC2">
            <w:r>
              <w:t xml:space="preserve">Verify that the vehicle is no longer available to Joe Payne (click the plus sign in the vehicles box, the vehicle </w:t>
            </w:r>
            <w:r>
              <w:rPr>
                <w:b/>
              </w:rPr>
              <w:t>880352730316924</w:t>
            </w:r>
            <w:r>
              <w:t xml:space="preserve"> should not appear in the list of vehicles).</w:t>
            </w:r>
          </w:p>
          <w:p w14:paraId="0D80DFD3" w14:textId="77777777" w:rsidR="006B3FC2" w:rsidRDefault="006B3FC2" w:rsidP="006B3FC2"/>
        </w:tc>
      </w:tr>
    </w:tbl>
    <w:p w14:paraId="30C486A8" w14:textId="77777777" w:rsidR="006B3FC2" w:rsidRDefault="006B3FC2" w:rsidP="006B3FC2"/>
    <w:p w14:paraId="7E6EB76A" w14:textId="77777777" w:rsidR="006B3FC2" w:rsidRDefault="006B3FC2" w:rsidP="006B3FC2">
      <w:r>
        <w:br w:type="page"/>
      </w:r>
    </w:p>
    <w:p w14:paraId="787F5C49" w14:textId="77777777" w:rsidR="006B3FC2" w:rsidRDefault="006B3FC2" w:rsidP="006B3FC2">
      <w:pPr>
        <w:pStyle w:val="Heading2"/>
      </w:pPr>
      <w:bookmarkStart w:id="46" w:name="_Toc435193477"/>
      <w:bookmarkStart w:id="47" w:name="_Toc446600650"/>
      <w:bookmarkStart w:id="48" w:name="_Toc452129330"/>
      <w:r>
        <w:lastRenderedPageBreak/>
        <w:t>Scenario: Scrap Merchant - Asset disposal</w:t>
      </w:r>
      <w:bookmarkEnd w:id="46"/>
      <w:bookmarkEnd w:id="47"/>
      <w:bookmarkEnd w:id="48"/>
    </w:p>
    <w:p w14:paraId="4904433F" w14:textId="6FDAC289" w:rsidR="006B3FC2" w:rsidRDefault="006B3FC2" w:rsidP="006B3FC2">
      <w:r>
        <w:t>In this section</w:t>
      </w:r>
      <w:r w:rsidR="009175E9">
        <w:t>,</w:t>
      </w:r>
      <w:r>
        <w:t xml:space="preserve"> you will act as the </w:t>
      </w:r>
      <w:r w:rsidR="009175E9">
        <w:t>s</w:t>
      </w:r>
      <w:r>
        <w:t xml:space="preserve">crap </w:t>
      </w:r>
      <w:r w:rsidR="009175E9">
        <w:t>m</w:t>
      </w:r>
      <w:r>
        <w:t>erchant (individual) and dispose of the asset. First</w:t>
      </w:r>
      <w:r w:rsidR="009175E9">
        <w:t>,</w:t>
      </w:r>
      <w:r>
        <w:t xml:space="preserve"> you will verify that the asset you transferred earlier is now available to you acting as the </w:t>
      </w:r>
      <w:r w:rsidR="009175E9">
        <w:t>s</w:t>
      </w:r>
      <w:r>
        <w:t xml:space="preserve">crap </w:t>
      </w:r>
      <w:r w:rsidR="009175E9">
        <w:t>merchant. Y</w:t>
      </w:r>
      <w:r>
        <w:t xml:space="preserve">ou will then dispose of the asset. </w:t>
      </w:r>
    </w:p>
    <w:p w14:paraId="4394A2ED" w14:textId="77777777" w:rsidR="006B3FC2" w:rsidRPr="00FA05C2" w:rsidRDefault="006B3FC2" w:rsidP="006B3FC2"/>
    <w:p w14:paraId="383B2C2C" w14:textId="77777777" w:rsidR="006B3FC2" w:rsidRDefault="006B3FC2" w:rsidP="006B3FC2">
      <w:pPr>
        <w:pStyle w:val="Heading3"/>
      </w:pPr>
      <w:bookmarkStart w:id="49" w:name="_Toc435193478"/>
      <w:bookmarkStart w:id="50" w:name="_Toc446600651"/>
      <w:bookmarkStart w:id="51" w:name="_Toc452129331"/>
      <w:r>
        <w:t>Verify the Scrap Merchant can control the Asset</w:t>
      </w:r>
      <w:bookmarkEnd w:id="49"/>
      <w:bookmarkEnd w:id="50"/>
      <w:bookmarkEnd w:id="51"/>
    </w:p>
    <w:p w14:paraId="511A782A" w14:textId="77777777" w:rsidR="006B3FC2" w:rsidRDefault="006B3FC2" w:rsidP="006B3FC2"/>
    <w:p w14:paraId="7F80B779" w14:textId="34225135" w:rsidR="006B3FC2" w:rsidRDefault="006B3FC2" w:rsidP="006B3FC2">
      <w:r>
        <w:t>In the previous section</w:t>
      </w:r>
      <w:r w:rsidR="009175E9">
        <w:t>,</w:t>
      </w:r>
      <w:r>
        <w:t xml:space="preserve"> you transferred the ownership of the vehicle </w:t>
      </w:r>
      <w:r>
        <w:rPr>
          <w:b/>
        </w:rPr>
        <w:t>8803527303169234</w:t>
      </w:r>
      <w:r>
        <w:t xml:space="preserve"> from “Joe Payne” to the </w:t>
      </w:r>
      <w:r w:rsidR="009175E9">
        <w:t>s</w:t>
      </w:r>
      <w:r>
        <w:t xml:space="preserve">crap </w:t>
      </w:r>
      <w:r w:rsidR="009175E9">
        <w:t>m</w:t>
      </w:r>
      <w:r>
        <w:t xml:space="preserve">erchant. The vehicle will now appear in the list of vehicles that the </w:t>
      </w:r>
      <w:r w:rsidR="009175E9">
        <w:t>s</w:t>
      </w:r>
      <w:r>
        <w:t xml:space="preserve">crap </w:t>
      </w:r>
      <w:r w:rsidR="009175E9">
        <w:t>m</w:t>
      </w:r>
      <w:r>
        <w:t xml:space="preserve">erchant is able to control. </w:t>
      </w:r>
    </w:p>
    <w:p w14:paraId="080BA375" w14:textId="77777777" w:rsidR="006B3FC2" w:rsidRPr="00630F5E" w:rsidRDefault="006B3FC2" w:rsidP="006B3FC2">
      <w:r>
        <w:t xml:space="preserve"> </w:t>
      </w:r>
    </w:p>
    <w:p w14:paraId="418A74C7" w14:textId="77777777" w:rsidR="006B3FC2" w:rsidRDefault="006B3FC2" w:rsidP="006B3FC2"/>
    <w:tbl>
      <w:tblPr>
        <w:tblW w:w="8900" w:type="dxa"/>
        <w:tblInd w:w="55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450"/>
        <w:gridCol w:w="8450"/>
      </w:tblGrid>
      <w:tr w:rsidR="006B3FC2" w:rsidRPr="00AF30DB" w14:paraId="5D6986AA" w14:textId="77777777" w:rsidTr="006B3FC2">
        <w:trPr>
          <w:cantSplit/>
        </w:trPr>
        <w:tc>
          <w:tcPr>
            <w:tcW w:w="450" w:type="dxa"/>
            <w:shd w:val="clear" w:color="auto" w:fill="auto"/>
          </w:tcPr>
          <w:p w14:paraId="77AED5C0" w14:textId="77777777" w:rsidR="006B3FC2" w:rsidRPr="00E70481" w:rsidRDefault="006B3FC2" w:rsidP="00C45ED2">
            <w:pPr>
              <w:pStyle w:val="Header"/>
              <w:numPr>
                <w:ilvl w:val="0"/>
                <w:numId w:val="36"/>
              </w:numPr>
              <w:tabs>
                <w:tab w:val="clear" w:pos="4320"/>
                <w:tab w:val="clear" w:pos="8640"/>
              </w:tabs>
              <w:snapToGrid w:val="0"/>
              <w:spacing w:before="0" w:line="276" w:lineRule="auto"/>
              <w:jc w:val="both"/>
              <w:rPr>
                <w:lang w:val="en-GB"/>
              </w:rPr>
            </w:pPr>
          </w:p>
        </w:tc>
        <w:tc>
          <w:tcPr>
            <w:tcW w:w="8450" w:type="dxa"/>
            <w:shd w:val="clear" w:color="auto" w:fill="auto"/>
          </w:tcPr>
          <w:p w14:paraId="094B1054" w14:textId="77777777" w:rsidR="006B3FC2" w:rsidRDefault="006B3FC2" w:rsidP="006B3FC2">
            <w:r>
              <w:t xml:space="preserve">From the demo Main Menu, click the “Scrap Merchant -&gt; Scrap” link: </w:t>
            </w:r>
          </w:p>
          <w:p w14:paraId="1FBE1772" w14:textId="77777777" w:rsidR="006B3FC2" w:rsidRDefault="006B3FC2" w:rsidP="006B3FC2"/>
          <w:p w14:paraId="5A963B57" w14:textId="3DD5F218" w:rsidR="006B3FC2" w:rsidRDefault="0081533F" w:rsidP="006B3FC2">
            <w:r>
              <w:rPr>
                <w:noProof/>
                <w:lang w:val="en-US"/>
              </w:rPr>
              <mc:AlternateContent>
                <mc:Choice Requires="wpg">
                  <w:drawing>
                    <wp:anchor distT="0" distB="0" distL="114300" distR="114300" simplePos="0" relativeHeight="251600896" behindDoc="0" locked="0" layoutInCell="1" allowOverlap="1" wp14:anchorId="0574092A" wp14:editId="7928A0BD">
                      <wp:simplePos x="0" y="0"/>
                      <wp:positionH relativeFrom="column">
                        <wp:posOffset>3175</wp:posOffset>
                      </wp:positionH>
                      <wp:positionV relativeFrom="paragraph">
                        <wp:posOffset>0</wp:posOffset>
                      </wp:positionV>
                      <wp:extent cx="5219700" cy="3558540"/>
                      <wp:effectExtent l="15875" t="0" r="0" b="0"/>
                      <wp:wrapTopAndBottom/>
                      <wp:docPr id="1266" name="Group 1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3558540"/>
                                <a:chOff x="2021" y="5099"/>
                                <a:chExt cx="8220" cy="5604"/>
                              </a:xfrm>
                            </wpg:grpSpPr>
                            <pic:pic xmlns:pic="http://schemas.openxmlformats.org/drawingml/2006/picture">
                              <pic:nvPicPr>
                                <pic:cNvPr id="1267" name="Picture 12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021" y="5099"/>
                                  <a:ext cx="8220" cy="5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8" name="AutoShape 1214"/>
                              <wps:cNvSpPr>
                                <a:spLocks noChangeArrowheads="1"/>
                              </wps:cNvSpPr>
                              <wps:spPr bwMode="auto">
                                <a:xfrm>
                                  <a:off x="2021" y="9564"/>
                                  <a:ext cx="1533"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3F7899" id="Group 1212" o:spid="_x0000_s1026" style="position:absolute;margin-left:.25pt;margin-top:0;width:411pt;height:280.2pt;z-index:251600896" coordorigin="2021,5099" coordsize="8220,5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">
                      <v:shape id="Picture 1213" o:spid="_x0000_s1027" type="#_x0000_t75" style="position:absolute;left:2021;top:5099;width:8220;height:5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A3lPCAAAA3QAAAA8AAABkcnMvZG93bnJldi54bWxET01rAjEQvRf6H8IUvJSadEEtW6NoUSh4&#10;KNp6Hzazm6WbyZJEXf99Iwi9zeN9znw5uE6cKcTWs4bXsQJBXHnTcqPh53v78gYiJmSDnWfScKUI&#10;y8XjwxxL4y+8p/MhNSKHcCxRg02pL6WMlSWHcex74szVPjhMGYZGmoCXHO46WSg1lQ5bzg0We/qw&#10;VP0eTk7DV6u2z7WfHO26tspvgtuZY6H16GlYvYNINKR/8d39afL8YjqD2zf5BLn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gN5TwgAAAN0AAAAPAAAAAAAAAAAAAAAAAJ8C&#10;AABkcnMvZG93bnJldi54bWxQSwUGAAAAAAQABAD3AAAAjgMAAAAA&#10;">
                        <v:imagedata r:id="rId73" o:title=""/>
                      </v:shape>
                      <v:roundrect id="AutoShape 1214" o:spid="_x0000_s1028" style="position:absolute;left:2021;top:9564;width:1533;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IscQA&#10;AADdAAAADwAAAGRycy9kb3ducmV2LnhtbESPQWvCQBCF70L/wzIFb7qpgtjUVSRQ6MGDTfU+ZMck&#10;mJ2Nu1sT/71zKPQ2w3vz3jeb3eg6dacQW88G3uYZKOLK25ZrA6efz9kaVEzIFjvPZOBBEXbbl8kG&#10;c+sH/qZ7mWolIRxzNNCk1Odax6ohh3Hue2LRLj44TLKGWtuAg4S7Ti+ybKUdtiwNDfZUNFRdy19n&#10;4H15W5853lI7+IzKw7nYH0NhzPR13H+ASjSmf/Pf9ZcV/MVKcOUbGUFv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yCLHEAAAA3QAAAA8AAAAAAAAAAAAAAAAAmAIAAGRycy9k&#10;b3ducmV2LnhtbFBLBQYAAAAABAAEAPUAAACJAwAAAAA=&#10;" filled="f" strokecolor="red" strokeweight="1.5pt"/>
                      <w10:wrap type="topAndBottom"/>
                    </v:group>
                  </w:pict>
                </mc:Fallback>
              </mc:AlternateContent>
            </w:r>
          </w:p>
          <w:p w14:paraId="506F6B05" w14:textId="77777777" w:rsidR="006B3FC2" w:rsidRDefault="006B3FC2" w:rsidP="006B3FC2"/>
        </w:tc>
      </w:tr>
      <w:tr w:rsidR="006B3FC2" w:rsidRPr="00AF30DB" w14:paraId="4AB66CCC" w14:textId="77777777" w:rsidTr="006B3FC2">
        <w:trPr>
          <w:cantSplit/>
        </w:trPr>
        <w:tc>
          <w:tcPr>
            <w:tcW w:w="450" w:type="dxa"/>
            <w:shd w:val="clear" w:color="auto" w:fill="auto"/>
          </w:tcPr>
          <w:p w14:paraId="34601E85" w14:textId="77777777" w:rsidR="006B3FC2" w:rsidRPr="00E70481" w:rsidRDefault="006B3FC2" w:rsidP="00C45ED2">
            <w:pPr>
              <w:pStyle w:val="Header"/>
              <w:numPr>
                <w:ilvl w:val="0"/>
                <w:numId w:val="36"/>
              </w:numPr>
              <w:tabs>
                <w:tab w:val="clear" w:pos="4320"/>
                <w:tab w:val="clear" w:pos="8640"/>
              </w:tabs>
              <w:snapToGrid w:val="0"/>
              <w:spacing w:before="0" w:line="276" w:lineRule="auto"/>
              <w:jc w:val="both"/>
              <w:rPr>
                <w:lang w:val="en-GB"/>
              </w:rPr>
            </w:pPr>
          </w:p>
        </w:tc>
        <w:tc>
          <w:tcPr>
            <w:tcW w:w="8450" w:type="dxa"/>
            <w:shd w:val="clear" w:color="auto" w:fill="auto"/>
          </w:tcPr>
          <w:p w14:paraId="667FAA55" w14:textId="50DF0B9F" w:rsidR="006B3FC2" w:rsidRPr="008E3091" w:rsidRDefault="0081533F" w:rsidP="006B3FC2">
            <w:r>
              <w:rPr>
                <w:noProof/>
                <w:lang w:val="en-US"/>
              </w:rPr>
              <mc:AlternateContent>
                <mc:Choice Requires="wpg">
                  <w:drawing>
                    <wp:anchor distT="0" distB="0" distL="114300" distR="114300" simplePos="0" relativeHeight="251616256" behindDoc="0" locked="0" layoutInCell="1" allowOverlap="1" wp14:anchorId="4F905651" wp14:editId="26AB702B">
                      <wp:simplePos x="0" y="0"/>
                      <wp:positionH relativeFrom="column">
                        <wp:posOffset>-17145</wp:posOffset>
                      </wp:positionH>
                      <wp:positionV relativeFrom="paragraph">
                        <wp:posOffset>419735</wp:posOffset>
                      </wp:positionV>
                      <wp:extent cx="5234940" cy="2446020"/>
                      <wp:effectExtent l="0" t="635" r="1905" b="4445"/>
                      <wp:wrapTopAndBottom/>
                      <wp:docPr id="1262" name="Group 1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940" cy="2446020"/>
                                <a:chOff x="2124" y="11988"/>
                                <a:chExt cx="8244" cy="3852"/>
                              </a:xfrm>
                            </wpg:grpSpPr>
                            <pic:pic xmlns:pic="http://schemas.openxmlformats.org/drawingml/2006/picture">
                              <pic:nvPicPr>
                                <pic:cNvPr id="1263"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124" y="11988"/>
                                  <a:ext cx="8244" cy="3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4" name="AutoShape 1264"/>
                              <wps:cNvSpPr>
                                <a:spLocks noChangeArrowheads="1"/>
                              </wps:cNvSpPr>
                              <wps:spPr bwMode="auto">
                                <a:xfrm>
                                  <a:off x="9327" y="15348"/>
                                  <a:ext cx="993" cy="373"/>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 name="AutoShape 1265"/>
                              <wps:cNvSpPr>
                                <a:spLocks noChangeArrowheads="1"/>
                              </wps:cNvSpPr>
                              <wps:spPr bwMode="auto">
                                <a:xfrm>
                                  <a:off x="2286" y="15072"/>
                                  <a:ext cx="303" cy="192"/>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6538CC" id="Group 1262" o:spid="_x0000_s1026" style="position:absolute;margin-left:-1.35pt;margin-top:33.05pt;width:412.2pt;height:192.6pt;z-index:251616256" coordorigin="2124,11988" coordsize="8244,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">
                      <v:shape id="Picture 1" o:spid="_x0000_s1027" type="#_x0000_t75" style="position:absolute;left:2124;top:11988;width:8244;height:3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gsjBAAAA3QAAAA8AAABkcnMvZG93bnJldi54bWxET02LwjAQvQv7H8IseNN0FXTpGqWsit7E&#10;Knuebca22ExKE9v6740geJvH+5zFqjeVaKlxpWUFX+MIBHFmdcm5gvNpO/oG4TyyxsoyKbiTg9Xy&#10;Y7DAWNuOj9SmPhchhF2MCgrv61hKlxVk0I1tTRy4i20M+gCbXOoGuxBuKjmJopk0WHJoKLCm34Ky&#10;a3ozCv4PSYKnapu2fbfe1Ou/aDens1LDzz75AeGp92/xy73XYf5kNoXnN+EEuX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qYgsjBAAAA3QAAAA8AAAAAAAAAAAAAAAAAnwIA&#10;AGRycy9kb3ducmV2LnhtbFBLBQYAAAAABAAEAPcAAACNAwAAAAA=&#10;">
                        <v:imagedata r:id="rId75" o:title=""/>
                      </v:shape>
                      <v:roundrect id="AutoShape 1264" o:spid="_x0000_s1028" style="position:absolute;left:9327;top:15348;width:993;height:373;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CtMIA&#10;AADdAAAADwAAAGRycy9kb3ducmV2LnhtbERPTWvCQBC9F/wPywje6m5tkZi6igSEHnpoo7kP2WkS&#10;mp2Nu6uJ/75bKPQ2j/c52/1ke3EjHzrHGp6WCgRx7UzHjYbz6fiYgQgR2WDvmDTcKcB+N3vYYm7c&#10;yJ90K2MjUgiHHDW0MQ65lKFuyWJYuoE4cV/OW4wJ+kYaj2MKt71cKbWWFjtODS0OVLRUf5dXq2Hz&#10;fMkqDpfYjU5R+V4Vhw9faL2YT4dXEJGm+C/+c7+ZNH+1foHfb9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fwK0wgAAAN0AAAAPAAAAAAAAAAAAAAAAAJgCAABkcnMvZG93&#10;bnJldi54bWxQSwUGAAAAAAQABAD1AAAAhwMAAAAA&#10;" filled="f" strokecolor="red" strokeweight="1.5pt"/>
                      <v:roundrect id="AutoShape 1265" o:spid="_x0000_s1029" style="position:absolute;left:2286;top:15072;width:303;height:192;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nL8IA&#10;AADdAAAADwAAAGRycy9kb3ducmV2LnhtbERPTWvCQBC9F/wPywje6m4tlZi6igSEHnpoo7kP2WkS&#10;mp2Nu6uJ/75bKPQ2j/c52/1ke3EjHzrHGp6WCgRx7UzHjYbz6fiYgQgR2WDvmDTcKcB+N3vYYm7c&#10;yJ90K2MjUgiHHDW0MQ65lKFuyWJYuoE4cV/OW4wJ+kYaj2MKt71cKbWWFjtODS0OVLRUf5dXq2Hz&#10;fMkqDpfYjU5R+V4Vhw9faL2YT4dXEJGm+C/+c7+ZNH+1foHfb9IJ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6cvwgAAAN0AAAAPAAAAAAAAAAAAAAAAAJgCAABkcnMvZG93&#10;bnJldi54bWxQSwUGAAAAAAQABAD1AAAAhwMAAAAA&#10;" filled="f" strokecolor="red" strokeweight="1.5pt"/>
                      <w10:wrap type="topAndBottom"/>
                    </v:group>
                  </w:pict>
                </mc:Fallback>
              </mc:AlternateContent>
            </w:r>
            <w:r w:rsidR="006B3FC2">
              <w:t xml:space="preserve">Use the plus sign to prepare for the disposal of the asset as follows, click the “Scrap Assets” button when ready (note there is no destination on this screen): </w:t>
            </w:r>
          </w:p>
        </w:tc>
      </w:tr>
      <w:tr w:rsidR="006B3FC2" w:rsidRPr="00AF30DB" w14:paraId="20463BCF" w14:textId="77777777" w:rsidTr="006B3FC2">
        <w:trPr>
          <w:cantSplit/>
        </w:trPr>
        <w:tc>
          <w:tcPr>
            <w:tcW w:w="450" w:type="dxa"/>
            <w:shd w:val="clear" w:color="auto" w:fill="auto"/>
          </w:tcPr>
          <w:p w14:paraId="5378B9DB" w14:textId="77777777" w:rsidR="006B3FC2" w:rsidRPr="00E70481" w:rsidRDefault="006B3FC2" w:rsidP="00C45ED2">
            <w:pPr>
              <w:pStyle w:val="Header"/>
              <w:numPr>
                <w:ilvl w:val="0"/>
                <w:numId w:val="36"/>
              </w:numPr>
              <w:tabs>
                <w:tab w:val="clear" w:pos="4320"/>
                <w:tab w:val="clear" w:pos="8640"/>
              </w:tabs>
              <w:snapToGrid w:val="0"/>
              <w:spacing w:before="0" w:line="276" w:lineRule="auto"/>
              <w:jc w:val="both"/>
              <w:rPr>
                <w:lang w:val="en-GB"/>
              </w:rPr>
            </w:pPr>
          </w:p>
        </w:tc>
        <w:tc>
          <w:tcPr>
            <w:tcW w:w="8450" w:type="dxa"/>
            <w:shd w:val="clear" w:color="auto" w:fill="auto"/>
          </w:tcPr>
          <w:p w14:paraId="597EE80A" w14:textId="01470C24" w:rsidR="006B3FC2" w:rsidRDefault="009175E9" w:rsidP="006B3FC2">
            <w:r>
              <w:t>When a c</w:t>
            </w:r>
            <w:r w:rsidR="006B3FC2">
              <w:t>onsensus has been achieved click the OK button.</w:t>
            </w:r>
          </w:p>
          <w:p w14:paraId="7498AD88" w14:textId="77777777" w:rsidR="006B3FC2" w:rsidRDefault="006B3FC2" w:rsidP="006B3FC2"/>
        </w:tc>
      </w:tr>
      <w:tr w:rsidR="006B3FC2" w:rsidRPr="00AF30DB" w14:paraId="6A18B229" w14:textId="77777777" w:rsidTr="006B3FC2">
        <w:trPr>
          <w:cantSplit/>
        </w:trPr>
        <w:tc>
          <w:tcPr>
            <w:tcW w:w="450" w:type="dxa"/>
            <w:shd w:val="clear" w:color="auto" w:fill="auto"/>
          </w:tcPr>
          <w:p w14:paraId="4171425A" w14:textId="77777777" w:rsidR="006B3FC2" w:rsidRPr="00E70481" w:rsidRDefault="006B3FC2" w:rsidP="00C45ED2">
            <w:pPr>
              <w:pStyle w:val="Header"/>
              <w:numPr>
                <w:ilvl w:val="0"/>
                <w:numId w:val="36"/>
              </w:numPr>
              <w:tabs>
                <w:tab w:val="clear" w:pos="4320"/>
                <w:tab w:val="clear" w:pos="8640"/>
              </w:tabs>
              <w:snapToGrid w:val="0"/>
              <w:spacing w:before="0" w:line="276" w:lineRule="auto"/>
              <w:jc w:val="both"/>
              <w:rPr>
                <w:lang w:val="en-GB"/>
              </w:rPr>
            </w:pPr>
          </w:p>
        </w:tc>
        <w:tc>
          <w:tcPr>
            <w:tcW w:w="8450" w:type="dxa"/>
            <w:shd w:val="clear" w:color="auto" w:fill="auto"/>
          </w:tcPr>
          <w:p w14:paraId="310B3B7B" w14:textId="0867E315" w:rsidR="006B3FC2" w:rsidRDefault="006B3FC2" w:rsidP="006B3FC2">
            <w:r>
              <w:t xml:space="preserve">Dismiss the Transaction Complete message by clicking the </w:t>
            </w:r>
            <w:r w:rsidR="009175E9">
              <w:t>checkmark</w:t>
            </w:r>
            <w:r>
              <w:t>.</w:t>
            </w:r>
          </w:p>
          <w:p w14:paraId="16F5ADC9" w14:textId="77777777" w:rsidR="006B3FC2" w:rsidRDefault="006B3FC2" w:rsidP="006B3FC2"/>
        </w:tc>
      </w:tr>
      <w:tr w:rsidR="006B3FC2" w:rsidRPr="00AF30DB" w14:paraId="10C34A3A" w14:textId="77777777" w:rsidTr="006B3FC2">
        <w:trPr>
          <w:cantSplit/>
        </w:trPr>
        <w:tc>
          <w:tcPr>
            <w:tcW w:w="450" w:type="dxa"/>
            <w:shd w:val="clear" w:color="auto" w:fill="auto"/>
          </w:tcPr>
          <w:p w14:paraId="5077CD4C" w14:textId="77777777" w:rsidR="006B3FC2" w:rsidRPr="00E70481" w:rsidRDefault="006B3FC2" w:rsidP="00C45ED2">
            <w:pPr>
              <w:pStyle w:val="Header"/>
              <w:numPr>
                <w:ilvl w:val="0"/>
                <w:numId w:val="36"/>
              </w:numPr>
              <w:tabs>
                <w:tab w:val="clear" w:pos="4320"/>
                <w:tab w:val="clear" w:pos="8640"/>
              </w:tabs>
              <w:snapToGrid w:val="0"/>
              <w:spacing w:before="0" w:line="276" w:lineRule="auto"/>
              <w:jc w:val="both"/>
              <w:rPr>
                <w:lang w:val="en-GB"/>
              </w:rPr>
            </w:pPr>
          </w:p>
        </w:tc>
        <w:tc>
          <w:tcPr>
            <w:tcW w:w="8450" w:type="dxa"/>
            <w:shd w:val="clear" w:color="auto" w:fill="auto"/>
          </w:tcPr>
          <w:p w14:paraId="1F0BC6DC" w14:textId="77777777" w:rsidR="006B3FC2" w:rsidRDefault="006B3FC2" w:rsidP="006B3FC2">
            <w:r>
              <w:t xml:space="preserve">Verify that the vehicle is no longer available to the scrap merchant (click the plus sign in the vehicles box, the vehicle </w:t>
            </w:r>
            <w:r>
              <w:rPr>
                <w:b/>
              </w:rPr>
              <w:t>880352730316924</w:t>
            </w:r>
            <w:r>
              <w:t xml:space="preserve"> should not appear in the list of vehicles).</w:t>
            </w:r>
          </w:p>
          <w:p w14:paraId="21D8AF21" w14:textId="77777777" w:rsidR="006B3FC2" w:rsidRDefault="006B3FC2" w:rsidP="006B3FC2"/>
        </w:tc>
      </w:tr>
    </w:tbl>
    <w:p w14:paraId="2F034041" w14:textId="77777777" w:rsidR="006B3FC2" w:rsidRDefault="006B3FC2" w:rsidP="006B3FC2"/>
    <w:p w14:paraId="2AC4C565" w14:textId="77777777" w:rsidR="006B3FC2" w:rsidRDefault="006B3FC2" w:rsidP="006B3FC2">
      <w:r>
        <w:br w:type="page"/>
      </w:r>
    </w:p>
    <w:p w14:paraId="59D58DFB" w14:textId="77777777" w:rsidR="006B3FC2" w:rsidRDefault="006B3FC2" w:rsidP="006B3FC2">
      <w:pPr>
        <w:pStyle w:val="Heading2"/>
      </w:pPr>
      <w:bookmarkStart w:id="52" w:name="_Toc435193479"/>
      <w:bookmarkStart w:id="53" w:name="_Toc446600652"/>
      <w:bookmarkStart w:id="54" w:name="_Toc452129332"/>
      <w:r>
        <w:lastRenderedPageBreak/>
        <w:t>Scenario: Verify Transaction activity using the Regulator view</w:t>
      </w:r>
      <w:bookmarkEnd w:id="52"/>
      <w:bookmarkEnd w:id="53"/>
      <w:bookmarkEnd w:id="54"/>
      <w:r>
        <w:t xml:space="preserve"> </w:t>
      </w:r>
    </w:p>
    <w:p w14:paraId="70B4AB4D" w14:textId="77777777" w:rsidR="006B3FC2" w:rsidRDefault="006B3FC2" w:rsidP="006B3FC2"/>
    <w:p w14:paraId="5E1C8FFF" w14:textId="4CA5963D" w:rsidR="006B3FC2" w:rsidRDefault="006B3FC2" w:rsidP="006B3FC2">
      <w:r>
        <w:t xml:space="preserve">In this section you will act as the Regulator and view the </w:t>
      </w:r>
      <w:r w:rsidR="009175E9">
        <w:t>asset tr</w:t>
      </w:r>
      <w:r>
        <w:t xml:space="preserve">ansfer and disposal activity you have performed above. </w:t>
      </w:r>
    </w:p>
    <w:p w14:paraId="08CD208D" w14:textId="77777777" w:rsidR="006B3FC2" w:rsidRDefault="006B3FC2" w:rsidP="006B3FC2"/>
    <w:p w14:paraId="40667ED0" w14:textId="0D95DCA4" w:rsidR="006B3FC2" w:rsidRDefault="006B3FC2" w:rsidP="006B3FC2">
      <w:r>
        <w:t xml:space="preserve">The regulator view has unrestricted access to all activities on the </w:t>
      </w:r>
      <w:r w:rsidR="009175E9">
        <w:t>B</w:t>
      </w:r>
      <w:r>
        <w:t xml:space="preserve">lockchain. </w:t>
      </w:r>
    </w:p>
    <w:p w14:paraId="371BD73E" w14:textId="77777777" w:rsidR="006B3FC2" w:rsidRDefault="006B3FC2" w:rsidP="006B3FC2"/>
    <w:tbl>
      <w:tblPr>
        <w:tblW w:w="8900" w:type="dxa"/>
        <w:tblInd w:w="55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450"/>
        <w:gridCol w:w="8450"/>
      </w:tblGrid>
      <w:tr w:rsidR="006B3FC2" w:rsidRPr="00AF30DB" w14:paraId="2C80BB3E" w14:textId="77777777" w:rsidTr="006B3FC2">
        <w:trPr>
          <w:cantSplit/>
        </w:trPr>
        <w:tc>
          <w:tcPr>
            <w:tcW w:w="450" w:type="dxa"/>
            <w:shd w:val="clear" w:color="auto" w:fill="auto"/>
          </w:tcPr>
          <w:p w14:paraId="421D2BA8" w14:textId="77777777" w:rsidR="006B3FC2" w:rsidRPr="00E70481" w:rsidRDefault="006B3FC2" w:rsidP="00C45ED2">
            <w:pPr>
              <w:pStyle w:val="Header"/>
              <w:numPr>
                <w:ilvl w:val="0"/>
                <w:numId w:val="29"/>
              </w:numPr>
              <w:tabs>
                <w:tab w:val="clear" w:pos="4320"/>
                <w:tab w:val="clear" w:pos="8640"/>
              </w:tabs>
              <w:snapToGrid w:val="0"/>
              <w:spacing w:before="0" w:line="276" w:lineRule="auto"/>
              <w:jc w:val="both"/>
              <w:rPr>
                <w:lang w:val="en-GB"/>
              </w:rPr>
            </w:pPr>
          </w:p>
        </w:tc>
        <w:tc>
          <w:tcPr>
            <w:tcW w:w="8450" w:type="dxa"/>
            <w:shd w:val="clear" w:color="auto" w:fill="auto"/>
          </w:tcPr>
          <w:p w14:paraId="7420A678" w14:textId="72F72938" w:rsidR="006B3FC2" w:rsidRDefault="006B3FC2" w:rsidP="006B3FC2">
            <w:r>
              <w:t xml:space="preserve">From the demo Main Menu, click the “Regulator View” link. Wait for the view to gather the activity from the </w:t>
            </w:r>
            <w:r w:rsidR="009175E9">
              <w:t>B</w:t>
            </w:r>
            <w:r>
              <w:t xml:space="preserve">lockchain. </w:t>
            </w:r>
          </w:p>
          <w:p w14:paraId="239F2CA7" w14:textId="69CE05F2" w:rsidR="006B3FC2" w:rsidRDefault="0081533F" w:rsidP="006B3FC2">
            <w:r>
              <w:rPr>
                <w:noProof/>
                <w:lang w:val="en-US"/>
              </w:rPr>
              <mc:AlternateContent>
                <mc:Choice Requires="wpg">
                  <w:drawing>
                    <wp:anchor distT="0" distB="0" distL="114300" distR="114300" simplePos="0" relativeHeight="251601920" behindDoc="0" locked="0" layoutInCell="1" allowOverlap="1" wp14:anchorId="6F4C34E5" wp14:editId="19FADEB1">
                      <wp:simplePos x="0" y="0"/>
                      <wp:positionH relativeFrom="column">
                        <wp:posOffset>-4445</wp:posOffset>
                      </wp:positionH>
                      <wp:positionV relativeFrom="paragraph">
                        <wp:posOffset>95885</wp:posOffset>
                      </wp:positionV>
                      <wp:extent cx="5227320" cy="3992880"/>
                      <wp:effectExtent l="0" t="0" r="0" b="635"/>
                      <wp:wrapTopAndBottom/>
                      <wp:docPr id="1259" name="Group 1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3992880"/>
                                <a:chOff x="2009" y="3921"/>
                                <a:chExt cx="8232" cy="6288"/>
                              </a:xfrm>
                            </wpg:grpSpPr>
                            <pic:pic xmlns:pic="http://schemas.openxmlformats.org/drawingml/2006/picture">
                              <pic:nvPicPr>
                                <pic:cNvPr id="1260" name="Picture 12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009" y="3921"/>
                                  <a:ext cx="8232" cy="6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1" name="AutoShape 1217"/>
                              <wps:cNvSpPr>
                                <a:spLocks noChangeArrowheads="1"/>
                              </wps:cNvSpPr>
                              <wps:spPr bwMode="auto">
                                <a:xfrm>
                                  <a:off x="2076" y="6351"/>
                                  <a:ext cx="1308" cy="276"/>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BC273" id="Group 1215" o:spid="_x0000_s1026" style="position:absolute;margin-left:-.35pt;margin-top:7.55pt;width:411.6pt;height:314.4pt;z-index:251601920" coordorigin="2009,3921" coordsize="8232,6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">
                      <v:shape id="Picture 1216" o:spid="_x0000_s1027" type="#_x0000_t75" style="position:absolute;left:2009;top:3921;width:8232;height: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CN1XFAAAA3QAAAA8AAABkcnMvZG93bnJldi54bWxEj01rAjEQhu+F/ocwBW81UaiVrVFKoWBF&#10;qbXS87CZ7i7dTJYkXdd/7xwEbzPM+/HMYjX4VvUUUxPYwmRsQBGXwTVcWTh+vz/OQaWM7LANTBbO&#10;lGC1vL9bYOHCib+oP+RKSQinAi3UOXeF1qmsyWMah45Ybr8hesyyxkq7iCcJ962eGjPTHhuWhho7&#10;equp/Dv8eykp83pinn82n/MPc9zHJ9f12521o4fh9QVUpiHfxFf32gn+dCb88o2MoJ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QjdVxQAAAN0AAAAPAAAAAAAAAAAAAAAA&#10;AJ8CAABkcnMvZG93bnJldi54bWxQSwUGAAAAAAQABAD3AAAAkQMAAAAA&#10;">
                        <v:imagedata r:id="rId37" o:title=""/>
                      </v:shape>
                      <v:roundrect id="AutoShape 1217" o:spid="_x0000_s1028" style="position:absolute;left:2076;top:6351;width:1308;height:276;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LMIA&#10;AADdAAAADwAAAGRycy9kb3ducmV2LnhtbERPTWvCQBC9F/wPywje6iYKojGrhIDQQw9tau5DdpqE&#10;Zmfj7mrSf98tFHqbx/uc/DybQTzI+d6ygnSdgCBurO65VXD9uDzvQfiArHGwTAq+ycP5tHjKMdN2&#10;4nd6VKEVMYR9hgq6EMZMSt90ZNCv7UgcuU/rDIYIXSu1wymGm0FukmQnDfYcGzocqeyo+aruRsFh&#10;e9vX7G+hn2xC1WtdFm+uVGq1nIsjiEBz+Bf/uV90nL/ZpfD7TTxBn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KEswgAAAN0AAAAPAAAAAAAAAAAAAAAAAJgCAABkcnMvZG93&#10;bnJldi54bWxQSwUGAAAAAAQABAD1AAAAhwMAAAAA&#10;" filled="f" strokecolor="red" strokeweight="1.5pt"/>
                      <w10:wrap type="topAndBottom"/>
                    </v:group>
                  </w:pict>
                </mc:Fallback>
              </mc:AlternateContent>
            </w:r>
          </w:p>
        </w:tc>
      </w:tr>
      <w:tr w:rsidR="006B3FC2" w:rsidRPr="00AF30DB" w14:paraId="16A4E21B" w14:textId="77777777" w:rsidTr="006B3FC2">
        <w:trPr>
          <w:cantSplit/>
        </w:trPr>
        <w:tc>
          <w:tcPr>
            <w:tcW w:w="450" w:type="dxa"/>
            <w:shd w:val="clear" w:color="auto" w:fill="auto"/>
          </w:tcPr>
          <w:p w14:paraId="619BF251" w14:textId="77777777" w:rsidR="006B3FC2" w:rsidRPr="00E70481" w:rsidRDefault="006B3FC2" w:rsidP="00C45ED2">
            <w:pPr>
              <w:pStyle w:val="Header"/>
              <w:numPr>
                <w:ilvl w:val="0"/>
                <w:numId w:val="29"/>
              </w:numPr>
              <w:tabs>
                <w:tab w:val="clear" w:pos="4320"/>
                <w:tab w:val="clear" w:pos="8640"/>
              </w:tabs>
              <w:snapToGrid w:val="0"/>
              <w:spacing w:before="0" w:line="276" w:lineRule="auto"/>
              <w:jc w:val="both"/>
              <w:rPr>
                <w:lang w:val="en-GB"/>
              </w:rPr>
            </w:pPr>
          </w:p>
        </w:tc>
        <w:tc>
          <w:tcPr>
            <w:tcW w:w="8450" w:type="dxa"/>
            <w:shd w:val="clear" w:color="auto" w:fill="auto"/>
          </w:tcPr>
          <w:p w14:paraId="36AC017E" w14:textId="77777777" w:rsidR="006B3FC2" w:rsidRDefault="006B3FC2" w:rsidP="006B3FC2">
            <w:pPr>
              <w:rPr>
                <w:noProof/>
                <w:lang w:eastAsia="en-GB"/>
              </w:rPr>
            </w:pPr>
            <w:r>
              <w:rPr>
                <w:noProof/>
                <w:lang w:eastAsia="en-GB"/>
              </w:rPr>
              <w:t xml:space="preserve"> When the list of transactions are shown on the screen, you will see the activity in  chronological order (with the most recent activity at the top of the list of transactions): </w:t>
            </w:r>
          </w:p>
          <w:p w14:paraId="7FC2001B" w14:textId="40CB9930" w:rsidR="006B3FC2" w:rsidRDefault="0081533F" w:rsidP="006B3FC2">
            <w:pPr>
              <w:rPr>
                <w:noProof/>
                <w:lang w:eastAsia="en-GB"/>
              </w:rPr>
            </w:pPr>
            <w:r>
              <w:rPr>
                <w:noProof/>
                <w:lang w:val="en-US"/>
              </w:rPr>
              <mc:AlternateContent>
                <mc:Choice Requires="wpg">
                  <w:drawing>
                    <wp:anchor distT="0" distB="0" distL="114300" distR="114300" simplePos="0" relativeHeight="251617280" behindDoc="0" locked="0" layoutInCell="1" allowOverlap="1" wp14:anchorId="59961C5E" wp14:editId="483DE133">
                      <wp:simplePos x="0" y="0"/>
                      <wp:positionH relativeFrom="column">
                        <wp:posOffset>-7620</wp:posOffset>
                      </wp:positionH>
                      <wp:positionV relativeFrom="paragraph">
                        <wp:posOffset>82550</wp:posOffset>
                      </wp:positionV>
                      <wp:extent cx="5227320" cy="2933700"/>
                      <wp:effectExtent l="5080" t="6350" r="0" b="6350"/>
                      <wp:wrapTopAndBottom/>
                      <wp:docPr id="1255" name="Group 1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933700"/>
                                <a:chOff x="2124" y="11492"/>
                                <a:chExt cx="8232" cy="4620"/>
                              </a:xfrm>
                            </wpg:grpSpPr>
                            <pic:pic xmlns:pic="http://schemas.openxmlformats.org/drawingml/2006/picture">
                              <pic:nvPicPr>
                                <pic:cNvPr id="1256" name="Picture 1267" descr="regulator_vie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124" y="11492"/>
                                  <a:ext cx="8232" cy="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7" name="AutoShape 1268"/>
                              <wps:cNvSpPr>
                                <a:spLocks noChangeArrowheads="1"/>
                              </wps:cNvSpPr>
                              <wps:spPr bwMode="auto">
                                <a:xfrm>
                                  <a:off x="2292" y="12959"/>
                                  <a:ext cx="7908" cy="877"/>
                                </a:xfrm>
                                <a:prstGeom prst="roundRect">
                                  <a:avLst>
                                    <a:gd name="adj" fmla="val 13023"/>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8" name="AutoShape 1269"/>
                              <wps:cNvSpPr>
                                <a:spLocks noChangeArrowheads="1"/>
                              </wps:cNvSpPr>
                              <wps:spPr bwMode="auto">
                                <a:xfrm>
                                  <a:off x="2304" y="14711"/>
                                  <a:ext cx="7908" cy="877"/>
                                </a:xfrm>
                                <a:prstGeom prst="roundRect">
                                  <a:avLst>
                                    <a:gd name="adj" fmla="val 13023"/>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33F2D7" id="Group 1266" o:spid="_x0000_s1026" style="position:absolute;margin-left:-.6pt;margin-top:6.5pt;width:411.6pt;height:231pt;z-index:251617280" coordorigin="2124,11492" coordsize="8232,4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">
                      <v:shape id="Picture 1267" o:spid="_x0000_s1027" type="#_x0000_t75" alt="regulator_view" style="position:absolute;left:2124;top:11492;width:8232;height:4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pO0/EAAAA3QAAAA8AAABkcnMvZG93bnJldi54bWxET9tqwkAQfRf6D8sU+qabWrylrmKLghQp&#10;GKV5nWanSWp2NmTXmP69KxR8m8O5znzZmUq01LjSsoLnQQSCOLO65FzB8bDpT0E4j6yxskwK/sjB&#10;cvHQm2Os7YX31CY+FyGEXYwKCu/rWEqXFWTQDWxNHLgf2xj0ATa51A1eQrip5DCKxtJgyaGhwJre&#10;C8pOydkowPXvh26/06/delK/zbBKJ8nni1JPj93qFYSnzt/F/+6tDvOHozHcvgkn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pO0/EAAAA3QAAAA8AAAAAAAAAAAAAAAAA&#10;nwIAAGRycy9kb3ducmV2LnhtbFBLBQYAAAAABAAEAPcAAACQAwAAAAA=&#10;">
                        <v:imagedata r:id="rId77" o:title="regulator_view"/>
                      </v:shape>
                      <v:roundrect id="AutoShape 1268" o:spid="_x0000_s1028" style="position:absolute;left:2292;top:12959;width:7908;height:877;visibility:visible;mso-wrap-style:square;v-text-anchor:top" arcsize="85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udsMA&#10;AADdAAAADwAAAGRycy9kb3ducmV2LnhtbERP22oCMRB9L/gPYYS+1axiq6xGUdG2Lwq6fsCwmb3o&#10;ZrIkUbf9+qZQ6NscznXmy8404k7O15YVDAcJCOLc6ppLBeds9zIF4QOyxsYyKfgiD8tF72mOqbYP&#10;PtL9FEoRQ9inqKAKoU2l9HlFBv3AtsSRK6wzGCJ0pdQOHzHcNHKUJG/SYM2xocKWNhXl19PNKODd&#10;9rIuLtOPfVEextntPXPUfiv13O9WMxCBuvAv/nN/6jh/9DqB32/iC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uudsMAAADdAAAADwAAAAAAAAAAAAAAAACYAgAAZHJzL2Rv&#10;d25yZXYueG1sUEsFBgAAAAAEAAQA9QAAAIgDAAAAAA==&#10;" filled="f" strokecolor="red" strokeweight="1.5pt"/>
                      <v:roundrect id="AutoShape 1269" o:spid="_x0000_s1029" style="position:absolute;left:2304;top:14711;width:7908;height:877;visibility:visible;mso-wrap-style:square;v-text-anchor:top" arcsize="853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Q6BMcA&#10;AADdAAAADwAAAGRycy9kb3ducmV2LnhtbESPzW4CMQyE75X6DpGRuJUsiFZoS0BtVSiXVirbB7A2&#10;3h+6cVZJgKVPXx+QuNma8czn5XpwnTpRiK1nA9NJBoq49Lbl2sBPsXlYgIoJ2WLnmQxcKMJ6dX+3&#10;xNz6M3/TaZ9qJSEcczTQpNTnWseyIYdx4nti0SofHCZZQ61twLOEu07PsuxJO2xZGhrs6a2h8nd/&#10;dAZ48354rQ6Lj8+q/poXx20RqP8zZjwaXp5BJRrSzXy93lnBnz0KrnwjI+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kOgTHAAAA3QAAAA8AAAAAAAAAAAAAAAAAmAIAAGRy&#10;cy9kb3ducmV2LnhtbFBLBQYAAAAABAAEAPUAAACMAwAAAAA=&#10;" filled="f" strokecolor="red" strokeweight="1.5pt"/>
                      <w10:wrap type="topAndBottom"/>
                    </v:group>
                  </w:pict>
                </mc:Fallback>
              </mc:AlternateContent>
            </w:r>
          </w:p>
          <w:p w14:paraId="508B1AFF" w14:textId="18371F95" w:rsidR="006B3FC2" w:rsidRDefault="006B3FC2" w:rsidP="006B3FC2">
            <w:pPr>
              <w:rPr>
                <w:noProof/>
                <w:lang w:eastAsia="en-GB"/>
              </w:rPr>
            </w:pPr>
            <w:r>
              <w:rPr>
                <w:noProof/>
                <w:lang w:eastAsia="en-GB"/>
              </w:rPr>
              <w:t xml:space="preserve">Note the regulator can see </w:t>
            </w:r>
            <w:r w:rsidRPr="009175E9">
              <w:rPr>
                <w:i/>
                <w:noProof/>
                <w:lang w:eastAsia="en-GB"/>
              </w:rPr>
              <w:t>all</w:t>
            </w:r>
            <w:r w:rsidR="009175E9">
              <w:rPr>
                <w:noProof/>
                <w:lang w:eastAsia="en-GB"/>
              </w:rPr>
              <w:t xml:space="preserve"> B</w:t>
            </w:r>
            <w:r>
              <w:rPr>
                <w:noProof/>
                <w:lang w:eastAsia="en-GB"/>
              </w:rPr>
              <w:t>lockchain transactions. The whole history of the v</w:t>
            </w:r>
            <w:r w:rsidR="009175E9">
              <w:rPr>
                <w:noProof/>
                <w:lang w:eastAsia="en-GB"/>
              </w:rPr>
              <w:t>ehicle can be seen in this view snd</w:t>
            </w:r>
            <w:r>
              <w:rPr>
                <w:noProof/>
                <w:lang w:eastAsia="en-GB"/>
              </w:rPr>
              <w:t xml:space="preserve"> can be seen by </w:t>
            </w:r>
            <w:r w:rsidR="005C1027">
              <w:rPr>
                <w:noProof/>
                <w:lang w:eastAsia="en-GB"/>
              </w:rPr>
              <w:t xml:space="preserve">the same vehicle </w:t>
            </w:r>
            <w:r w:rsidR="009175E9">
              <w:rPr>
                <w:noProof/>
                <w:lang w:eastAsia="en-GB"/>
              </w:rPr>
              <w:t>previously</w:t>
            </w:r>
            <w:r w:rsidR="005C1027">
              <w:rPr>
                <w:noProof/>
                <w:lang w:eastAsia="en-GB"/>
              </w:rPr>
              <w:t xml:space="preserve"> created b</w:t>
            </w:r>
            <w:r>
              <w:rPr>
                <w:noProof/>
                <w:lang w:eastAsia="en-GB"/>
              </w:rPr>
              <w:t>y Alfa Romeo before.</w:t>
            </w:r>
          </w:p>
          <w:p w14:paraId="039786FA" w14:textId="77777777" w:rsidR="006B3FC2" w:rsidRDefault="006B3FC2" w:rsidP="006B3FC2">
            <w:pPr>
              <w:rPr>
                <w:noProof/>
                <w:lang w:eastAsia="en-GB"/>
              </w:rPr>
            </w:pPr>
          </w:p>
          <w:p w14:paraId="6721CC3B" w14:textId="77777777" w:rsidR="006B3FC2" w:rsidRDefault="006B3FC2" w:rsidP="006B3FC2"/>
        </w:tc>
      </w:tr>
      <w:tr w:rsidR="006B3FC2" w:rsidRPr="00AF30DB" w14:paraId="79E0EF6D" w14:textId="77777777" w:rsidTr="006B3FC2">
        <w:trPr>
          <w:cantSplit/>
        </w:trPr>
        <w:tc>
          <w:tcPr>
            <w:tcW w:w="450" w:type="dxa"/>
            <w:shd w:val="clear" w:color="auto" w:fill="auto"/>
          </w:tcPr>
          <w:p w14:paraId="4E82E426" w14:textId="77777777" w:rsidR="006B3FC2" w:rsidRPr="00E70481" w:rsidRDefault="006B3FC2" w:rsidP="00C45ED2">
            <w:pPr>
              <w:pStyle w:val="Header"/>
              <w:numPr>
                <w:ilvl w:val="0"/>
                <w:numId w:val="29"/>
              </w:numPr>
              <w:tabs>
                <w:tab w:val="clear" w:pos="4320"/>
                <w:tab w:val="clear" w:pos="8640"/>
              </w:tabs>
              <w:snapToGrid w:val="0"/>
              <w:spacing w:before="0" w:line="276" w:lineRule="auto"/>
              <w:jc w:val="both"/>
              <w:rPr>
                <w:lang w:val="en-GB"/>
              </w:rPr>
            </w:pPr>
          </w:p>
        </w:tc>
        <w:tc>
          <w:tcPr>
            <w:tcW w:w="8450" w:type="dxa"/>
            <w:shd w:val="clear" w:color="auto" w:fill="auto"/>
          </w:tcPr>
          <w:p w14:paraId="0E776471" w14:textId="2D725E96" w:rsidR="006B3FC2" w:rsidRDefault="0081533F" w:rsidP="006B3FC2">
            <w:pPr>
              <w:rPr>
                <w:noProof/>
                <w:lang w:eastAsia="en-GB"/>
              </w:rPr>
            </w:pPr>
            <w:r>
              <w:rPr>
                <w:noProof/>
                <w:lang w:val="en-US"/>
              </w:rPr>
              <mc:AlternateContent>
                <mc:Choice Requires="wpg">
                  <w:drawing>
                    <wp:anchor distT="0" distB="0" distL="114300" distR="114300" simplePos="0" relativeHeight="251618304" behindDoc="0" locked="0" layoutInCell="1" allowOverlap="1" wp14:anchorId="6ECB20A1" wp14:editId="08F54483">
                      <wp:simplePos x="0" y="0"/>
                      <wp:positionH relativeFrom="column">
                        <wp:posOffset>20955</wp:posOffset>
                      </wp:positionH>
                      <wp:positionV relativeFrom="paragraph">
                        <wp:posOffset>438150</wp:posOffset>
                      </wp:positionV>
                      <wp:extent cx="5227320" cy="2346960"/>
                      <wp:effectExtent l="0" t="6350" r="0" b="0"/>
                      <wp:wrapTopAndBottom/>
                      <wp:docPr id="1252" name="Group 1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346960"/>
                                <a:chOff x="2049" y="8730"/>
                                <a:chExt cx="8232" cy="3696"/>
                              </a:xfrm>
                            </wpg:grpSpPr>
                            <pic:pic xmlns:pic="http://schemas.openxmlformats.org/drawingml/2006/picture">
                              <pic:nvPicPr>
                                <pic:cNvPr id="1253" name="Picture 1271" descr="regulator_view_search"/>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049" y="8730"/>
                                  <a:ext cx="8232" cy="3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54" name="AutoShape 1272"/>
                              <wps:cNvSpPr>
                                <a:spLocks noChangeArrowheads="1"/>
                              </wps:cNvSpPr>
                              <wps:spPr bwMode="auto">
                                <a:xfrm>
                                  <a:off x="2175" y="9737"/>
                                  <a:ext cx="1425" cy="348"/>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7499D" id="Group 1270" o:spid="_x0000_s1026" style="position:absolute;margin-left:1.65pt;margin-top:34.5pt;width:411.6pt;height:184.8pt;z-index:251618304" coordorigin="2049,8730" coordsize="8232,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">
                      <v:shape id="Picture 1271" o:spid="_x0000_s1027" type="#_x0000_t75" alt="regulator_view_search" style="position:absolute;left:2049;top:8730;width:8232;height:3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Jd0XAAAAA3QAAAA8AAABkcnMvZG93bnJldi54bWxET02LwjAQvQv+hzCCN01VFKlGEUHxJGur&#10;96EZ22ozKU3U6q/fLCx4m8f7nOW6NZV4UuNKywpGwwgEcWZ1ybmCc7obzEE4j6yxskwK3uRgvep2&#10;lhhr++ITPROfixDCLkYFhfd1LKXLCjLohrYmDtzVNgZ9gE0udYOvEG4qOY6imTRYcmgosKZtQdk9&#10;eRgFn4Rymlbp6HI87bY3v5no/Q8r1e+1mwUIT63/iv/dBx3mj6cT+PsmnCBX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cl3RcAAAADdAAAADwAAAAAAAAAAAAAAAACfAgAA&#10;ZHJzL2Rvd25yZXYueG1sUEsFBgAAAAAEAAQA9wAAAIwDAAAAAA==&#10;">
                        <v:imagedata r:id="rId79" o:title="regulator_view_search"/>
                      </v:shape>
                      <v:roundrect id="AutoShape 1272" o:spid="_x0000_s1028" style="position:absolute;left:2175;top:9737;width:1425;height:348;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ICcIA&#10;AADdAAAADwAAAGRycy9kb3ducmV2LnhtbERPTWvCQBC9F/oflil4q5taLTbNRiRQ8OBBY70P2WkS&#10;mp2Nu1sT/70rCN7m8T4nW42mE2dyvrWs4G2agCCurG65VvBz+H5dgvABWWNnmRRcyMMqf37KMNV2&#10;4D2dy1CLGMI+RQVNCH0qpa8aMuintieO3K91BkOErpba4RDDTSdnSfIhDbYcGxrsqWio+iv/jYLP&#10;99PyyP4U2sEmVG6PxXrnCqUmL+P6C0SgMTzEd/dGx/mzxRxu38QTZH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8gJwgAAAN0AAAAPAAAAAAAAAAAAAAAAAJgCAABkcnMvZG93&#10;bnJldi54bWxQSwUGAAAAAAQABAD1AAAAhwMAAAAA&#10;" filled="f" strokecolor="red" strokeweight="1.5pt"/>
                      <w10:wrap type="topAndBottom"/>
                    </v:group>
                  </w:pict>
                </mc:Fallback>
              </mc:AlternateContent>
            </w:r>
            <w:r w:rsidR="005C1027">
              <w:rPr>
                <w:noProof/>
                <w:lang w:eastAsia="en-GB"/>
              </w:rPr>
              <w:t>Copy t</w:t>
            </w:r>
            <w:r w:rsidR="006B3FC2">
              <w:rPr>
                <w:noProof/>
                <w:lang w:eastAsia="en-GB"/>
              </w:rPr>
              <w:t xml:space="preserve">he V5C ID </w:t>
            </w:r>
            <w:r w:rsidR="006B3FC2" w:rsidRPr="002458C7">
              <w:rPr>
                <w:b/>
                <w:noProof/>
                <w:lang w:eastAsia="en-GB"/>
              </w:rPr>
              <w:t>DA6060712</w:t>
            </w:r>
            <w:r w:rsidR="006B3FC2">
              <w:rPr>
                <w:b/>
                <w:noProof/>
                <w:lang w:eastAsia="en-GB"/>
              </w:rPr>
              <w:t xml:space="preserve"> </w:t>
            </w:r>
            <w:r w:rsidR="006B3FC2" w:rsidRPr="002458C7">
              <w:rPr>
                <w:noProof/>
                <w:lang w:eastAsia="en-GB"/>
              </w:rPr>
              <w:t xml:space="preserve">and </w:t>
            </w:r>
            <w:r w:rsidR="006B3FC2">
              <w:rPr>
                <w:noProof/>
                <w:lang w:eastAsia="en-GB"/>
              </w:rPr>
              <w:t>use the search feature to show only the history of the one vehicle:</w:t>
            </w:r>
          </w:p>
          <w:p w14:paraId="15550657" w14:textId="77777777" w:rsidR="006B3FC2" w:rsidRDefault="006B3FC2" w:rsidP="006B3FC2">
            <w:pPr>
              <w:rPr>
                <w:noProof/>
                <w:lang w:eastAsia="en-GB"/>
              </w:rPr>
            </w:pPr>
          </w:p>
        </w:tc>
      </w:tr>
      <w:tr w:rsidR="006B3FC2" w:rsidRPr="00AF30DB" w14:paraId="19428890" w14:textId="77777777" w:rsidTr="006B3FC2">
        <w:trPr>
          <w:cantSplit/>
        </w:trPr>
        <w:tc>
          <w:tcPr>
            <w:tcW w:w="450" w:type="dxa"/>
            <w:shd w:val="clear" w:color="auto" w:fill="auto"/>
          </w:tcPr>
          <w:p w14:paraId="454E0ECD" w14:textId="77777777" w:rsidR="006B3FC2" w:rsidRPr="00E70481" w:rsidRDefault="006B3FC2" w:rsidP="00C45ED2">
            <w:pPr>
              <w:pStyle w:val="Header"/>
              <w:numPr>
                <w:ilvl w:val="0"/>
                <w:numId w:val="29"/>
              </w:numPr>
              <w:tabs>
                <w:tab w:val="clear" w:pos="4320"/>
                <w:tab w:val="clear" w:pos="8640"/>
              </w:tabs>
              <w:snapToGrid w:val="0"/>
              <w:spacing w:before="0" w:line="276" w:lineRule="auto"/>
              <w:jc w:val="both"/>
              <w:rPr>
                <w:lang w:val="en-GB"/>
              </w:rPr>
            </w:pPr>
          </w:p>
        </w:tc>
        <w:tc>
          <w:tcPr>
            <w:tcW w:w="8450" w:type="dxa"/>
            <w:shd w:val="clear" w:color="auto" w:fill="auto"/>
          </w:tcPr>
          <w:p w14:paraId="5E9A9F05" w14:textId="77777777" w:rsidR="006B3FC2" w:rsidRDefault="006B3FC2" w:rsidP="006B3FC2">
            <w:pPr>
              <w:rPr>
                <w:noProof/>
                <w:lang w:eastAsia="en-GB"/>
              </w:rPr>
            </w:pPr>
            <w:r>
              <w:rPr>
                <w:noProof/>
                <w:lang w:eastAsia="en-GB"/>
              </w:rPr>
              <w:t>Other users can only see part of the lifecycle of the vehicle. They are able to see what happened to the vehicle prior to their ownership and whilst they owned it but cannot see what happened to the vehicle after they transferred it.</w:t>
            </w:r>
          </w:p>
          <w:p w14:paraId="6CD366C5" w14:textId="77777777" w:rsidR="006B3FC2" w:rsidRDefault="006B3FC2" w:rsidP="006B3FC2">
            <w:pPr>
              <w:rPr>
                <w:noProof/>
                <w:lang w:eastAsia="en-GB"/>
              </w:rPr>
            </w:pPr>
          </w:p>
          <w:p w14:paraId="051A793F" w14:textId="77777777" w:rsidR="006B3FC2" w:rsidRDefault="006B3FC2" w:rsidP="006B3FC2">
            <w:pPr>
              <w:rPr>
                <w:noProof/>
                <w:lang w:eastAsia="en-GB"/>
              </w:rPr>
            </w:pPr>
            <w:r>
              <w:rPr>
                <w:noProof/>
                <w:lang w:eastAsia="en-GB"/>
              </w:rPr>
              <w:t>Click the three lines in the top right corner of the page to view the leder as another user. In the dropdown that appears hover over “Lease Companies” then click “Lease Can”.</w:t>
            </w:r>
          </w:p>
          <w:p w14:paraId="63AA2C18" w14:textId="3225B91F" w:rsidR="006B3FC2" w:rsidRDefault="0081533F" w:rsidP="006B3FC2">
            <w:pPr>
              <w:rPr>
                <w:noProof/>
                <w:lang w:eastAsia="en-GB"/>
              </w:rPr>
            </w:pPr>
            <w:r>
              <w:rPr>
                <w:noProof/>
                <w:lang w:val="en-US"/>
              </w:rPr>
              <mc:AlternateContent>
                <mc:Choice Requires="wpg">
                  <w:drawing>
                    <wp:anchor distT="0" distB="0" distL="114300" distR="114300" simplePos="0" relativeHeight="251619328" behindDoc="0" locked="0" layoutInCell="1" allowOverlap="1" wp14:anchorId="01AFC291" wp14:editId="4452070B">
                      <wp:simplePos x="0" y="0"/>
                      <wp:positionH relativeFrom="column">
                        <wp:posOffset>70485</wp:posOffset>
                      </wp:positionH>
                      <wp:positionV relativeFrom="paragraph">
                        <wp:posOffset>160655</wp:posOffset>
                      </wp:positionV>
                      <wp:extent cx="5181600" cy="3063240"/>
                      <wp:effectExtent l="0" t="0" r="5715" b="1905"/>
                      <wp:wrapTopAndBottom/>
                      <wp:docPr id="1055"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1600" cy="3063240"/>
                                <a:chOff x="2127" y="3027"/>
                                <a:chExt cx="8160" cy="4824"/>
                              </a:xfrm>
                            </wpg:grpSpPr>
                            <pic:pic xmlns:pic="http://schemas.openxmlformats.org/drawingml/2006/picture">
                              <pic:nvPicPr>
                                <pic:cNvPr id="1248" name="Picture 1274" descr="regulator_view_change_use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127" y="3027"/>
                                  <a:ext cx="8160" cy="4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9" name="AutoShape 1275"/>
                              <wps:cNvSpPr>
                                <a:spLocks noChangeArrowheads="1"/>
                              </wps:cNvSpPr>
                              <wps:spPr bwMode="auto">
                                <a:xfrm>
                                  <a:off x="9831" y="3576"/>
                                  <a:ext cx="303" cy="192"/>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0" name="AutoShape 1276"/>
                              <wps:cNvSpPr>
                                <a:spLocks noChangeArrowheads="1"/>
                              </wps:cNvSpPr>
                              <wps:spPr bwMode="auto">
                                <a:xfrm>
                                  <a:off x="8554" y="4704"/>
                                  <a:ext cx="1501" cy="252"/>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 name="AutoShape 1277"/>
                              <wps:cNvSpPr>
                                <a:spLocks noChangeArrowheads="1"/>
                              </wps:cNvSpPr>
                              <wps:spPr bwMode="auto">
                                <a:xfrm>
                                  <a:off x="7040" y="4704"/>
                                  <a:ext cx="1501" cy="252"/>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FF6258" id="Group 1273" o:spid="_x0000_s1026" style="position:absolute;margin-left:5.55pt;margin-top:12.65pt;width:408pt;height:241.2pt;z-index:251619328" coordorigin="2127,3027" coordsize="8160,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">
                      <v:shape id="Picture 1274" o:spid="_x0000_s1027" type="#_x0000_t75" alt="regulator_view_change_user" style="position:absolute;left:2127;top:3027;width:8160;height:4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wjc7GAAAA3QAAAA8AAABkcnMvZG93bnJldi54bWxEj91qwkAQhe8LvsMyQu/qRitVoquoQZBS&#10;BH8eYMiOSTA7G7OrxrfvXBR6N8M5c84382XnavWgNlSeDQwHCSji3NuKCwPn0/ZjCipEZIu1ZzLw&#10;ogDLRe9tjqn1Tz7Q4xgLJSEcUjRQxtikWoe8JIdh4Bti0S6+dRhlbQttW3xKuKv1KEm+tMOKpaHE&#10;hjYl5dfj3RmYfGbZ3f3c3Gm9Hu4Lu/XfXbYz5r3frWagInXx3/x3vbOCPxoLrnwjI+j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CNzsYAAADdAAAADwAAAAAAAAAAAAAA&#10;AACfAgAAZHJzL2Rvd25yZXYueG1sUEsFBgAAAAAEAAQA9wAAAJIDAAAAAA==&#10;">
                        <v:imagedata r:id="rId81" o:title="regulator_view_change_user"/>
                      </v:shape>
                      <v:roundrect id="AutoShape 1275" o:spid="_x0000_s1028" style="position:absolute;left:9831;top:3576;width:303;height:192;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xSsIA&#10;AADdAAAADwAAAGRycy9kb3ducmV2LnhtbERPPWvDMBDdC/kP4grdGrluKYkbxRhDIEOG1kn2w7rY&#10;ptbJlpTY+fdVodDtHu/zNvlsenEj5zvLCl6WCQji2uqOGwWn4+55BcIHZI29ZVJwJw/5dvGwwUzb&#10;ib/oVoVGxBD2GSpoQxgyKX3dkkG/tANx5C7WGQwRukZqh1MMN71Mk+RdGuw4NrQ4UNlS/V1djYL1&#10;67g6sx9DN9mEqsO5LD5dqdTT41x8gAg0h3/xn3uv4/z0bQ2/38QT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FKwgAAAN0AAAAPAAAAAAAAAAAAAAAAAJgCAABkcnMvZG93&#10;bnJldi54bWxQSwUGAAAAAAQABAD1AAAAhwMAAAAA&#10;" filled="f" strokecolor="red" strokeweight="1.5pt"/>
                      <v:roundrect id="AutoShape 1276" o:spid="_x0000_s1029" style="position:absolute;left:8554;top:4704;width:1501;height:252;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jOCsQA&#10;AADdAAAADwAAAGRycy9kb3ducmV2LnhtbESPQW/CMAyF75P4D5GRdhspTJugEBCqhLTDDluBu9WY&#10;tqJxShJo9+/nw6TdbL3n9z5vdqPr1INCbD0bmM8yUMSVty3XBk7Hw8sSVEzIFjvPZOCHIuy2k6cN&#10;5tYP/E2PMtVKQjjmaKBJqc+1jlVDDuPM98SiXXxwmGQNtbYBBwl3nV5k2bt22LI0NNhT0VB1Le/O&#10;wOr1tjxzvKV28BmVn+di/xUKY56n434NKtGY/s1/1x9W8Bdvwi/fyAh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ozgrEAAAA3QAAAA8AAAAAAAAAAAAAAAAAmAIAAGRycy9k&#10;b3ducmV2LnhtbFBLBQYAAAAABAAEAPUAAACJAwAAAAA=&#10;" filled="f" strokecolor="red" strokeweight="1.5pt"/>
                      <v:roundrect id="AutoShape 1277" o:spid="_x0000_s1030" style="position:absolute;left:7040;top:4704;width:1501;height:252;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rkcEA&#10;AADdAAAADwAAAGRycy9kb3ducmV2LnhtbERPTYvCMBC9C/sfwgjeNFVR3GoUKSzsYQ9a1/vQjG2x&#10;mdQka7v/3giCt3m8z9nsetOIOzlfW1YwnSQgiAuray4V/J6+xisQPiBrbCyTgn/ysNt+DDaYatvx&#10;ke55KEUMYZ+igiqENpXSFxUZ9BPbEkfuYp3BEKErpXbYxXDTyFmSLKXBmmNDhS1lFRXX/M8o+Jzf&#10;Vmf2t1B3NqH855ztDy5TajTs92sQgfrwFr/c3zrOny2m8Pwmni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ka5HBAAAA3QAAAA8AAAAAAAAAAAAAAAAAmAIAAGRycy9kb3du&#10;cmV2LnhtbFBLBQYAAAAABAAEAPUAAACGAwAAAAA=&#10;" filled="f" strokecolor="red" strokeweight="1.5pt"/>
                      <w10:wrap type="topAndBottom"/>
                    </v:group>
                  </w:pict>
                </mc:Fallback>
              </mc:AlternateContent>
            </w:r>
          </w:p>
          <w:p w14:paraId="126A7621" w14:textId="77777777" w:rsidR="006B3FC2" w:rsidRDefault="006B3FC2" w:rsidP="006B3FC2">
            <w:pPr>
              <w:rPr>
                <w:noProof/>
                <w:lang w:eastAsia="en-GB"/>
              </w:rPr>
            </w:pPr>
          </w:p>
        </w:tc>
      </w:tr>
      <w:tr w:rsidR="006B3FC2" w:rsidRPr="00AF30DB" w14:paraId="6586D3CF" w14:textId="77777777" w:rsidTr="006B3FC2">
        <w:trPr>
          <w:cantSplit/>
        </w:trPr>
        <w:tc>
          <w:tcPr>
            <w:tcW w:w="450" w:type="dxa"/>
            <w:shd w:val="clear" w:color="auto" w:fill="auto"/>
          </w:tcPr>
          <w:p w14:paraId="287DB51C" w14:textId="77777777" w:rsidR="006B3FC2" w:rsidRPr="00E70481" w:rsidRDefault="006B3FC2" w:rsidP="00C45ED2">
            <w:pPr>
              <w:pStyle w:val="Header"/>
              <w:numPr>
                <w:ilvl w:val="0"/>
                <w:numId w:val="29"/>
              </w:numPr>
              <w:tabs>
                <w:tab w:val="clear" w:pos="4320"/>
                <w:tab w:val="clear" w:pos="8640"/>
              </w:tabs>
              <w:snapToGrid w:val="0"/>
              <w:spacing w:before="0" w:line="276" w:lineRule="auto"/>
              <w:jc w:val="both"/>
              <w:rPr>
                <w:lang w:val="en-GB"/>
              </w:rPr>
            </w:pPr>
          </w:p>
        </w:tc>
        <w:tc>
          <w:tcPr>
            <w:tcW w:w="8450" w:type="dxa"/>
            <w:shd w:val="clear" w:color="auto" w:fill="auto"/>
          </w:tcPr>
          <w:p w14:paraId="7999C0DF" w14:textId="34D74B91" w:rsidR="006B3FC2" w:rsidRDefault="0081533F" w:rsidP="006B3FC2">
            <w:pPr>
              <w:rPr>
                <w:noProof/>
                <w:lang w:eastAsia="en-GB"/>
              </w:rPr>
            </w:pPr>
            <w:r>
              <w:rPr>
                <w:noProof/>
                <w:lang w:val="en-US"/>
              </w:rPr>
              <mc:AlternateContent>
                <mc:Choice Requires="wps">
                  <w:drawing>
                    <wp:anchor distT="0" distB="0" distL="114300" distR="114300" simplePos="0" relativeHeight="251621376" behindDoc="0" locked="0" layoutInCell="1" allowOverlap="1" wp14:anchorId="4EC7F4BD" wp14:editId="19E50658">
                      <wp:simplePos x="0" y="0"/>
                      <wp:positionH relativeFrom="column">
                        <wp:posOffset>106680</wp:posOffset>
                      </wp:positionH>
                      <wp:positionV relativeFrom="paragraph">
                        <wp:posOffset>1363980</wp:posOffset>
                      </wp:positionV>
                      <wp:extent cx="5021580" cy="153035"/>
                      <wp:effectExtent l="17780" t="17780" r="15240" b="6985"/>
                      <wp:wrapNone/>
                      <wp:docPr id="1054" name="AutoShape 1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1580" cy="153035"/>
                              </a:xfrm>
                              <a:prstGeom prst="roundRect">
                                <a:avLst>
                                  <a:gd name="adj" fmla="val 13023"/>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54DAE2" id="AutoShape 1279" o:spid="_x0000_s1026" style="position:absolute;margin-left:8.4pt;margin-top:107.4pt;width:395.4pt;height:12.0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85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" filled="f" strokecolor="red" strokeweight="1.5pt"/>
                  </w:pict>
                </mc:Fallback>
              </mc:AlternateContent>
            </w:r>
            <w:r>
              <w:rPr>
                <w:noProof/>
                <w:lang w:val="en-US"/>
              </w:rPr>
              <w:drawing>
                <wp:anchor distT="0" distB="0" distL="114300" distR="114300" simplePos="0" relativeHeight="251620352" behindDoc="0" locked="0" layoutInCell="1" allowOverlap="1" wp14:anchorId="6804DC1D" wp14:editId="02310D2D">
                  <wp:simplePos x="0" y="0"/>
                  <wp:positionH relativeFrom="column">
                    <wp:posOffset>5715</wp:posOffset>
                  </wp:positionH>
                  <wp:positionV relativeFrom="paragraph">
                    <wp:posOffset>453390</wp:posOffset>
                  </wp:positionV>
                  <wp:extent cx="5227320" cy="3070860"/>
                  <wp:effectExtent l="0" t="0" r="5080" b="2540"/>
                  <wp:wrapTopAndBottom/>
                  <wp:docPr id="1278" name="Picture 1278" descr="regulator_lease_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regulator_lease_compan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7320" cy="307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B3FC2">
              <w:rPr>
                <w:noProof/>
                <w:lang w:eastAsia="en-GB"/>
              </w:rPr>
              <w:t>The table has now changed and although the user can see the car they can’t see what happened after it was transferred to “Joe Payne”.</w:t>
            </w:r>
          </w:p>
          <w:p w14:paraId="1A8912B7" w14:textId="77777777" w:rsidR="006B3FC2" w:rsidRDefault="006B3FC2" w:rsidP="006B3FC2">
            <w:pPr>
              <w:rPr>
                <w:noProof/>
                <w:lang w:eastAsia="en-GB"/>
              </w:rPr>
            </w:pPr>
          </w:p>
          <w:p w14:paraId="179FB8F2" w14:textId="77777777" w:rsidR="006B3FC2" w:rsidRDefault="006B3FC2" w:rsidP="006B3FC2">
            <w:pPr>
              <w:rPr>
                <w:noProof/>
                <w:lang w:eastAsia="en-GB"/>
              </w:rPr>
            </w:pPr>
          </w:p>
        </w:tc>
      </w:tr>
      <w:tr w:rsidR="006B3FC2" w:rsidRPr="00AF30DB" w14:paraId="0A735062" w14:textId="77777777" w:rsidTr="006B3FC2">
        <w:trPr>
          <w:cantSplit/>
        </w:trPr>
        <w:tc>
          <w:tcPr>
            <w:tcW w:w="450" w:type="dxa"/>
            <w:shd w:val="clear" w:color="auto" w:fill="auto"/>
          </w:tcPr>
          <w:p w14:paraId="00789960" w14:textId="77777777" w:rsidR="006B3FC2" w:rsidRPr="00E70481" w:rsidRDefault="006B3FC2" w:rsidP="00C45ED2">
            <w:pPr>
              <w:pStyle w:val="Header"/>
              <w:numPr>
                <w:ilvl w:val="0"/>
                <w:numId w:val="29"/>
              </w:numPr>
              <w:tabs>
                <w:tab w:val="clear" w:pos="4320"/>
                <w:tab w:val="clear" w:pos="8640"/>
              </w:tabs>
              <w:snapToGrid w:val="0"/>
              <w:spacing w:before="0" w:line="276" w:lineRule="auto"/>
              <w:jc w:val="both"/>
              <w:rPr>
                <w:lang w:val="en-GB"/>
              </w:rPr>
            </w:pPr>
          </w:p>
        </w:tc>
        <w:tc>
          <w:tcPr>
            <w:tcW w:w="8450" w:type="dxa"/>
            <w:shd w:val="clear" w:color="auto" w:fill="auto"/>
          </w:tcPr>
          <w:p w14:paraId="2DA09DF1" w14:textId="77777777" w:rsidR="006B3FC2" w:rsidRDefault="006B3FC2" w:rsidP="006B3FC2">
            <w:pPr>
              <w:rPr>
                <w:noProof/>
                <w:lang w:eastAsia="en-GB"/>
              </w:rPr>
            </w:pPr>
            <w:r>
              <w:rPr>
                <w:noProof/>
                <w:lang w:eastAsia="en-GB"/>
              </w:rPr>
              <w:t xml:space="preserve">Copy The V5C ID </w:t>
            </w:r>
            <w:r w:rsidRPr="002458C7">
              <w:rPr>
                <w:b/>
                <w:noProof/>
                <w:lang w:eastAsia="en-GB"/>
              </w:rPr>
              <w:t>DA6060712</w:t>
            </w:r>
            <w:r>
              <w:rPr>
                <w:b/>
                <w:noProof/>
                <w:lang w:eastAsia="en-GB"/>
              </w:rPr>
              <w:t xml:space="preserve"> </w:t>
            </w:r>
            <w:r w:rsidRPr="002458C7">
              <w:rPr>
                <w:noProof/>
                <w:lang w:eastAsia="en-GB"/>
              </w:rPr>
              <w:t xml:space="preserve">and </w:t>
            </w:r>
            <w:r>
              <w:rPr>
                <w:noProof/>
                <w:lang w:eastAsia="en-GB"/>
              </w:rPr>
              <w:t>use the search feature to show only the history of the one vehicle:</w:t>
            </w:r>
          </w:p>
          <w:p w14:paraId="05D7E486" w14:textId="6F09E09B" w:rsidR="006B3FC2" w:rsidRDefault="0081533F" w:rsidP="006B3FC2">
            <w:pPr>
              <w:rPr>
                <w:noProof/>
                <w:lang w:eastAsia="en-GB"/>
              </w:rPr>
            </w:pPr>
            <w:r>
              <w:rPr>
                <w:noProof/>
                <w:lang w:val="en-US"/>
              </w:rPr>
              <mc:AlternateContent>
                <mc:Choice Requires="wpg">
                  <w:drawing>
                    <wp:anchor distT="0" distB="0" distL="114300" distR="114300" simplePos="0" relativeHeight="251622400" behindDoc="0" locked="0" layoutInCell="1" allowOverlap="1" wp14:anchorId="1D7D3322" wp14:editId="2ED33B75">
                      <wp:simplePos x="0" y="0"/>
                      <wp:positionH relativeFrom="column">
                        <wp:posOffset>-7620</wp:posOffset>
                      </wp:positionH>
                      <wp:positionV relativeFrom="paragraph">
                        <wp:posOffset>162560</wp:posOffset>
                      </wp:positionV>
                      <wp:extent cx="5227320" cy="2049780"/>
                      <wp:effectExtent l="5080" t="0" r="0" b="0"/>
                      <wp:wrapTopAndBottom/>
                      <wp:docPr id="1051" name="Group 1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2049780"/>
                                <a:chOff x="2124" y="1765"/>
                                <a:chExt cx="8232" cy="3228"/>
                              </a:xfrm>
                            </wpg:grpSpPr>
                            <pic:pic xmlns:pic="http://schemas.openxmlformats.org/drawingml/2006/picture">
                              <pic:nvPicPr>
                                <pic:cNvPr id="1052" name="Picture 1281" descr="regulator_lease_company_search"/>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2124" y="1765"/>
                                  <a:ext cx="8232"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3" name="AutoShape 1282"/>
                              <wps:cNvSpPr>
                                <a:spLocks noChangeArrowheads="1"/>
                              </wps:cNvSpPr>
                              <wps:spPr bwMode="auto">
                                <a:xfrm>
                                  <a:off x="2247" y="2753"/>
                                  <a:ext cx="1425" cy="348"/>
                                </a:xfrm>
                                <a:prstGeom prst="roundRect">
                                  <a:avLst>
                                    <a:gd name="adj" fmla="val 50000"/>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FA4009" id="Group 1280" o:spid="_x0000_s1026" style="position:absolute;margin-left:-.6pt;margin-top:12.8pt;width:411.6pt;height:161.4pt;z-index:251622400" coordorigin="2124,1765" coordsize="8232,3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">
                      <v:shape id="Picture 1281" o:spid="_x0000_s1027" type="#_x0000_t75" alt="regulator_lease_company_search" style="position:absolute;left:2124;top:1765;width:8232;height:3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RE6fDAAAA3QAAAA8AAABkcnMvZG93bnJldi54bWxET0uLwjAQvi/4H8IIe9NU18dSjaKCiwcv&#10;Vi/eZpuxKTaT0kTt/nsjCHubj+8582VrK3GnxpeOFQz6CQji3OmSCwWn47b3DcIHZI2VY1LwRx6W&#10;i87HHFPtHnygexYKEUPYp6jAhFCnUvrckEXfdzVx5C6usRgibAqpG3zEcFvJYZJMpMWSY4PBmjaG&#10;8mt2swp+zlszqtbj3/3Uf+2m/mTOq3at1Ge3Xc1ABGrDv/jt3uk4PxkP4fVNPEE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BETp8MAAADdAAAADwAAAAAAAAAAAAAAAACf&#10;AgAAZHJzL2Rvd25yZXYueG1sUEsFBgAAAAAEAAQA9wAAAI8DAAAAAA==&#10;">
                        <v:imagedata r:id="rId84" o:title="regulator_lease_company_search"/>
                      </v:shape>
                      <v:roundrect id="AutoShape 1282" o:spid="_x0000_s1028" style="position:absolute;left:2247;top:2753;width:1425;height:348;visibility:visible;mso-wrap-style:square;v-text-anchor:top" arcsize=".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4+nMIA&#10;AADdAAAADwAAAGRycy9kb3ducmV2LnhtbERPTWvCQBC9F/wPyxS81d0qLTa6CRIoePDQRr0P2WkS&#10;zM7G3a2J/75bKPQ2j/c522KyvbiRD51jDc8LBYK4dqbjRsPp+P60BhEissHeMWm4U4Ainz1sMTNu&#10;5E+6VbERKYRDhhraGIdMylC3ZDEs3ECcuC/nLcYEfSONxzGF214ulXqVFjtODS0OVLZUX6pvq+Ft&#10;dV2fOVxjNzpF1eFc7j58qfX8cdptQESa4r/4z703ab56WcHvN+kEm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Pj6cwgAAAN0AAAAPAAAAAAAAAAAAAAAAAJgCAABkcnMvZG93&#10;bnJldi54bWxQSwUGAAAAAAQABAD1AAAAhwMAAAAA&#10;" filled="f" strokecolor="red" strokeweight="1.5pt"/>
                      <w10:wrap type="topAndBottom"/>
                    </v:group>
                  </w:pict>
                </mc:Fallback>
              </mc:AlternateContent>
            </w:r>
          </w:p>
          <w:p w14:paraId="4666899C" w14:textId="77777777" w:rsidR="006B3FC2" w:rsidRDefault="006B3FC2" w:rsidP="006B3FC2">
            <w:pPr>
              <w:rPr>
                <w:noProof/>
                <w:lang w:eastAsia="en-GB"/>
              </w:rPr>
            </w:pPr>
          </w:p>
          <w:p w14:paraId="66BA0C36" w14:textId="77777777" w:rsidR="006B3FC2" w:rsidRDefault="006B3FC2" w:rsidP="006B3FC2">
            <w:pPr>
              <w:rPr>
                <w:noProof/>
                <w:lang w:eastAsia="en-GB"/>
              </w:rPr>
            </w:pPr>
            <w:r>
              <w:rPr>
                <w:noProof/>
                <w:lang w:eastAsia="en-GB"/>
              </w:rPr>
              <w:t>As you can see the user can see the entrire lifecycle of the car from before they owned it up until they transferred it.</w:t>
            </w:r>
          </w:p>
        </w:tc>
      </w:tr>
    </w:tbl>
    <w:p w14:paraId="04DF6E23" w14:textId="77777777" w:rsidR="006B3FC2" w:rsidRDefault="006B3FC2" w:rsidP="006B3FC2"/>
    <w:p w14:paraId="488E5CDA" w14:textId="77777777" w:rsidR="000E0EF4" w:rsidRDefault="000E0EF4" w:rsidP="000E0EF4"/>
    <w:p w14:paraId="188D0438" w14:textId="77777777" w:rsidR="000E0EF4" w:rsidRDefault="000E0EF4" w:rsidP="000E0EF4"/>
    <w:p w14:paraId="74E796D5" w14:textId="77777777" w:rsidR="000E0EF4" w:rsidRDefault="000E0EF4" w:rsidP="000E0EF4"/>
    <w:p w14:paraId="739255F2" w14:textId="77777777" w:rsidR="000E0EF4" w:rsidRDefault="000E0EF4" w:rsidP="000E0EF4"/>
    <w:p w14:paraId="4FF82CC2" w14:textId="47DA8512" w:rsidR="003813BC" w:rsidRDefault="003813BC">
      <w:r>
        <w:br w:type="page"/>
      </w:r>
    </w:p>
    <w:p w14:paraId="51F2CD08" w14:textId="3CEDAE12" w:rsidR="003813BC" w:rsidRPr="00C27BEC" w:rsidRDefault="003813BC" w:rsidP="003813BC">
      <w:pPr>
        <w:pStyle w:val="HeadingAppendix"/>
      </w:pPr>
      <w:bookmarkStart w:id="55" w:name="_Toc452109750"/>
      <w:bookmarkStart w:id="56" w:name="_Toc452129333"/>
      <w:r>
        <w:lastRenderedPageBreak/>
        <w:t>Removing the sample application</w:t>
      </w:r>
      <w:bookmarkEnd w:id="55"/>
      <w:bookmarkEnd w:id="56"/>
    </w:p>
    <w:p w14:paraId="019F96D9" w14:textId="0295D104" w:rsidR="003813BC" w:rsidRDefault="003813BC" w:rsidP="003813BC">
      <w:pPr>
        <w:pStyle w:val="StepList"/>
        <w:numPr>
          <w:ilvl w:val="0"/>
          <w:numId w:val="0"/>
        </w:numPr>
        <w:ind w:left="792" w:hanging="792"/>
        <w:rPr>
          <w:lang w:eastAsia="zh-CN"/>
        </w:rPr>
      </w:pPr>
      <w:r>
        <w:rPr>
          <w:lang w:eastAsia="zh-CN"/>
        </w:rPr>
        <w:t xml:space="preserve">This appendix shows how to stop and remove the </w:t>
      </w:r>
      <w:r w:rsidR="009175E9">
        <w:rPr>
          <w:lang w:eastAsia="zh-CN"/>
        </w:rPr>
        <w:t>B</w:t>
      </w:r>
      <w:r>
        <w:rPr>
          <w:lang w:eastAsia="zh-CN"/>
        </w:rPr>
        <w:t>lockchain service you created.</w:t>
      </w:r>
    </w:p>
    <w:p w14:paraId="09703364" w14:textId="77777777" w:rsidR="003813BC" w:rsidRDefault="003813BC" w:rsidP="003813BC">
      <w:pPr>
        <w:pStyle w:val="StepList"/>
        <w:numPr>
          <w:ilvl w:val="0"/>
          <w:numId w:val="0"/>
        </w:numPr>
        <w:ind w:left="792" w:hanging="792"/>
        <w:rPr>
          <w:lang w:eastAsia="zh-CN"/>
        </w:rPr>
      </w:pPr>
    </w:p>
    <w:p w14:paraId="3070481D" w14:textId="77777777" w:rsidR="003813BC" w:rsidRPr="00D72CA8" w:rsidRDefault="003813BC" w:rsidP="003813BC">
      <w:pPr>
        <w:pStyle w:val="StepList"/>
        <w:numPr>
          <w:ilvl w:val="0"/>
          <w:numId w:val="18"/>
        </w:numPr>
        <w:rPr>
          <w:lang w:val="en-GB" w:eastAsia="zh-CN"/>
        </w:rPr>
      </w:pPr>
      <w:r>
        <w:rPr>
          <w:lang w:eastAsia="zh-CN"/>
        </w:rPr>
        <w:t>Return to the Bluemix Dashboard by clicking</w:t>
      </w:r>
      <w:r>
        <w:rPr>
          <w:noProof/>
          <w:lang w:val="en-US"/>
        </w:rPr>
        <w:t xml:space="preserve"> </w:t>
      </w:r>
      <w:r w:rsidRPr="00D72CA8">
        <w:rPr>
          <w:noProof/>
          <w:lang w:val="en-US"/>
        </w:rPr>
        <w:drawing>
          <wp:inline distT="0" distB="0" distL="0" distR="0" wp14:anchorId="6972752B" wp14:editId="789CD59D">
            <wp:extent cx="1066800" cy="190500"/>
            <wp:effectExtent l="0" t="0" r="0" b="1270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a:ln>
                      <a:noFill/>
                    </a:ln>
                  </pic:spPr>
                </pic:pic>
              </a:graphicData>
            </a:graphic>
          </wp:inline>
        </w:drawing>
      </w:r>
      <w:r>
        <w:rPr>
          <w:noProof/>
          <w:lang w:val="en-US"/>
        </w:rPr>
        <w:t>.</w:t>
      </w:r>
    </w:p>
    <w:p w14:paraId="5E8B50A2" w14:textId="77777777" w:rsidR="003813BC" w:rsidRPr="00D72CA8" w:rsidRDefault="003813BC" w:rsidP="003813BC">
      <w:pPr>
        <w:pStyle w:val="StepList"/>
        <w:numPr>
          <w:ilvl w:val="0"/>
          <w:numId w:val="0"/>
        </w:numPr>
        <w:ind w:left="792"/>
        <w:rPr>
          <w:lang w:val="en-GB" w:eastAsia="zh-CN"/>
        </w:rPr>
      </w:pPr>
    </w:p>
    <w:p w14:paraId="21A1375D" w14:textId="77777777" w:rsidR="003813BC" w:rsidRPr="007E6B9A" w:rsidRDefault="003813BC" w:rsidP="003813BC">
      <w:pPr>
        <w:pStyle w:val="StepList"/>
        <w:numPr>
          <w:ilvl w:val="0"/>
          <w:numId w:val="18"/>
        </w:numPr>
        <w:rPr>
          <w:lang w:val="en-GB" w:eastAsia="zh-CN"/>
        </w:rPr>
      </w:pPr>
      <w:r>
        <w:rPr>
          <w:lang w:eastAsia="zh-CN"/>
        </w:rPr>
        <w:t>Click the Settings icon in the car lease demo application.</w:t>
      </w:r>
    </w:p>
    <w:p w14:paraId="113C4187" w14:textId="77777777" w:rsidR="007E6B9A" w:rsidRPr="009D24FD" w:rsidRDefault="007E6B9A" w:rsidP="007E6B9A">
      <w:pPr>
        <w:pStyle w:val="StepList"/>
        <w:numPr>
          <w:ilvl w:val="0"/>
          <w:numId w:val="0"/>
        </w:numPr>
        <w:rPr>
          <w:lang w:val="en-GB" w:eastAsia="zh-CN"/>
        </w:rPr>
      </w:pPr>
    </w:p>
    <w:p w14:paraId="40D59C77" w14:textId="1D926437" w:rsidR="003813BC" w:rsidRPr="00D72CA8" w:rsidRDefault="007E6B9A" w:rsidP="003813BC">
      <w:pPr>
        <w:pStyle w:val="StepList"/>
        <w:numPr>
          <w:ilvl w:val="0"/>
          <w:numId w:val="0"/>
        </w:numPr>
        <w:ind w:left="792"/>
        <w:rPr>
          <w:lang w:val="en-GB" w:eastAsia="zh-CN"/>
        </w:rPr>
      </w:pPr>
      <w:r>
        <w:rPr>
          <w:noProof/>
          <w:lang w:val="en-US"/>
        </w:rPr>
        <mc:AlternateContent>
          <mc:Choice Requires="wpg">
            <w:drawing>
              <wp:inline distT="0" distB="0" distL="0" distR="0" wp14:anchorId="4893F779" wp14:editId="6F89B6F1">
                <wp:extent cx="2801620" cy="2023110"/>
                <wp:effectExtent l="19050" t="19050" r="17780" b="15240"/>
                <wp:docPr id="29" name="Group 29"/>
                <wp:cNvGraphicFramePr/>
                <a:graphic xmlns:a="http://schemas.openxmlformats.org/drawingml/2006/main">
                  <a:graphicData uri="http://schemas.microsoft.com/office/word/2010/wordprocessingGroup">
                    <wpg:wgp>
                      <wpg:cNvGrpSpPr/>
                      <wpg:grpSpPr>
                        <a:xfrm>
                          <a:off x="0" y="0"/>
                          <a:ext cx="2801620" cy="2023110"/>
                          <a:chOff x="0" y="0"/>
                          <a:chExt cx="2801620" cy="2023110"/>
                        </a:xfrm>
                      </wpg:grpSpPr>
                      <pic:pic xmlns:pic="http://schemas.openxmlformats.org/drawingml/2006/picture">
                        <pic:nvPicPr>
                          <pic:cNvPr id="27" name="Picture 2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264410" cy="2023110"/>
                          </a:xfrm>
                          <a:prstGeom prst="rect">
                            <a:avLst/>
                          </a:prstGeom>
                          <a:ln>
                            <a:solidFill>
                              <a:schemeClr val="tx1"/>
                            </a:solidFill>
                          </a:ln>
                        </pic:spPr>
                      </pic:pic>
                      <wps:wsp>
                        <wps:cNvPr id="1360" name="Oval 1360"/>
                        <wps:cNvSpPr/>
                        <wps:spPr>
                          <a:xfrm>
                            <a:off x="2000250" y="0"/>
                            <a:ext cx="251460" cy="251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90000" rIns="91440" bIns="90000" numCol="1" spcCol="0" rtlCol="0" fromWordArt="0" anchor="ctr" anchorCtr="0" forceAA="0" compatLnSpc="1">
                          <a:prstTxWarp prst="textNoShape">
                            <a:avLst/>
                          </a:prstTxWarp>
                          <a:noAutofit/>
                        </wps:bodyPr>
                      </wps:wsp>
                      <wps:wsp>
                        <wps:cNvPr id="1361" name="Straight Arrow Connector 1361"/>
                        <wps:cNvCnPr/>
                        <wps:spPr>
                          <a:xfrm flipH="1" flipV="1">
                            <a:off x="2228850" y="238125"/>
                            <a:ext cx="572770" cy="53848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09FF93E" id="Group 29" o:spid="_x0000_s1026" style="width:220.6pt;height:159.3pt;mso-position-horizontal-relative:char;mso-position-vertical-relative:line" coordsize="28016,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">
                <v:shape id="Picture 27" o:spid="_x0000_s1027" type="#_x0000_t75" style="position:absolute;width:22644;height:20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6qOjDAAAA2wAAAA8AAABkcnMvZG93bnJldi54bWxEj8FqwzAQRO+F/oPYQi8lkZNCatwoJrgE&#10;esnBanxfrI1taq2MpTjO30eFQo7DzLxhtvlsezHR6DvHClbLBARx7UzHjYLTz2GRgvAB2WDvmBTc&#10;yEO+e37aYmbclUuadGhEhLDPUEEbwpBJ6euWLPqlG4ijd3ajxRDl2Egz4jXCbS/XSbKRFjuOCy0O&#10;VLRU/+qLVXA0ZaKrd918vZ10eiwqKqfDRanXl3n/CSLQHB7h//a3UbD+gL8v8QfI3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Lqo6MMAAADbAAAADwAAAAAAAAAAAAAAAACf&#10;AgAAZHJzL2Rvd25yZXYueG1sUEsFBgAAAAAEAAQA9wAAAI8DAAAAAA==&#10;" stroked="t" strokecolor="black [3213]">
                  <v:imagedata r:id="rId86" o:title=""/>
                  <v:path arrowok="t"/>
                </v:shape>
                <v:oval id="Oval 1360" o:spid="_x0000_s1028" style="position:absolute;left:20002;width:2515;height:25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EgcYA&#10;AADdAAAADwAAAGRycy9kb3ducmV2LnhtbESPQUsDMRCF74L/IYzgzWa1sMq2aSlKSw9CsXrxNmym&#10;u9HNZEnS7eqv7xwKvc3w3rz3zXw5+k4NFJMLbOBxUoAiroN13Bj4+lw/vIBKGdliF5gM/FGC5eL2&#10;Zo6VDSf+oGGfGyUhnCo00ObcV1qnuiWPaRJ6YtEOIXrMssZG24gnCfedfiqKUnt0LA0t9vTaUv27&#10;P3oD3/2/trtVKreb9O7q6H6eaXgz5v5uXM1AZRrz1Xy53lrBn5bCL9/ICHp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qEgcYAAADdAAAADwAAAAAAAAAAAAAAAACYAgAAZHJz&#10;L2Rvd25yZXYueG1sUEsFBgAAAAAEAAQA9QAAAIsDAAAAAA==&#10;" filled="f" strokecolor="red" strokeweight="1pt">
                  <v:stroke joinstyle="miter"/>
                  <v:textbox inset=",2.5mm,,2.5mm"/>
                </v:oval>
                <v:shape id="Straight Arrow Connector 1361" o:spid="_x0000_s1029" type="#_x0000_t32" style="position:absolute;left:22288;top:2381;width:5728;height:53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U5gMIAAADdAAAADwAAAGRycy9kb3ducmV2LnhtbERP22rCQBB9L/gPywh9q5sohBKzigiC&#10;UITW6vuQnVw0Oxuz22T7991CoW9zONcptsF0YqTBtZYVpIsEBHFpdcu1gsvn4eUVhPPIGjvLpOCb&#10;HGw3s6cCc20n/qDx7GsRQ9jlqKDxvs+ldGVDBt3C9sSRq+xg0Ec41FIPOMVw08llkmTSYMuxocGe&#10;9g2V9/OXUfAWpn5aHt4ft1N63R11cJUkp9TzPOzWIDwF/y/+cx91nL/KUvj9Jp4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U5gMIAAADdAAAADwAAAAAAAAAAAAAA&#10;AAChAgAAZHJzL2Rvd25yZXYueG1sUEsFBgAAAAAEAAQA+QAAAJADAAAAAA==&#10;" strokecolor="red" strokeweight="1pt">
                  <v:stroke endarrow="block" joinstyle="miter"/>
                </v:shape>
                <w10:anchorlock/>
              </v:group>
            </w:pict>
          </mc:Fallback>
        </mc:AlternateContent>
      </w:r>
    </w:p>
    <w:p w14:paraId="7FC8591A" w14:textId="77777777" w:rsidR="003813BC" w:rsidRPr="00D72CA8" w:rsidRDefault="003813BC" w:rsidP="007E6B9A">
      <w:pPr>
        <w:pStyle w:val="StepList"/>
        <w:numPr>
          <w:ilvl w:val="0"/>
          <w:numId w:val="0"/>
        </w:numPr>
        <w:rPr>
          <w:lang w:val="en-GB" w:eastAsia="zh-CN"/>
        </w:rPr>
      </w:pPr>
    </w:p>
    <w:p w14:paraId="440F260B" w14:textId="77777777" w:rsidR="003813BC" w:rsidRPr="00D72CA8" w:rsidRDefault="003813BC" w:rsidP="003813BC">
      <w:pPr>
        <w:pStyle w:val="StepList"/>
        <w:numPr>
          <w:ilvl w:val="0"/>
          <w:numId w:val="18"/>
        </w:numPr>
        <w:rPr>
          <w:lang w:val="en-GB" w:eastAsia="zh-CN"/>
        </w:rPr>
      </w:pPr>
      <w:r>
        <w:rPr>
          <w:lang w:eastAsia="zh-CN"/>
        </w:rPr>
        <w:t>Select ‘Delete App’ from the menu.</w:t>
      </w:r>
    </w:p>
    <w:p w14:paraId="1433478B" w14:textId="77777777" w:rsidR="003813BC" w:rsidRDefault="003813BC" w:rsidP="003813BC">
      <w:pPr>
        <w:pStyle w:val="StepList"/>
        <w:numPr>
          <w:ilvl w:val="0"/>
          <w:numId w:val="0"/>
        </w:numPr>
        <w:ind w:left="792"/>
        <w:rPr>
          <w:lang w:val="en-GB" w:eastAsia="zh-CN"/>
        </w:rPr>
      </w:pPr>
    </w:p>
    <w:p w14:paraId="0E4C6748" w14:textId="48803715" w:rsidR="003813BC" w:rsidRPr="00D72CA8" w:rsidRDefault="003813BC" w:rsidP="003813BC">
      <w:pPr>
        <w:pStyle w:val="StepList"/>
        <w:numPr>
          <w:ilvl w:val="0"/>
          <w:numId w:val="18"/>
        </w:numPr>
        <w:rPr>
          <w:lang w:val="en-GB" w:eastAsia="zh-CN"/>
        </w:rPr>
      </w:pPr>
      <w:r>
        <w:rPr>
          <w:lang w:val="en-GB" w:eastAsia="zh-CN"/>
        </w:rPr>
        <w:t>Ensure that the ‘</w:t>
      </w:r>
      <w:proofErr w:type="spellStart"/>
      <w:r>
        <w:rPr>
          <w:lang w:val="en-GB" w:eastAsia="zh-CN"/>
        </w:rPr>
        <w:t>car_lease_blockchain</w:t>
      </w:r>
      <w:proofErr w:type="spellEnd"/>
      <w:r>
        <w:rPr>
          <w:lang w:val="en-GB" w:eastAsia="zh-CN"/>
        </w:rPr>
        <w:t>’ service is selected for deletion and click ‘Delete’.</w:t>
      </w:r>
      <w:r w:rsidRPr="00D72CA8">
        <w:rPr>
          <w:noProof/>
          <w:lang w:val="en-US"/>
        </w:rPr>
        <w:t xml:space="preserve"> </w:t>
      </w:r>
    </w:p>
    <w:p w14:paraId="2422E915" w14:textId="77777777" w:rsidR="003813BC" w:rsidRDefault="003813BC" w:rsidP="003813BC">
      <w:pPr>
        <w:pStyle w:val="StepList"/>
        <w:numPr>
          <w:ilvl w:val="0"/>
          <w:numId w:val="0"/>
        </w:numPr>
        <w:rPr>
          <w:noProof/>
          <w:lang w:val="en-US"/>
        </w:rPr>
      </w:pPr>
    </w:p>
    <w:p w14:paraId="6A549FBF" w14:textId="26ED210D" w:rsidR="003813BC" w:rsidRPr="00D72CA8" w:rsidRDefault="007E6B9A" w:rsidP="003813BC">
      <w:pPr>
        <w:pStyle w:val="StepList"/>
        <w:numPr>
          <w:ilvl w:val="0"/>
          <w:numId w:val="0"/>
        </w:numPr>
        <w:ind w:left="792"/>
        <w:rPr>
          <w:lang w:val="en-GB" w:eastAsia="zh-CN"/>
        </w:rPr>
      </w:pPr>
      <w:r>
        <w:rPr>
          <w:noProof/>
          <w:lang w:val="en-US"/>
        </w:rPr>
        <mc:AlternateContent>
          <mc:Choice Requires="wpg">
            <w:drawing>
              <wp:inline distT="0" distB="0" distL="0" distR="0" wp14:anchorId="7219C98F" wp14:editId="62566AFC">
                <wp:extent cx="3063875" cy="3281680"/>
                <wp:effectExtent l="19050" t="19050" r="22225" b="13970"/>
                <wp:docPr id="30" name="Group 30"/>
                <wp:cNvGraphicFramePr/>
                <a:graphic xmlns:a="http://schemas.openxmlformats.org/drawingml/2006/main">
                  <a:graphicData uri="http://schemas.microsoft.com/office/word/2010/wordprocessingGroup">
                    <wpg:wgp>
                      <wpg:cNvGrpSpPr/>
                      <wpg:grpSpPr>
                        <a:xfrm>
                          <a:off x="0" y="0"/>
                          <a:ext cx="3063875" cy="3281680"/>
                          <a:chOff x="0" y="0"/>
                          <a:chExt cx="3063875" cy="3281680"/>
                        </a:xfrm>
                      </wpg:grpSpPr>
                      <pic:pic xmlns:pic="http://schemas.openxmlformats.org/drawingml/2006/picture">
                        <pic:nvPicPr>
                          <pic:cNvPr id="31" name="Picture 3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063875" cy="3281680"/>
                          </a:xfrm>
                          <a:prstGeom prst="rect">
                            <a:avLst/>
                          </a:prstGeom>
                          <a:ln>
                            <a:solidFill>
                              <a:srgbClr val="000000"/>
                            </a:solidFill>
                          </a:ln>
                        </pic:spPr>
                      </pic:pic>
                      <wps:wsp>
                        <wps:cNvPr id="1347" name="Rectangle 1347"/>
                        <wps:cNvSpPr/>
                        <wps:spPr>
                          <a:xfrm>
                            <a:off x="1771650" y="2943225"/>
                            <a:ext cx="586853" cy="2866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60B227" id="Group 30" o:spid="_x0000_s1026" style="width:241.25pt;height:258.4pt;mso-position-horizontal-relative:char;mso-position-vertical-relative:line" coordsize="30638,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">
                <v:shape id="Picture 31" o:spid="_x0000_s1027" type="#_x0000_t75" style="position:absolute;width:30638;height:32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lWQ3DAAAA2wAAAA8AAABkcnMvZG93bnJldi54bWxEj1uLwjAUhN8X/A/hCPuyaOoFkWoUFQoL&#10;4oL310NzbIvNSWmi1n9vhAUfh5n5hpnOG1OKO9WusKyg141AEKdWF5wpOOyTzhiE88gaS8uk4EkO&#10;5rPW1xRjbR+8pfvOZyJA2MWoIPe+iqV0aU4GXddWxMG72NqgD7LOpK7xEeCmlP0oGkmDBYeFHCta&#10;5ZRedzejwN6q6/LnvPpbn5LjNtmchwX1h0p9t5vFBISnxn/C/+1frWDQg/eX8APk7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VZDcMAAADbAAAADwAAAAAAAAAAAAAAAACf&#10;AgAAZHJzL2Rvd25yZXYueG1sUEsFBgAAAAAEAAQA9wAAAI8DAAAAAA==&#10;" stroked="t">
                  <v:imagedata r:id="rId88" o:title=""/>
                  <v:path arrowok="t"/>
                </v:shape>
                <v:rect id="Rectangle 1347" o:spid="_x0000_s1028" style="position:absolute;left:17716;top:29432;width:5869;height:2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VxNMUA&#10;AADdAAAADwAAAGRycy9kb3ducmV2LnhtbESPQWvCQBCF7wX/wzJCb3VjWxqJriKlgUIPrVHwOmTH&#10;JJidXXbXmP77bkHwNsN735s3q81oejGQD51lBfNZBoK4trrjRsFhXz4tQISIrLG3TAp+KcBmPXlY&#10;YaHtlXc0VLERKYRDgQraGF0hZahbMhhm1hEn7WS9wZhW30jt8ZrCTS+fs+xNGuw4XWjR0XtL9bm6&#10;mFTD9T9OX77Ph+N8LP2H/grY5Eo9TsftEkSkMd7NN/pTJ+7lNYf/b9II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dXE0xQAAAN0AAAAPAAAAAAAAAAAAAAAAAJgCAABkcnMv&#10;ZG93bnJldi54bWxQSwUGAAAAAAQABAD1AAAAigMAAAAA&#10;" filled="f" strokecolor="red" strokeweight="1pt"/>
                <w10:anchorlock/>
              </v:group>
            </w:pict>
          </mc:Fallback>
        </mc:AlternateContent>
      </w:r>
    </w:p>
    <w:p w14:paraId="4B81496A" w14:textId="77777777" w:rsidR="003813BC" w:rsidRDefault="003813BC" w:rsidP="003813BC">
      <w:pPr>
        <w:pStyle w:val="StepList"/>
        <w:numPr>
          <w:ilvl w:val="0"/>
          <w:numId w:val="0"/>
        </w:numPr>
        <w:rPr>
          <w:noProof/>
          <w:lang w:val="en-US"/>
        </w:rPr>
      </w:pPr>
    </w:p>
    <w:p w14:paraId="39EA37FB" w14:textId="77777777" w:rsidR="003813BC" w:rsidRPr="00D72CA8" w:rsidRDefault="003813BC" w:rsidP="003813BC">
      <w:pPr>
        <w:pStyle w:val="StepList"/>
        <w:numPr>
          <w:ilvl w:val="0"/>
          <w:numId w:val="18"/>
        </w:numPr>
        <w:rPr>
          <w:lang w:val="en-GB" w:eastAsia="zh-CN"/>
        </w:rPr>
      </w:pPr>
      <w:r>
        <w:rPr>
          <w:noProof/>
          <w:lang w:val="en-US"/>
        </w:rPr>
        <w:t>Wait for the items to be stopped and deleted. Once this is done, both the application and the associated service will no longer be visible in the Bluemix dashboard.</w:t>
      </w:r>
    </w:p>
    <w:p w14:paraId="5AFD5109" w14:textId="77777777" w:rsidR="00600026" w:rsidRDefault="00600026" w:rsidP="00A8736B">
      <w:pPr>
        <w:pStyle w:val="BodyText"/>
      </w:pPr>
    </w:p>
    <w:p w14:paraId="6E23B8AF" w14:textId="77777777" w:rsidR="00AE1160" w:rsidRDefault="00AE1160" w:rsidP="00B80E53">
      <w:pPr>
        <w:rPr>
          <w:rFonts w:eastAsia="Arial Unicode MS"/>
          <w:lang w:eastAsia="zh-CN"/>
        </w:rPr>
      </w:pPr>
    </w:p>
    <w:p w14:paraId="63FB70E9" w14:textId="77777777" w:rsidR="00AE1160" w:rsidRPr="00C27BEC" w:rsidRDefault="00AE1160" w:rsidP="00AE1160">
      <w:pPr>
        <w:pStyle w:val="HeadingAppendix"/>
        <w:pageBreakBefore w:val="0"/>
      </w:pPr>
      <w:bookmarkStart w:id="57" w:name="_Toc136939332"/>
      <w:bookmarkStart w:id="58" w:name="_Toc136943202"/>
      <w:bookmarkStart w:id="59" w:name="_Toc178757302"/>
      <w:bookmarkStart w:id="60" w:name="_Toc442893561"/>
      <w:bookmarkStart w:id="61" w:name="_Toc452109751"/>
      <w:bookmarkStart w:id="62" w:name="_Toc452129334"/>
      <w:r w:rsidRPr="00C27BEC">
        <w:lastRenderedPageBreak/>
        <w:t>Notices</w:t>
      </w:r>
      <w:bookmarkEnd w:id="57"/>
      <w:bookmarkEnd w:id="58"/>
      <w:bookmarkEnd w:id="59"/>
      <w:bookmarkEnd w:id="60"/>
      <w:bookmarkEnd w:id="61"/>
      <w:bookmarkEnd w:id="62"/>
    </w:p>
    <w:p w14:paraId="0A83E827" w14:textId="77777777" w:rsidR="008518E8" w:rsidRPr="00C27BEC" w:rsidRDefault="008518E8" w:rsidP="00A8736B">
      <w:pPr>
        <w:pStyle w:val="BodyText"/>
      </w:pPr>
      <w:r w:rsidRPr="00C27BEC">
        <w:t xml:space="preserve">This information was developed for products and services offered in the U.S.A. </w:t>
      </w:r>
    </w:p>
    <w:p w14:paraId="016DC3C3" w14:textId="77777777" w:rsidR="008518E8" w:rsidRPr="00C27BEC" w:rsidRDefault="008518E8" w:rsidP="00A8736B">
      <w:pPr>
        <w:pStyle w:val="BodyText"/>
      </w:pPr>
      <w:r w:rsidRPr="00C27BEC">
        <w:t xml:space="preserve">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 </w:t>
      </w:r>
    </w:p>
    <w:p w14:paraId="6AFBCE07" w14:textId="77777777" w:rsidR="008518E8" w:rsidRPr="00C27BEC" w:rsidRDefault="008518E8" w:rsidP="00A8736B">
      <w:pPr>
        <w:pStyle w:val="BodyText"/>
      </w:pPr>
      <w:r w:rsidRPr="00C27BEC">
        <w:t xml:space="preserve">IBM may have patents or pending patent applications covering subject matter described in this document. The furnishing of this document does not grant you any license to these patents. You can send license inquiries, in writing, to: </w:t>
      </w:r>
    </w:p>
    <w:p w14:paraId="591BD99B" w14:textId="77777777" w:rsidR="008518E8" w:rsidRPr="00C27BEC" w:rsidRDefault="008518E8" w:rsidP="00A8736B">
      <w:pPr>
        <w:pStyle w:val="BodyText"/>
      </w:pPr>
      <w:r w:rsidRPr="00C27BEC">
        <w:t>IBM Director of Licensing</w:t>
      </w:r>
      <w:r w:rsidR="00A8736B" w:rsidRPr="00C27BEC">
        <w:br/>
      </w:r>
      <w:r w:rsidRPr="00C27BEC">
        <w:t>IBM Corporation</w:t>
      </w:r>
      <w:r w:rsidR="00A8736B" w:rsidRPr="00C27BEC">
        <w:br/>
      </w:r>
      <w:r w:rsidRPr="00C27BEC">
        <w:t>North Castle Drive</w:t>
      </w:r>
      <w:r w:rsidR="00A8736B" w:rsidRPr="00C27BEC">
        <w:br/>
      </w:r>
      <w:r w:rsidRPr="00C27BEC">
        <w:t>Armonk, NY 10504-1785</w:t>
      </w:r>
      <w:r w:rsidR="00A8736B" w:rsidRPr="00C27BEC">
        <w:br/>
      </w:r>
      <w:r w:rsidRPr="00C27BEC">
        <w:t xml:space="preserve">U.S.A. </w:t>
      </w:r>
    </w:p>
    <w:p w14:paraId="1C77E674" w14:textId="77777777" w:rsidR="008518E8" w:rsidRPr="00C27BEC" w:rsidRDefault="008518E8" w:rsidP="00A8736B">
      <w:pPr>
        <w:pStyle w:val="BodyText"/>
      </w:pPr>
      <w:r w:rsidRPr="00C27BEC">
        <w:t xml:space="preserve">For license inquiries regarding double-byte (DBCS) information, contact the IBM Intellectual Property Department in your country or send inquiries, in writing, to: </w:t>
      </w:r>
    </w:p>
    <w:p w14:paraId="3ED0AD22" w14:textId="77777777" w:rsidR="008518E8" w:rsidRPr="00C27BEC" w:rsidRDefault="008518E8" w:rsidP="00A8736B">
      <w:pPr>
        <w:pStyle w:val="BodyText"/>
      </w:pPr>
      <w:r w:rsidRPr="00C27BEC">
        <w:t>IBM World Trade Asia Corporation</w:t>
      </w:r>
      <w:r w:rsidR="00A8736B" w:rsidRPr="00C27BEC">
        <w:br/>
      </w:r>
      <w:r w:rsidRPr="00C27BEC">
        <w:t>Licensing</w:t>
      </w:r>
      <w:r w:rsidR="00A8736B" w:rsidRPr="00C27BEC">
        <w:br/>
      </w:r>
      <w:r w:rsidRPr="00C27BEC">
        <w:t xml:space="preserve">2-31 </w:t>
      </w:r>
      <w:proofErr w:type="spellStart"/>
      <w:r w:rsidRPr="00C27BEC">
        <w:t>Roppongi</w:t>
      </w:r>
      <w:proofErr w:type="spellEnd"/>
      <w:r w:rsidRPr="00C27BEC">
        <w:t xml:space="preserve"> 3-chome, Minato-ku</w:t>
      </w:r>
      <w:r w:rsidR="00A8736B" w:rsidRPr="00C27BEC">
        <w:br/>
      </w:r>
      <w:r w:rsidRPr="00C27BEC">
        <w:t xml:space="preserve">Tokyo 106-0032, Japan </w:t>
      </w:r>
    </w:p>
    <w:p w14:paraId="668EC5A5" w14:textId="77777777" w:rsidR="008518E8" w:rsidRPr="00C27BEC" w:rsidRDefault="008518E8" w:rsidP="00A8736B">
      <w:pPr>
        <w:pStyle w:val="BodyText"/>
      </w:pPr>
      <w:r w:rsidRPr="00C27BEC">
        <w:rPr>
          <w:b/>
          <w:bCs/>
        </w:rPr>
        <w:t>The following paragraph does not apply to the United Kingdom or any other country where such provisions are inconsistent with local law:</w:t>
      </w:r>
      <w:r w:rsidRPr="00C27BEC">
        <w:t xml:space="preserve">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 </w:t>
      </w:r>
    </w:p>
    <w:p w14:paraId="0E41320C" w14:textId="77777777" w:rsidR="008518E8" w:rsidRPr="00C27BEC" w:rsidRDefault="008518E8" w:rsidP="00A8736B">
      <w:pPr>
        <w:pStyle w:val="BodyText"/>
      </w:pPr>
      <w:r w:rsidRPr="00C27BEC">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7629A76F" w14:textId="77777777" w:rsidR="008518E8" w:rsidRPr="00C27BEC" w:rsidRDefault="008518E8" w:rsidP="00A8736B">
      <w:pPr>
        <w:pStyle w:val="BodyText"/>
      </w:pPr>
      <w:r w:rsidRPr="00C27BEC">
        <w:t>Any references in this information to non-IBM Web sites are provided for convenience only and do not in any manner serve as an endorsement of those Web sites. The materials at those Web sites are not part of the materials for this IBM product and use of those Web sites is at your own risk.</w:t>
      </w:r>
    </w:p>
    <w:p w14:paraId="37094C8E" w14:textId="77777777" w:rsidR="008518E8" w:rsidRPr="00C27BEC" w:rsidRDefault="008518E8" w:rsidP="00A8736B">
      <w:pPr>
        <w:pStyle w:val="BodyText"/>
      </w:pPr>
      <w:r w:rsidRPr="00C27BEC">
        <w:t>IBM may use or distribute any of the information you supply in any way it believes appropriate without incurring any obligation to you.</w:t>
      </w:r>
    </w:p>
    <w:p w14:paraId="7ACAA78B" w14:textId="77777777" w:rsidR="008518E8" w:rsidRPr="00C27BEC" w:rsidRDefault="008518E8" w:rsidP="00A8736B">
      <w:pPr>
        <w:pStyle w:val="BodyText"/>
      </w:pPr>
      <w:r w:rsidRPr="00C27BEC">
        <w:t xml:space="preserve">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 generally available systems. Furthermore, some measurements may have been estimated through extrapolation. Actual results may vary. Users of this document should verify the applicable data for their specific environment. </w:t>
      </w:r>
    </w:p>
    <w:p w14:paraId="4B8A7608" w14:textId="77777777" w:rsidR="008518E8" w:rsidRPr="00C27BEC" w:rsidRDefault="008518E8" w:rsidP="00A8736B">
      <w:pPr>
        <w:pStyle w:val="BodyText"/>
      </w:pPr>
      <w:r w:rsidRPr="00C27BEC">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9DEF889" w14:textId="77777777" w:rsidR="008518E8" w:rsidRPr="00C27BEC" w:rsidRDefault="008518E8" w:rsidP="00A8736B">
      <w:pPr>
        <w:pStyle w:val="BodyText"/>
      </w:pPr>
      <w:r w:rsidRPr="00C27BEC">
        <w:t>All statements regarding IBM's future direction and intent are subject to change or withdrawal without notice, and represent goals and objectives only.</w:t>
      </w:r>
    </w:p>
    <w:p w14:paraId="19F15B44" w14:textId="77777777" w:rsidR="000614C3" w:rsidRPr="00C27BEC" w:rsidRDefault="008518E8" w:rsidP="00A8736B">
      <w:pPr>
        <w:pStyle w:val="BodyText"/>
      </w:pPr>
      <w:r w:rsidRPr="00C27BEC">
        <w:lastRenderedPageBreak/>
        <w:t xml:space="preserve">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 </w:t>
      </w:r>
      <w:r w:rsidR="007645C6" w:rsidRPr="00C27BEC">
        <w:t>All references to fictitious companies or individuals are used for illustration purposes only.</w:t>
      </w:r>
    </w:p>
    <w:p w14:paraId="5B46FBB8" w14:textId="77777777" w:rsidR="008518E8" w:rsidRPr="00C27BEC" w:rsidRDefault="008518E8" w:rsidP="00A8736B">
      <w:pPr>
        <w:pStyle w:val="BodyText"/>
      </w:pPr>
      <w:r w:rsidRPr="00C27BEC">
        <w:t xml:space="preserve">COPYRIGHT LICENSE: </w:t>
      </w:r>
    </w:p>
    <w:p w14:paraId="4D33AEA4" w14:textId="77777777" w:rsidR="008518E8" w:rsidRPr="00C27BEC" w:rsidRDefault="008518E8" w:rsidP="00A8736B">
      <w:pPr>
        <w:pStyle w:val="BodyText"/>
      </w:pPr>
      <w:r w:rsidRPr="00C27BEC">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 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w:t>
      </w:r>
    </w:p>
    <w:p w14:paraId="52BF9987" w14:textId="77777777" w:rsidR="008518E8" w:rsidRPr="00C27BEC" w:rsidRDefault="008518E8" w:rsidP="008518E8">
      <w:pPr>
        <w:pStyle w:val="HeadingAppendix"/>
      </w:pPr>
      <w:bookmarkStart w:id="63" w:name="_Toc136939333"/>
      <w:bookmarkStart w:id="64" w:name="_Toc136943203"/>
      <w:bookmarkStart w:id="65" w:name="_Toc178757303"/>
      <w:bookmarkStart w:id="66" w:name="_Toc442893562"/>
      <w:bookmarkStart w:id="67" w:name="_Toc452129335"/>
      <w:r w:rsidRPr="00C27BEC">
        <w:lastRenderedPageBreak/>
        <w:t>Trademarks and copyrights</w:t>
      </w:r>
      <w:bookmarkEnd w:id="63"/>
      <w:bookmarkEnd w:id="64"/>
      <w:bookmarkEnd w:id="65"/>
      <w:bookmarkEnd w:id="66"/>
      <w:bookmarkEnd w:id="67"/>
    </w:p>
    <w:p w14:paraId="1B71A29E" w14:textId="77777777" w:rsidR="008518E8" w:rsidRPr="00C27BEC" w:rsidRDefault="008518E8" w:rsidP="00A8736B">
      <w:pPr>
        <w:pStyle w:val="BodyText"/>
      </w:pPr>
      <w:r w:rsidRPr="00C27BEC">
        <w:t>The following terms are trademarks of International Business Machines Corporation in the United States, other countries, or both:</w:t>
      </w:r>
    </w:p>
    <w:tbl>
      <w:tblPr>
        <w:tblW w:w="9920" w:type="dxa"/>
        <w:tblInd w:w="72" w:type="dxa"/>
        <w:tblCellMar>
          <w:top w:w="14" w:type="dxa"/>
          <w:left w:w="115" w:type="dxa"/>
          <w:bottom w:w="14" w:type="dxa"/>
          <w:right w:w="115" w:type="dxa"/>
        </w:tblCellMar>
        <w:tblLook w:val="01E0" w:firstRow="1" w:lastRow="1" w:firstColumn="1" w:lastColumn="1" w:noHBand="0" w:noVBand="0"/>
      </w:tblPr>
      <w:tblGrid>
        <w:gridCol w:w="1445"/>
        <w:gridCol w:w="1378"/>
        <w:gridCol w:w="1713"/>
        <w:gridCol w:w="1538"/>
        <w:gridCol w:w="1282"/>
        <w:gridCol w:w="1282"/>
        <w:gridCol w:w="1282"/>
      </w:tblGrid>
      <w:tr w:rsidR="00CE69DD" w:rsidRPr="00C27BEC" w14:paraId="4A3C393E" w14:textId="77777777" w:rsidTr="00763F24">
        <w:tc>
          <w:tcPr>
            <w:tcW w:w="1445" w:type="dxa"/>
            <w:shd w:val="clear" w:color="auto" w:fill="auto"/>
            <w:vAlign w:val="center"/>
          </w:tcPr>
          <w:p w14:paraId="71784151" w14:textId="77777777" w:rsidR="00CE69DD" w:rsidRPr="00C27BEC" w:rsidRDefault="00CE69DD" w:rsidP="00CE69DD">
            <w:pPr>
              <w:pStyle w:val="TableText"/>
              <w:rPr>
                <w:rFonts w:cs="Arial"/>
                <w:sz w:val="16"/>
                <w:szCs w:val="16"/>
              </w:rPr>
            </w:pPr>
            <w:r w:rsidRPr="00C27BEC">
              <w:rPr>
                <w:rFonts w:cs="Arial"/>
                <w:sz w:val="16"/>
                <w:szCs w:val="16"/>
              </w:rPr>
              <w:t xml:space="preserve">IBM </w:t>
            </w:r>
          </w:p>
        </w:tc>
        <w:tc>
          <w:tcPr>
            <w:tcW w:w="1378" w:type="dxa"/>
            <w:shd w:val="clear" w:color="auto" w:fill="auto"/>
            <w:vAlign w:val="center"/>
          </w:tcPr>
          <w:p w14:paraId="2D6EA9ED" w14:textId="77777777" w:rsidR="00CE69DD" w:rsidRPr="00C27BEC" w:rsidRDefault="00CE69DD" w:rsidP="00CE69DD">
            <w:pPr>
              <w:pStyle w:val="TableText"/>
              <w:rPr>
                <w:rFonts w:cs="Arial"/>
                <w:sz w:val="16"/>
                <w:szCs w:val="16"/>
              </w:rPr>
            </w:pPr>
            <w:r w:rsidRPr="00C27BEC">
              <w:rPr>
                <w:rFonts w:cs="Arial"/>
                <w:sz w:val="16"/>
                <w:szCs w:val="16"/>
              </w:rPr>
              <w:t>AIX</w:t>
            </w:r>
          </w:p>
        </w:tc>
        <w:tc>
          <w:tcPr>
            <w:tcW w:w="1713" w:type="dxa"/>
            <w:shd w:val="clear" w:color="auto" w:fill="auto"/>
            <w:vAlign w:val="center"/>
          </w:tcPr>
          <w:p w14:paraId="0979B959" w14:textId="77777777" w:rsidR="00CE69DD" w:rsidRPr="00C27BEC" w:rsidRDefault="00CE69DD" w:rsidP="00CE69DD">
            <w:pPr>
              <w:pStyle w:val="TableText"/>
              <w:rPr>
                <w:rFonts w:cs="Arial"/>
                <w:sz w:val="16"/>
                <w:szCs w:val="16"/>
              </w:rPr>
            </w:pPr>
            <w:r w:rsidRPr="00C27BEC">
              <w:rPr>
                <w:rFonts w:cs="Arial"/>
                <w:sz w:val="16"/>
                <w:szCs w:val="16"/>
              </w:rPr>
              <w:t>CICS</w:t>
            </w:r>
          </w:p>
        </w:tc>
        <w:tc>
          <w:tcPr>
            <w:tcW w:w="1538" w:type="dxa"/>
            <w:shd w:val="clear" w:color="auto" w:fill="auto"/>
            <w:vAlign w:val="center"/>
          </w:tcPr>
          <w:p w14:paraId="1DC8536A" w14:textId="77777777" w:rsidR="00CE69DD" w:rsidRPr="00C27BEC" w:rsidRDefault="00CE69DD" w:rsidP="00CE69DD">
            <w:pPr>
              <w:pStyle w:val="TableText"/>
              <w:rPr>
                <w:rFonts w:cs="Arial"/>
                <w:sz w:val="16"/>
                <w:szCs w:val="16"/>
              </w:rPr>
            </w:pPr>
            <w:proofErr w:type="spellStart"/>
            <w:r w:rsidRPr="00C27BEC">
              <w:rPr>
                <w:rFonts w:cs="Arial"/>
                <w:sz w:val="16"/>
                <w:szCs w:val="16"/>
              </w:rPr>
              <w:t>ClearCase</w:t>
            </w:r>
            <w:proofErr w:type="spellEnd"/>
          </w:p>
        </w:tc>
        <w:tc>
          <w:tcPr>
            <w:tcW w:w="1282" w:type="dxa"/>
            <w:shd w:val="clear" w:color="auto" w:fill="auto"/>
            <w:vAlign w:val="center"/>
          </w:tcPr>
          <w:p w14:paraId="2934D94F" w14:textId="77777777" w:rsidR="00CE69DD" w:rsidRPr="00C27BEC" w:rsidRDefault="00CE69DD" w:rsidP="00CE69DD">
            <w:pPr>
              <w:pStyle w:val="TableText"/>
              <w:rPr>
                <w:rFonts w:cs="Arial"/>
                <w:sz w:val="16"/>
                <w:szCs w:val="16"/>
              </w:rPr>
            </w:pPr>
            <w:proofErr w:type="spellStart"/>
            <w:r w:rsidRPr="00C27BEC">
              <w:rPr>
                <w:rFonts w:cs="Arial"/>
                <w:sz w:val="16"/>
                <w:szCs w:val="16"/>
              </w:rPr>
              <w:t>ClearQuest</w:t>
            </w:r>
            <w:proofErr w:type="spellEnd"/>
          </w:p>
        </w:tc>
        <w:tc>
          <w:tcPr>
            <w:tcW w:w="1282" w:type="dxa"/>
            <w:shd w:val="clear" w:color="auto" w:fill="auto"/>
            <w:vAlign w:val="center"/>
          </w:tcPr>
          <w:p w14:paraId="6B817055" w14:textId="77777777" w:rsidR="00CE69DD" w:rsidRPr="00C27BEC" w:rsidRDefault="00CE69DD" w:rsidP="00CE69DD">
            <w:pPr>
              <w:pStyle w:val="TableText"/>
              <w:rPr>
                <w:rFonts w:cs="Arial"/>
                <w:sz w:val="16"/>
                <w:szCs w:val="16"/>
              </w:rPr>
            </w:pPr>
            <w:r w:rsidRPr="00C27BEC">
              <w:rPr>
                <w:rFonts w:cs="Arial"/>
                <w:sz w:val="16"/>
                <w:szCs w:val="16"/>
              </w:rPr>
              <w:t>Cloudscape</w:t>
            </w:r>
          </w:p>
        </w:tc>
        <w:tc>
          <w:tcPr>
            <w:tcW w:w="1282" w:type="dxa"/>
            <w:shd w:val="clear" w:color="auto" w:fill="auto"/>
            <w:vAlign w:val="center"/>
          </w:tcPr>
          <w:p w14:paraId="5FBF5567" w14:textId="77777777" w:rsidR="00CE69DD" w:rsidRPr="00C27BEC" w:rsidRDefault="00CE69DD" w:rsidP="00763F24">
            <w:pPr>
              <w:pStyle w:val="TableText"/>
              <w:jc w:val="right"/>
              <w:rPr>
                <w:rFonts w:cs="Arial"/>
                <w:iCs/>
                <w:sz w:val="16"/>
                <w:szCs w:val="16"/>
              </w:rPr>
            </w:pPr>
          </w:p>
        </w:tc>
      </w:tr>
      <w:tr w:rsidR="00CE69DD" w:rsidRPr="00C27BEC" w14:paraId="0D92BDC0" w14:textId="77777777" w:rsidTr="00763F24">
        <w:tc>
          <w:tcPr>
            <w:tcW w:w="1445" w:type="dxa"/>
            <w:shd w:val="clear" w:color="auto" w:fill="auto"/>
            <w:vAlign w:val="center"/>
          </w:tcPr>
          <w:p w14:paraId="036CDDCA" w14:textId="77777777" w:rsidR="00CE69DD" w:rsidRPr="00C27BEC" w:rsidRDefault="00CE69DD" w:rsidP="00CE69DD">
            <w:pPr>
              <w:pStyle w:val="TableText"/>
              <w:rPr>
                <w:rFonts w:cs="Arial"/>
                <w:sz w:val="16"/>
                <w:szCs w:val="16"/>
              </w:rPr>
            </w:pPr>
            <w:r w:rsidRPr="00C27BEC">
              <w:rPr>
                <w:rFonts w:cs="Arial"/>
                <w:sz w:val="16"/>
                <w:szCs w:val="16"/>
              </w:rPr>
              <w:t>Cube Views</w:t>
            </w:r>
          </w:p>
        </w:tc>
        <w:tc>
          <w:tcPr>
            <w:tcW w:w="1378" w:type="dxa"/>
            <w:shd w:val="clear" w:color="auto" w:fill="auto"/>
            <w:vAlign w:val="center"/>
          </w:tcPr>
          <w:p w14:paraId="02852ED5" w14:textId="77777777" w:rsidR="00CE69DD" w:rsidRPr="00C27BEC" w:rsidRDefault="00CE69DD" w:rsidP="00CE69DD">
            <w:pPr>
              <w:pStyle w:val="TableText"/>
              <w:rPr>
                <w:rFonts w:cs="Arial"/>
                <w:sz w:val="16"/>
                <w:szCs w:val="16"/>
              </w:rPr>
            </w:pPr>
            <w:r w:rsidRPr="00C27BEC">
              <w:rPr>
                <w:rFonts w:cs="Arial"/>
                <w:sz w:val="16"/>
                <w:szCs w:val="16"/>
              </w:rPr>
              <w:t>DB2</w:t>
            </w:r>
          </w:p>
        </w:tc>
        <w:tc>
          <w:tcPr>
            <w:tcW w:w="1713" w:type="dxa"/>
            <w:shd w:val="clear" w:color="auto" w:fill="auto"/>
            <w:vAlign w:val="center"/>
          </w:tcPr>
          <w:p w14:paraId="4A624771" w14:textId="77777777" w:rsidR="00CE69DD" w:rsidRPr="00C27BEC" w:rsidRDefault="00CE69DD" w:rsidP="00CE69DD">
            <w:pPr>
              <w:pStyle w:val="TableText"/>
              <w:rPr>
                <w:rFonts w:cs="Arial"/>
                <w:sz w:val="16"/>
                <w:szCs w:val="16"/>
              </w:rPr>
            </w:pPr>
            <w:proofErr w:type="spellStart"/>
            <w:r w:rsidRPr="00C27BEC">
              <w:rPr>
                <w:rFonts w:cs="Arial"/>
                <w:sz w:val="16"/>
                <w:szCs w:val="16"/>
              </w:rPr>
              <w:t>developerWorks</w:t>
            </w:r>
            <w:proofErr w:type="spellEnd"/>
          </w:p>
        </w:tc>
        <w:tc>
          <w:tcPr>
            <w:tcW w:w="1538" w:type="dxa"/>
            <w:shd w:val="clear" w:color="auto" w:fill="auto"/>
            <w:vAlign w:val="center"/>
          </w:tcPr>
          <w:p w14:paraId="375B9E62" w14:textId="77777777" w:rsidR="00CE69DD" w:rsidRPr="00C27BEC" w:rsidRDefault="00CE69DD" w:rsidP="00CE69DD">
            <w:pPr>
              <w:pStyle w:val="TableText"/>
              <w:rPr>
                <w:rFonts w:cs="Arial"/>
                <w:sz w:val="16"/>
                <w:szCs w:val="16"/>
              </w:rPr>
            </w:pPr>
            <w:r w:rsidRPr="00C27BEC">
              <w:rPr>
                <w:rFonts w:cs="Arial"/>
                <w:sz w:val="16"/>
                <w:szCs w:val="16"/>
              </w:rPr>
              <w:t>DRDA</w:t>
            </w:r>
          </w:p>
        </w:tc>
        <w:tc>
          <w:tcPr>
            <w:tcW w:w="1282" w:type="dxa"/>
            <w:shd w:val="clear" w:color="auto" w:fill="auto"/>
            <w:vAlign w:val="center"/>
          </w:tcPr>
          <w:p w14:paraId="50D7E866" w14:textId="77777777" w:rsidR="00CE69DD" w:rsidRPr="00C27BEC" w:rsidRDefault="00CE69DD" w:rsidP="00CE69DD">
            <w:pPr>
              <w:pStyle w:val="TableText"/>
              <w:rPr>
                <w:rFonts w:cs="Arial"/>
                <w:sz w:val="16"/>
                <w:szCs w:val="16"/>
              </w:rPr>
            </w:pPr>
            <w:r w:rsidRPr="00C27BEC">
              <w:rPr>
                <w:rFonts w:cs="Arial"/>
                <w:sz w:val="16"/>
                <w:szCs w:val="16"/>
              </w:rPr>
              <w:t>IMS</w:t>
            </w:r>
          </w:p>
        </w:tc>
        <w:tc>
          <w:tcPr>
            <w:tcW w:w="1282" w:type="dxa"/>
            <w:shd w:val="clear" w:color="auto" w:fill="auto"/>
            <w:vAlign w:val="center"/>
          </w:tcPr>
          <w:p w14:paraId="05FB5FE2" w14:textId="77777777" w:rsidR="00CE69DD" w:rsidRPr="00C27BEC" w:rsidRDefault="00CE69DD" w:rsidP="00CE69DD">
            <w:pPr>
              <w:pStyle w:val="TableText"/>
              <w:rPr>
                <w:rFonts w:cs="Arial"/>
                <w:sz w:val="16"/>
                <w:szCs w:val="16"/>
              </w:rPr>
            </w:pPr>
            <w:r w:rsidRPr="00C27BEC">
              <w:rPr>
                <w:rFonts w:cs="Arial"/>
                <w:sz w:val="16"/>
                <w:szCs w:val="16"/>
              </w:rPr>
              <w:t>IMS/ESA</w:t>
            </w:r>
          </w:p>
        </w:tc>
        <w:tc>
          <w:tcPr>
            <w:tcW w:w="1282" w:type="dxa"/>
            <w:shd w:val="clear" w:color="auto" w:fill="auto"/>
            <w:vAlign w:val="center"/>
          </w:tcPr>
          <w:p w14:paraId="179A17E0" w14:textId="77777777" w:rsidR="00CE69DD" w:rsidRPr="00C27BEC" w:rsidRDefault="00CE69DD" w:rsidP="00763F24">
            <w:pPr>
              <w:pStyle w:val="TableText"/>
              <w:jc w:val="right"/>
              <w:rPr>
                <w:rFonts w:cs="Arial"/>
                <w:iCs/>
                <w:sz w:val="16"/>
                <w:szCs w:val="16"/>
              </w:rPr>
            </w:pPr>
          </w:p>
        </w:tc>
      </w:tr>
      <w:tr w:rsidR="00CE69DD" w:rsidRPr="00C27BEC" w14:paraId="1FB565DD" w14:textId="77777777" w:rsidTr="00763F24">
        <w:tc>
          <w:tcPr>
            <w:tcW w:w="1445" w:type="dxa"/>
            <w:shd w:val="clear" w:color="auto" w:fill="auto"/>
            <w:vAlign w:val="center"/>
          </w:tcPr>
          <w:p w14:paraId="51862C44" w14:textId="77777777" w:rsidR="00CE69DD" w:rsidRPr="00C27BEC" w:rsidRDefault="00CE69DD" w:rsidP="00CE69DD">
            <w:pPr>
              <w:pStyle w:val="TableText"/>
              <w:rPr>
                <w:rFonts w:cs="Arial"/>
                <w:sz w:val="16"/>
                <w:szCs w:val="16"/>
              </w:rPr>
            </w:pPr>
            <w:r w:rsidRPr="00C27BEC">
              <w:rPr>
                <w:rFonts w:cs="Arial"/>
                <w:sz w:val="16"/>
                <w:szCs w:val="16"/>
              </w:rPr>
              <w:t>Informix</w:t>
            </w:r>
          </w:p>
        </w:tc>
        <w:tc>
          <w:tcPr>
            <w:tcW w:w="1378" w:type="dxa"/>
            <w:shd w:val="clear" w:color="auto" w:fill="auto"/>
            <w:vAlign w:val="center"/>
          </w:tcPr>
          <w:p w14:paraId="235D0B6A" w14:textId="77777777" w:rsidR="00CE69DD" w:rsidRPr="00C27BEC" w:rsidRDefault="00CE69DD" w:rsidP="00CE69DD">
            <w:pPr>
              <w:pStyle w:val="TableText"/>
              <w:rPr>
                <w:rFonts w:cs="Arial"/>
                <w:sz w:val="16"/>
                <w:szCs w:val="16"/>
              </w:rPr>
            </w:pPr>
            <w:r w:rsidRPr="00C27BEC">
              <w:rPr>
                <w:rFonts w:cs="Arial"/>
                <w:sz w:val="16"/>
                <w:szCs w:val="16"/>
              </w:rPr>
              <w:t>Lotus</w:t>
            </w:r>
          </w:p>
        </w:tc>
        <w:tc>
          <w:tcPr>
            <w:tcW w:w="1713" w:type="dxa"/>
            <w:shd w:val="clear" w:color="auto" w:fill="auto"/>
            <w:vAlign w:val="center"/>
          </w:tcPr>
          <w:p w14:paraId="438BABC3" w14:textId="77777777" w:rsidR="00CE69DD" w:rsidRPr="00C27BEC" w:rsidRDefault="00CE69DD" w:rsidP="00CE69DD">
            <w:pPr>
              <w:pStyle w:val="TableText"/>
              <w:rPr>
                <w:rFonts w:cs="Arial"/>
                <w:sz w:val="16"/>
                <w:szCs w:val="16"/>
              </w:rPr>
            </w:pPr>
            <w:r w:rsidRPr="00C27BEC">
              <w:rPr>
                <w:rFonts w:cs="Arial"/>
                <w:sz w:val="16"/>
                <w:szCs w:val="16"/>
              </w:rPr>
              <w:t>Lotus Workflow</w:t>
            </w:r>
          </w:p>
        </w:tc>
        <w:tc>
          <w:tcPr>
            <w:tcW w:w="1538" w:type="dxa"/>
            <w:shd w:val="clear" w:color="auto" w:fill="auto"/>
            <w:vAlign w:val="center"/>
          </w:tcPr>
          <w:p w14:paraId="604931E7" w14:textId="77777777" w:rsidR="00CE69DD" w:rsidRPr="00C27BEC" w:rsidRDefault="00CE69DD" w:rsidP="00CE69DD">
            <w:pPr>
              <w:pStyle w:val="TableText"/>
              <w:rPr>
                <w:rFonts w:cs="Arial"/>
                <w:sz w:val="16"/>
                <w:szCs w:val="16"/>
              </w:rPr>
            </w:pPr>
            <w:proofErr w:type="spellStart"/>
            <w:r w:rsidRPr="00C27BEC">
              <w:rPr>
                <w:rFonts w:cs="Arial"/>
                <w:sz w:val="16"/>
                <w:szCs w:val="16"/>
              </w:rPr>
              <w:t>MQSeries</w:t>
            </w:r>
            <w:proofErr w:type="spellEnd"/>
          </w:p>
        </w:tc>
        <w:tc>
          <w:tcPr>
            <w:tcW w:w="1282" w:type="dxa"/>
            <w:shd w:val="clear" w:color="auto" w:fill="auto"/>
            <w:vAlign w:val="center"/>
          </w:tcPr>
          <w:p w14:paraId="730C517E" w14:textId="77777777" w:rsidR="00CE69DD" w:rsidRPr="00C27BEC" w:rsidRDefault="00CE69DD" w:rsidP="00CE69DD">
            <w:pPr>
              <w:pStyle w:val="TableText"/>
              <w:rPr>
                <w:rFonts w:cs="Arial"/>
                <w:sz w:val="16"/>
                <w:szCs w:val="16"/>
              </w:rPr>
            </w:pPr>
            <w:proofErr w:type="spellStart"/>
            <w:r w:rsidRPr="00C27BEC">
              <w:rPr>
                <w:rFonts w:cs="Arial"/>
                <w:sz w:val="16"/>
                <w:szCs w:val="16"/>
              </w:rPr>
              <w:t>OmniFind</w:t>
            </w:r>
            <w:proofErr w:type="spellEnd"/>
          </w:p>
        </w:tc>
        <w:tc>
          <w:tcPr>
            <w:tcW w:w="1282" w:type="dxa"/>
            <w:shd w:val="clear" w:color="auto" w:fill="auto"/>
            <w:vAlign w:val="center"/>
          </w:tcPr>
          <w:p w14:paraId="3A9F422A" w14:textId="77777777" w:rsidR="00CE69DD" w:rsidRPr="00C27BEC" w:rsidRDefault="00CE69DD" w:rsidP="00CE69DD">
            <w:pPr>
              <w:pStyle w:val="TableText"/>
              <w:rPr>
                <w:rFonts w:cs="Arial"/>
                <w:sz w:val="16"/>
                <w:szCs w:val="16"/>
              </w:rPr>
            </w:pPr>
          </w:p>
        </w:tc>
        <w:tc>
          <w:tcPr>
            <w:tcW w:w="1282" w:type="dxa"/>
            <w:shd w:val="clear" w:color="auto" w:fill="auto"/>
            <w:vAlign w:val="center"/>
          </w:tcPr>
          <w:p w14:paraId="0ABA149C" w14:textId="77777777" w:rsidR="00CE69DD" w:rsidRPr="00C27BEC" w:rsidRDefault="00CE69DD" w:rsidP="00763F24">
            <w:pPr>
              <w:pStyle w:val="TableText"/>
              <w:jc w:val="right"/>
              <w:rPr>
                <w:rFonts w:cs="Arial"/>
                <w:iCs/>
                <w:sz w:val="16"/>
                <w:szCs w:val="16"/>
              </w:rPr>
            </w:pPr>
          </w:p>
        </w:tc>
      </w:tr>
      <w:tr w:rsidR="00CE69DD" w:rsidRPr="00C27BEC" w14:paraId="1502B0E6" w14:textId="77777777" w:rsidTr="00763F24">
        <w:tc>
          <w:tcPr>
            <w:tcW w:w="1445" w:type="dxa"/>
            <w:shd w:val="clear" w:color="auto" w:fill="auto"/>
            <w:vAlign w:val="center"/>
          </w:tcPr>
          <w:p w14:paraId="0D1183D0" w14:textId="77777777" w:rsidR="00CE69DD" w:rsidRPr="00C27BEC" w:rsidRDefault="00CE69DD" w:rsidP="00CE69DD">
            <w:pPr>
              <w:pStyle w:val="TableText"/>
              <w:rPr>
                <w:rFonts w:cs="Arial"/>
                <w:sz w:val="16"/>
                <w:szCs w:val="16"/>
              </w:rPr>
            </w:pPr>
            <w:r w:rsidRPr="00C27BEC">
              <w:rPr>
                <w:rFonts w:cs="Arial"/>
                <w:sz w:val="16"/>
                <w:szCs w:val="16"/>
              </w:rPr>
              <w:t>Rational</w:t>
            </w:r>
          </w:p>
        </w:tc>
        <w:tc>
          <w:tcPr>
            <w:tcW w:w="1378" w:type="dxa"/>
            <w:shd w:val="clear" w:color="auto" w:fill="auto"/>
            <w:vAlign w:val="center"/>
          </w:tcPr>
          <w:p w14:paraId="73FA82B3" w14:textId="77777777" w:rsidR="00CE69DD" w:rsidRPr="00C27BEC" w:rsidRDefault="00CE69DD" w:rsidP="00CE69DD">
            <w:pPr>
              <w:pStyle w:val="TableText"/>
              <w:rPr>
                <w:rFonts w:cs="Arial"/>
                <w:sz w:val="16"/>
                <w:szCs w:val="16"/>
              </w:rPr>
            </w:pPr>
            <w:r w:rsidRPr="00C27BEC">
              <w:rPr>
                <w:rFonts w:cs="Arial"/>
                <w:sz w:val="16"/>
                <w:szCs w:val="16"/>
              </w:rPr>
              <w:t>Redbooks</w:t>
            </w:r>
          </w:p>
        </w:tc>
        <w:tc>
          <w:tcPr>
            <w:tcW w:w="1713" w:type="dxa"/>
            <w:shd w:val="clear" w:color="auto" w:fill="auto"/>
            <w:vAlign w:val="center"/>
          </w:tcPr>
          <w:p w14:paraId="6C74F972" w14:textId="77777777" w:rsidR="00CE69DD" w:rsidRPr="00C27BEC" w:rsidRDefault="00CE69DD" w:rsidP="00CE69DD">
            <w:pPr>
              <w:pStyle w:val="TableText"/>
              <w:rPr>
                <w:rFonts w:cs="Arial"/>
                <w:sz w:val="16"/>
                <w:szCs w:val="16"/>
              </w:rPr>
            </w:pPr>
            <w:r w:rsidRPr="00C27BEC">
              <w:rPr>
                <w:rFonts w:cs="Arial"/>
                <w:sz w:val="16"/>
                <w:szCs w:val="16"/>
              </w:rPr>
              <w:t>Red Brick</w:t>
            </w:r>
          </w:p>
        </w:tc>
        <w:tc>
          <w:tcPr>
            <w:tcW w:w="1538" w:type="dxa"/>
            <w:shd w:val="clear" w:color="auto" w:fill="auto"/>
            <w:vAlign w:val="center"/>
          </w:tcPr>
          <w:p w14:paraId="5E928452" w14:textId="77777777" w:rsidR="00CE69DD" w:rsidRPr="00C27BEC" w:rsidRDefault="00CE69DD" w:rsidP="00CE69DD">
            <w:pPr>
              <w:pStyle w:val="TableText"/>
              <w:rPr>
                <w:rFonts w:cs="Arial"/>
                <w:sz w:val="16"/>
                <w:szCs w:val="16"/>
              </w:rPr>
            </w:pPr>
            <w:proofErr w:type="spellStart"/>
            <w:r w:rsidRPr="00C27BEC">
              <w:rPr>
                <w:rFonts w:cs="Arial"/>
                <w:sz w:val="16"/>
                <w:szCs w:val="16"/>
              </w:rPr>
              <w:t>RequisitePro</w:t>
            </w:r>
            <w:proofErr w:type="spellEnd"/>
          </w:p>
        </w:tc>
        <w:tc>
          <w:tcPr>
            <w:tcW w:w="1282" w:type="dxa"/>
            <w:shd w:val="clear" w:color="auto" w:fill="auto"/>
            <w:vAlign w:val="center"/>
          </w:tcPr>
          <w:p w14:paraId="35EB2C02" w14:textId="77777777" w:rsidR="00CE69DD" w:rsidRPr="00C27BEC" w:rsidRDefault="00CE69DD" w:rsidP="00CE69DD">
            <w:pPr>
              <w:pStyle w:val="TableText"/>
              <w:rPr>
                <w:rFonts w:cs="Arial"/>
                <w:sz w:val="16"/>
                <w:szCs w:val="16"/>
              </w:rPr>
            </w:pPr>
            <w:r w:rsidRPr="00C27BEC">
              <w:rPr>
                <w:rFonts w:cs="Arial"/>
                <w:sz w:val="16"/>
                <w:szCs w:val="16"/>
              </w:rPr>
              <w:t xml:space="preserve">System </w:t>
            </w:r>
            <w:proofErr w:type="spellStart"/>
            <w:r w:rsidRPr="00C27BEC">
              <w:rPr>
                <w:rFonts w:cs="Arial"/>
                <w:sz w:val="16"/>
                <w:szCs w:val="16"/>
              </w:rPr>
              <w:t>i</w:t>
            </w:r>
            <w:proofErr w:type="spellEnd"/>
          </w:p>
        </w:tc>
        <w:tc>
          <w:tcPr>
            <w:tcW w:w="1282" w:type="dxa"/>
            <w:shd w:val="clear" w:color="auto" w:fill="auto"/>
            <w:vAlign w:val="center"/>
          </w:tcPr>
          <w:p w14:paraId="1A0429FC" w14:textId="77777777" w:rsidR="00CE69DD" w:rsidRPr="00C27BEC" w:rsidRDefault="00CE69DD" w:rsidP="00CE69DD">
            <w:pPr>
              <w:pStyle w:val="TableText"/>
              <w:rPr>
                <w:rFonts w:cs="Arial"/>
                <w:sz w:val="16"/>
                <w:szCs w:val="16"/>
              </w:rPr>
            </w:pPr>
          </w:p>
        </w:tc>
        <w:tc>
          <w:tcPr>
            <w:tcW w:w="1282" w:type="dxa"/>
            <w:shd w:val="clear" w:color="auto" w:fill="auto"/>
            <w:vAlign w:val="center"/>
          </w:tcPr>
          <w:p w14:paraId="2CCB798C" w14:textId="77777777" w:rsidR="00CE69DD" w:rsidRPr="00C27BEC" w:rsidRDefault="00CE69DD" w:rsidP="00763F24">
            <w:pPr>
              <w:pStyle w:val="TableText"/>
              <w:jc w:val="right"/>
              <w:rPr>
                <w:rFonts w:cs="Arial"/>
                <w:iCs/>
                <w:sz w:val="16"/>
                <w:szCs w:val="16"/>
              </w:rPr>
            </w:pPr>
          </w:p>
        </w:tc>
      </w:tr>
      <w:tr w:rsidR="00CE69DD" w:rsidRPr="00C27BEC" w14:paraId="4B1886EB" w14:textId="77777777" w:rsidTr="00763F24">
        <w:tc>
          <w:tcPr>
            <w:tcW w:w="1445" w:type="dxa"/>
            <w:shd w:val="clear" w:color="auto" w:fill="auto"/>
            <w:vAlign w:val="center"/>
          </w:tcPr>
          <w:p w14:paraId="23493482" w14:textId="77777777" w:rsidR="00CE69DD" w:rsidRPr="00C27BEC" w:rsidRDefault="00CE69DD" w:rsidP="00CE69DD">
            <w:pPr>
              <w:pStyle w:val="TableText"/>
              <w:rPr>
                <w:rFonts w:cs="Arial"/>
                <w:i/>
                <w:iCs/>
                <w:sz w:val="16"/>
                <w:szCs w:val="16"/>
              </w:rPr>
            </w:pPr>
            <w:r w:rsidRPr="00C27BEC">
              <w:rPr>
                <w:rFonts w:cs="Arial"/>
                <w:i/>
                <w:iCs/>
                <w:sz w:val="16"/>
                <w:szCs w:val="16"/>
              </w:rPr>
              <w:t>System z</w:t>
            </w:r>
          </w:p>
        </w:tc>
        <w:tc>
          <w:tcPr>
            <w:tcW w:w="1378" w:type="dxa"/>
            <w:shd w:val="clear" w:color="auto" w:fill="auto"/>
            <w:vAlign w:val="center"/>
          </w:tcPr>
          <w:p w14:paraId="4A70279B" w14:textId="77777777" w:rsidR="00CE69DD" w:rsidRPr="00C27BEC" w:rsidRDefault="00CE69DD" w:rsidP="00CE69DD">
            <w:pPr>
              <w:pStyle w:val="TableText"/>
              <w:rPr>
                <w:rFonts w:cs="Arial"/>
                <w:i/>
                <w:iCs/>
                <w:sz w:val="16"/>
                <w:szCs w:val="16"/>
              </w:rPr>
            </w:pPr>
            <w:r w:rsidRPr="00C27BEC">
              <w:rPr>
                <w:rFonts w:cs="Arial"/>
                <w:i/>
                <w:iCs/>
                <w:sz w:val="16"/>
                <w:szCs w:val="16"/>
              </w:rPr>
              <w:t>Tivoli</w:t>
            </w:r>
          </w:p>
        </w:tc>
        <w:tc>
          <w:tcPr>
            <w:tcW w:w="1713" w:type="dxa"/>
            <w:shd w:val="clear" w:color="auto" w:fill="auto"/>
            <w:vAlign w:val="center"/>
          </w:tcPr>
          <w:p w14:paraId="4BAC50FB" w14:textId="77777777" w:rsidR="00CE69DD" w:rsidRPr="00C27BEC" w:rsidRDefault="00CE69DD" w:rsidP="00CE69DD">
            <w:pPr>
              <w:pStyle w:val="TableText"/>
              <w:rPr>
                <w:rFonts w:cs="Arial"/>
                <w:i/>
                <w:iCs/>
                <w:sz w:val="16"/>
                <w:szCs w:val="16"/>
              </w:rPr>
            </w:pPr>
            <w:r w:rsidRPr="00C27BEC">
              <w:rPr>
                <w:rFonts w:cs="Arial"/>
                <w:i/>
                <w:iCs/>
                <w:sz w:val="16"/>
                <w:szCs w:val="16"/>
              </w:rPr>
              <w:t>WebSphere</w:t>
            </w:r>
          </w:p>
        </w:tc>
        <w:tc>
          <w:tcPr>
            <w:tcW w:w="1538" w:type="dxa"/>
            <w:shd w:val="clear" w:color="auto" w:fill="auto"/>
            <w:vAlign w:val="center"/>
          </w:tcPr>
          <w:p w14:paraId="2CAB87B3" w14:textId="77777777" w:rsidR="00CE69DD" w:rsidRPr="00C27BEC" w:rsidRDefault="00CE69DD" w:rsidP="00CE69DD">
            <w:pPr>
              <w:pStyle w:val="TableText"/>
              <w:rPr>
                <w:rFonts w:cs="Arial"/>
                <w:i/>
                <w:iCs/>
                <w:sz w:val="16"/>
                <w:szCs w:val="16"/>
              </w:rPr>
            </w:pPr>
            <w:r w:rsidRPr="00C27BEC">
              <w:rPr>
                <w:rFonts w:cs="Arial"/>
                <w:i/>
                <w:iCs/>
                <w:sz w:val="16"/>
                <w:szCs w:val="16"/>
              </w:rPr>
              <w:t>Workplace</w:t>
            </w:r>
          </w:p>
        </w:tc>
        <w:tc>
          <w:tcPr>
            <w:tcW w:w="1282" w:type="dxa"/>
            <w:shd w:val="clear" w:color="auto" w:fill="auto"/>
            <w:vAlign w:val="center"/>
          </w:tcPr>
          <w:p w14:paraId="4B81A1B0" w14:textId="77777777" w:rsidR="00CE69DD" w:rsidRPr="00C27BEC" w:rsidRDefault="00CE69DD" w:rsidP="00CE69DD">
            <w:pPr>
              <w:pStyle w:val="TableText"/>
              <w:rPr>
                <w:rFonts w:cs="Arial"/>
                <w:i/>
                <w:iCs/>
                <w:sz w:val="16"/>
                <w:szCs w:val="16"/>
              </w:rPr>
            </w:pPr>
            <w:r w:rsidRPr="00C27BEC">
              <w:rPr>
                <w:rFonts w:cs="Arial"/>
                <w:i/>
                <w:iCs/>
                <w:sz w:val="16"/>
                <w:szCs w:val="16"/>
              </w:rPr>
              <w:t>System p</w:t>
            </w:r>
          </w:p>
        </w:tc>
        <w:tc>
          <w:tcPr>
            <w:tcW w:w="1282" w:type="dxa"/>
            <w:shd w:val="clear" w:color="auto" w:fill="auto"/>
            <w:vAlign w:val="center"/>
          </w:tcPr>
          <w:p w14:paraId="4724B79A" w14:textId="77777777" w:rsidR="00CE69DD" w:rsidRPr="00C27BEC" w:rsidRDefault="00CE69DD" w:rsidP="00CE69DD">
            <w:pPr>
              <w:pStyle w:val="TableText"/>
              <w:rPr>
                <w:rFonts w:cs="Arial"/>
                <w:i/>
                <w:iCs/>
                <w:sz w:val="16"/>
                <w:szCs w:val="16"/>
              </w:rPr>
            </w:pPr>
          </w:p>
        </w:tc>
        <w:tc>
          <w:tcPr>
            <w:tcW w:w="1282" w:type="dxa"/>
            <w:shd w:val="clear" w:color="auto" w:fill="auto"/>
            <w:vAlign w:val="center"/>
          </w:tcPr>
          <w:p w14:paraId="66A4608A" w14:textId="77777777" w:rsidR="00CE69DD" w:rsidRPr="00C27BEC" w:rsidRDefault="00CE69DD" w:rsidP="00763F24">
            <w:pPr>
              <w:pStyle w:val="TableText"/>
              <w:jc w:val="right"/>
              <w:rPr>
                <w:rFonts w:cs="Arial"/>
                <w:i/>
                <w:iCs/>
                <w:sz w:val="16"/>
                <w:szCs w:val="16"/>
              </w:rPr>
            </w:pPr>
          </w:p>
        </w:tc>
      </w:tr>
    </w:tbl>
    <w:p w14:paraId="06FCB7B9" w14:textId="77777777" w:rsidR="00CC0E06" w:rsidRPr="00C27BEC" w:rsidRDefault="00CC0E06" w:rsidP="00CC0E06">
      <w:pPr>
        <w:pStyle w:val="BodyText"/>
      </w:pPr>
      <w:r w:rsidRPr="00C27BEC">
        <w:t>Adobe, the Adobe logo, PostScript, and the PostScript logo are either registered trademarks or trademarks of Adobe Systems Incorporated in the United States, and/or other countries.</w:t>
      </w:r>
    </w:p>
    <w:p w14:paraId="2820D939" w14:textId="77777777" w:rsidR="00CC0E06" w:rsidRPr="00C27BEC" w:rsidRDefault="00CC0E06" w:rsidP="00CC0E06">
      <w:pPr>
        <w:pStyle w:val="BodyText"/>
      </w:pPr>
      <w:r w:rsidRPr="00C27BEC">
        <w:t>IT Infrastructure Library is a registered trademark of the Central Computer and Telecommunications Agency which is now part of the Office of Government Commerce.</w:t>
      </w:r>
    </w:p>
    <w:p w14:paraId="0F3A2F36" w14:textId="77777777" w:rsidR="00CC0E06" w:rsidRPr="00C27BEC" w:rsidRDefault="00CC0E06" w:rsidP="00CC0E06">
      <w:pPr>
        <w:pStyle w:val="BodyText"/>
      </w:pPr>
      <w:r w:rsidRPr="00C27BEC">
        <w:t xml:space="preserve">Intel, Intel logo, Intel Inside, Intel Inside logo, Intel Centrino, Intel Centrino logo, Celeron, Intel Xeon, Intel </w:t>
      </w:r>
      <w:proofErr w:type="spellStart"/>
      <w:r w:rsidRPr="00C27BEC">
        <w:t>SpeedStep</w:t>
      </w:r>
      <w:proofErr w:type="spellEnd"/>
      <w:r w:rsidRPr="00C27BEC">
        <w:t>, Itanium, and Pentium are trademarks or registered trademarks of Intel Corporation or its subsidiaries in the United States and other countries.</w:t>
      </w:r>
    </w:p>
    <w:p w14:paraId="4631D361" w14:textId="77777777" w:rsidR="00CC0E06" w:rsidRPr="00C27BEC" w:rsidRDefault="00CC0E06" w:rsidP="00CC0E06">
      <w:pPr>
        <w:pStyle w:val="BodyText"/>
      </w:pPr>
      <w:r w:rsidRPr="00C27BEC">
        <w:t>Linux is a registered trademark of Linus Torvalds in the United States, other countries, or both.</w:t>
      </w:r>
    </w:p>
    <w:p w14:paraId="008702E3" w14:textId="77777777" w:rsidR="00CC0E06" w:rsidRPr="00C27BEC" w:rsidRDefault="00CC0E06" w:rsidP="00CC0E06">
      <w:pPr>
        <w:pStyle w:val="BodyText"/>
      </w:pPr>
      <w:r w:rsidRPr="00C27BEC">
        <w:t>Microsoft, Windows, Windows NT, and the Windows logo are trademarks of Microsoft Corporation in the United States, other countries, or both.</w:t>
      </w:r>
    </w:p>
    <w:p w14:paraId="56867F5A" w14:textId="77777777" w:rsidR="00CC0E06" w:rsidRPr="00C27BEC" w:rsidRDefault="00CC0E06" w:rsidP="00CC0E06">
      <w:pPr>
        <w:pStyle w:val="BodyText"/>
      </w:pPr>
      <w:r w:rsidRPr="00C27BEC">
        <w:t>ITIL is a registered trademark, and a registered community trademark of The Minister for the Cabinet Office, and is registered in the U.S. Patent and Trademark Office.</w:t>
      </w:r>
    </w:p>
    <w:p w14:paraId="00D08514" w14:textId="77777777" w:rsidR="00CC0E06" w:rsidRPr="00C27BEC" w:rsidRDefault="00CC0E06" w:rsidP="00CC0E06">
      <w:pPr>
        <w:pStyle w:val="BodyText"/>
      </w:pPr>
      <w:r w:rsidRPr="00C27BEC">
        <w:t>UNIX is a registered trademark of The Open Group in the United States and other countries.</w:t>
      </w:r>
    </w:p>
    <w:p w14:paraId="5A8E05FD" w14:textId="77777777" w:rsidR="00CC0E06" w:rsidRPr="00C27BEC" w:rsidRDefault="00CC0E06" w:rsidP="00CC0E06">
      <w:pPr>
        <w:pStyle w:val="BodyText"/>
      </w:pPr>
      <w:r w:rsidRPr="00C27BEC">
        <w:t>Java and all Java-based trademarks and logos are trademarks or registered trademarks of Oracle and/or its affiliates.</w:t>
      </w:r>
    </w:p>
    <w:p w14:paraId="15889DD2" w14:textId="77777777" w:rsidR="00CC0E06" w:rsidRPr="00C27BEC" w:rsidRDefault="00CC0E06" w:rsidP="00CC0E06">
      <w:pPr>
        <w:pStyle w:val="BodyText"/>
      </w:pPr>
      <w:r w:rsidRPr="00C27BEC">
        <w:t>Cell Broadband Engine is a trademark of Sony Computer Entertainment, Inc. in the United States, other countries, or both and is used under license therefrom.</w:t>
      </w:r>
    </w:p>
    <w:p w14:paraId="351B373D" w14:textId="77777777" w:rsidR="006B066B" w:rsidRPr="00C27BEC" w:rsidRDefault="00CC0E06" w:rsidP="00CC0E06">
      <w:pPr>
        <w:pStyle w:val="BodyText"/>
      </w:pPr>
      <w:r w:rsidRPr="00C27BEC">
        <w:t>Linear Tape-Open, LTO, the LTO Logo, Ultrium, and the Ultrium logo are trademarks of HP, IBM Corp. and Quantum in the U.S. and other countries.</w:t>
      </w:r>
    </w:p>
    <w:p w14:paraId="7022F09B" w14:textId="77777777" w:rsidR="006B066B" w:rsidRPr="00C27BEC" w:rsidRDefault="006B066B" w:rsidP="00CE69DD">
      <w:pPr>
        <w:sectPr w:rsidR="006B066B" w:rsidRPr="00C27BEC" w:rsidSect="005B6B98">
          <w:footerReference w:type="default" r:id="rId89"/>
          <w:type w:val="continuous"/>
          <w:pgSz w:w="12240" w:h="15840" w:code="1"/>
          <w:pgMar w:top="993" w:right="1008" w:bottom="1276" w:left="1008" w:header="432" w:footer="720" w:gutter="0"/>
          <w:cols w:space="720"/>
          <w:docGrid w:linePitch="360"/>
        </w:sectPr>
      </w:pPr>
    </w:p>
    <w:p w14:paraId="07755529" w14:textId="77777777" w:rsidR="00D548D8" w:rsidRPr="00C27BEC" w:rsidRDefault="00D548D8" w:rsidP="00D548D8">
      <w:pPr>
        <w:pStyle w:val="Line"/>
      </w:pPr>
    </w:p>
    <w:p w14:paraId="3B50BA45" w14:textId="77777777" w:rsidR="00D548D8" w:rsidRPr="00C27BEC" w:rsidRDefault="00D548D8" w:rsidP="00D548D8">
      <w:pPr>
        <w:pStyle w:val="InformationBoxBody"/>
        <w:rPr>
          <w:lang w:val="en-GB"/>
        </w:rPr>
      </w:pPr>
    </w:p>
    <w:p w14:paraId="2306C1A2" w14:textId="77777777" w:rsidR="00D548D8" w:rsidRPr="00C27BEC" w:rsidRDefault="00D548D8" w:rsidP="00D548D8">
      <w:pPr>
        <w:pStyle w:val="Line"/>
      </w:pPr>
    </w:p>
    <w:p w14:paraId="553F3227" w14:textId="77777777" w:rsidR="00D548D8" w:rsidRPr="00C27BEC" w:rsidRDefault="00D548D8" w:rsidP="00D548D8">
      <w:pPr>
        <w:pStyle w:val="InformationBoxBody"/>
        <w:rPr>
          <w:lang w:val="en-GB"/>
        </w:rPr>
      </w:pPr>
    </w:p>
    <w:p w14:paraId="7473D4E3" w14:textId="77777777" w:rsidR="00D548D8" w:rsidRPr="00C27BEC" w:rsidRDefault="00D548D8" w:rsidP="00D548D8">
      <w:pPr>
        <w:pStyle w:val="Line"/>
      </w:pPr>
    </w:p>
    <w:p w14:paraId="1ABAF6B0" w14:textId="77777777" w:rsidR="00D548D8" w:rsidRPr="00C27BEC" w:rsidRDefault="00D548D8" w:rsidP="00D548D8">
      <w:pPr>
        <w:pStyle w:val="InformationBoxBody"/>
        <w:rPr>
          <w:lang w:val="en-GB"/>
        </w:rPr>
      </w:pPr>
    </w:p>
    <w:p w14:paraId="119678E9" w14:textId="77777777" w:rsidR="00D548D8" w:rsidRPr="00C27BEC" w:rsidRDefault="00D548D8" w:rsidP="00D548D8">
      <w:pPr>
        <w:pStyle w:val="Line"/>
      </w:pPr>
    </w:p>
    <w:p w14:paraId="54A9343F" w14:textId="77777777" w:rsidR="00D548D8" w:rsidRPr="00C27BEC" w:rsidRDefault="00D548D8" w:rsidP="00D548D8">
      <w:pPr>
        <w:pStyle w:val="InformationBoxBody"/>
        <w:rPr>
          <w:lang w:val="en-GB"/>
        </w:rPr>
      </w:pPr>
    </w:p>
    <w:p w14:paraId="7A46382A" w14:textId="77777777" w:rsidR="00D548D8" w:rsidRPr="00C27BEC" w:rsidRDefault="00D548D8" w:rsidP="00D548D8">
      <w:pPr>
        <w:pStyle w:val="Line"/>
      </w:pPr>
    </w:p>
    <w:p w14:paraId="72E596F2" w14:textId="77777777" w:rsidR="00D548D8" w:rsidRPr="00C27BEC" w:rsidRDefault="00D548D8" w:rsidP="00D548D8">
      <w:pPr>
        <w:pStyle w:val="InformationBoxBody"/>
        <w:rPr>
          <w:lang w:val="en-GB"/>
        </w:rPr>
      </w:pPr>
    </w:p>
    <w:p w14:paraId="6CDCAD22" w14:textId="77777777" w:rsidR="00D548D8" w:rsidRPr="00C27BEC" w:rsidRDefault="00D548D8" w:rsidP="00D548D8">
      <w:pPr>
        <w:pStyle w:val="Line"/>
      </w:pPr>
    </w:p>
    <w:p w14:paraId="68EAEEDB" w14:textId="77777777" w:rsidR="00D548D8" w:rsidRPr="00C27BEC" w:rsidRDefault="00D548D8" w:rsidP="00D548D8">
      <w:pPr>
        <w:pStyle w:val="InformationBoxBody"/>
        <w:rPr>
          <w:lang w:val="en-GB"/>
        </w:rPr>
      </w:pPr>
    </w:p>
    <w:p w14:paraId="17DA2AFE" w14:textId="77777777" w:rsidR="00D548D8" w:rsidRPr="00C27BEC" w:rsidRDefault="00D548D8" w:rsidP="00D548D8">
      <w:pPr>
        <w:pStyle w:val="Line"/>
      </w:pPr>
    </w:p>
    <w:p w14:paraId="27B0072D" w14:textId="77777777" w:rsidR="00D548D8" w:rsidRPr="00C27BEC" w:rsidRDefault="00D548D8" w:rsidP="00D548D8">
      <w:pPr>
        <w:pStyle w:val="InformationBoxBody"/>
        <w:rPr>
          <w:lang w:val="en-GB"/>
        </w:rPr>
      </w:pPr>
    </w:p>
    <w:p w14:paraId="271005F7" w14:textId="77777777" w:rsidR="00D548D8" w:rsidRPr="00C27BEC" w:rsidRDefault="00D548D8" w:rsidP="00D548D8">
      <w:pPr>
        <w:pStyle w:val="Line"/>
      </w:pPr>
    </w:p>
    <w:p w14:paraId="2CC1AC8C" w14:textId="77777777" w:rsidR="00D548D8" w:rsidRPr="00C27BEC" w:rsidRDefault="00D548D8" w:rsidP="00D548D8">
      <w:pPr>
        <w:pStyle w:val="InformationBoxBody"/>
        <w:rPr>
          <w:lang w:val="en-GB"/>
        </w:rPr>
      </w:pPr>
    </w:p>
    <w:p w14:paraId="1D054C35" w14:textId="77777777" w:rsidR="00D548D8" w:rsidRPr="00C27BEC" w:rsidRDefault="00D548D8" w:rsidP="00D548D8">
      <w:pPr>
        <w:pStyle w:val="Line"/>
      </w:pPr>
    </w:p>
    <w:p w14:paraId="6F493C75" w14:textId="77777777" w:rsidR="00D548D8" w:rsidRPr="00C27BEC" w:rsidRDefault="00D548D8" w:rsidP="00D548D8">
      <w:pPr>
        <w:pStyle w:val="InformationBoxBody"/>
        <w:rPr>
          <w:lang w:val="en-GB"/>
        </w:rPr>
      </w:pPr>
    </w:p>
    <w:p w14:paraId="67A13EFA" w14:textId="77777777" w:rsidR="00D548D8" w:rsidRPr="00C27BEC" w:rsidRDefault="00D548D8" w:rsidP="00D548D8">
      <w:pPr>
        <w:pStyle w:val="Line"/>
      </w:pPr>
    </w:p>
    <w:p w14:paraId="2FF9DB02" w14:textId="77777777" w:rsidR="00D548D8" w:rsidRPr="00C27BEC" w:rsidRDefault="00D548D8" w:rsidP="00D548D8">
      <w:pPr>
        <w:pStyle w:val="InformationBoxBody"/>
        <w:rPr>
          <w:lang w:val="en-GB"/>
        </w:rPr>
      </w:pPr>
    </w:p>
    <w:p w14:paraId="1F539B91" w14:textId="77777777" w:rsidR="00D548D8" w:rsidRPr="00C27BEC" w:rsidRDefault="00D548D8" w:rsidP="00D548D8">
      <w:pPr>
        <w:pStyle w:val="Line"/>
      </w:pPr>
    </w:p>
    <w:p w14:paraId="6583DA39" w14:textId="77777777" w:rsidR="00D548D8" w:rsidRPr="00C27BEC" w:rsidRDefault="00D548D8" w:rsidP="00D548D8">
      <w:pPr>
        <w:pStyle w:val="InformationBoxBody"/>
        <w:rPr>
          <w:lang w:val="en-GB"/>
        </w:rPr>
      </w:pPr>
    </w:p>
    <w:p w14:paraId="0E57A0AA" w14:textId="77777777" w:rsidR="00D548D8" w:rsidRPr="00C27BEC" w:rsidRDefault="00D548D8" w:rsidP="00D548D8">
      <w:pPr>
        <w:pStyle w:val="Line"/>
      </w:pPr>
    </w:p>
    <w:p w14:paraId="52BB5912" w14:textId="77777777" w:rsidR="00D548D8" w:rsidRPr="00C27BEC" w:rsidRDefault="00D548D8" w:rsidP="00D548D8">
      <w:pPr>
        <w:pStyle w:val="InformationBoxBody"/>
        <w:rPr>
          <w:lang w:val="en-GB"/>
        </w:rPr>
      </w:pPr>
    </w:p>
    <w:p w14:paraId="7854F408" w14:textId="77777777" w:rsidR="00D548D8" w:rsidRPr="00C27BEC" w:rsidRDefault="00D548D8" w:rsidP="00D548D8">
      <w:pPr>
        <w:pStyle w:val="Line"/>
      </w:pPr>
    </w:p>
    <w:p w14:paraId="6E22D7B5" w14:textId="77777777" w:rsidR="00D548D8" w:rsidRPr="00C27BEC" w:rsidRDefault="00D548D8" w:rsidP="00D548D8">
      <w:pPr>
        <w:pStyle w:val="InformationBoxBody"/>
        <w:rPr>
          <w:lang w:val="en-GB"/>
        </w:rPr>
      </w:pPr>
    </w:p>
    <w:p w14:paraId="49BA1DE2" w14:textId="77777777" w:rsidR="00D548D8" w:rsidRPr="00C27BEC" w:rsidRDefault="00D548D8" w:rsidP="00D548D8">
      <w:pPr>
        <w:pStyle w:val="Line"/>
      </w:pPr>
    </w:p>
    <w:p w14:paraId="04194CEF" w14:textId="77777777" w:rsidR="00D548D8" w:rsidRPr="00C27BEC" w:rsidRDefault="00D548D8" w:rsidP="00D548D8">
      <w:pPr>
        <w:pStyle w:val="InformationBoxBody"/>
        <w:rPr>
          <w:lang w:val="en-GB"/>
        </w:rPr>
      </w:pPr>
    </w:p>
    <w:p w14:paraId="59A91A87" w14:textId="77777777" w:rsidR="00D548D8" w:rsidRPr="00C27BEC" w:rsidRDefault="00D548D8" w:rsidP="00D548D8">
      <w:pPr>
        <w:pStyle w:val="Line"/>
      </w:pPr>
    </w:p>
    <w:p w14:paraId="476BA59A" w14:textId="77777777" w:rsidR="00D548D8" w:rsidRPr="00C27BEC" w:rsidRDefault="00D548D8" w:rsidP="00D548D8">
      <w:pPr>
        <w:pStyle w:val="InformationBoxBody"/>
        <w:rPr>
          <w:lang w:val="en-GB"/>
        </w:rPr>
      </w:pPr>
    </w:p>
    <w:p w14:paraId="07BCE8C1" w14:textId="77777777" w:rsidR="00D548D8" w:rsidRPr="00C27BEC" w:rsidRDefault="00D548D8" w:rsidP="00D548D8">
      <w:pPr>
        <w:pStyle w:val="Line"/>
      </w:pPr>
    </w:p>
    <w:p w14:paraId="7539E57D" w14:textId="77777777" w:rsidR="00D548D8" w:rsidRPr="00C27BEC" w:rsidRDefault="00D548D8" w:rsidP="00D548D8">
      <w:pPr>
        <w:pStyle w:val="InformationBoxBody"/>
        <w:rPr>
          <w:lang w:val="en-GB"/>
        </w:rPr>
      </w:pPr>
    </w:p>
    <w:p w14:paraId="4925E126" w14:textId="77777777" w:rsidR="00D548D8" w:rsidRPr="00C27BEC" w:rsidRDefault="00D548D8" w:rsidP="00D548D8">
      <w:pPr>
        <w:pStyle w:val="Line"/>
      </w:pPr>
    </w:p>
    <w:p w14:paraId="4D3B48A5" w14:textId="77777777" w:rsidR="00D548D8" w:rsidRPr="00C27BEC" w:rsidRDefault="00D548D8" w:rsidP="00D548D8">
      <w:pPr>
        <w:pStyle w:val="InformationBoxBody"/>
        <w:rPr>
          <w:lang w:val="en-GB"/>
        </w:rPr>
      </w:pPr>
    </w:p>
    <w:p w14:paraId="765EB39C" w14:textId="77777777" w:rsidR="00D548D8" w:rsidRPr="00C27BEC" w:rsidRDefault="00D548D8" w:rsidP="00D548D8">
      <w:pPr>
        <w:pStyle w:val="Line"/>
      </w:pPr>
    </w:p>
    <w:p w14:paraId="2A1D676D" w14:textId="77777777" w:rsidR="00D548D8" w:rsidRPr="00C27BEC" w:rsidRDefault="00D548D8" w:rsidP="00D548D8">
      <w:pPr>
        <w:pStyle w:val="InformationBoxBody"/>
        <w:rPr>
          <w:lang w:val="en-GB"/>
        </w:rPr>
      </w:pPr>
    </w:p>
    <w:p w14:paraId="45158EE6" w14:textId="77777777" w:rsidR="00D548D8" w:rsidRPr="00C27BEC" w:rsidRDefault="00D548D8" w:rsidP="00D548D8">
      <w:pPr>
        <w:pStyle w:val="Line"/>
      </w:pPr>
    </w:p>
    <w:p w14:paraId="6717E046" w14:textId="77777777" w:rsidR="00D548D8" w:rsidRPr="00C27BEC" w:rsidRDefault="00D548D8" w:rsidP="00D548D8">
      <w:pPr>
        <w:pStyle w:val="InformationBoxBody"/>
        <w:rPr>
          <w:lang w:val="en-GB"/>
        </w:rPr>
      </w:pPr>
    </w:p>
    <w:p w14:paraId="1A03CBA7" w14:textId="77777777" w:rsidR="00D548D8" w:rsidRPr="00C27BEC" w:rsidRDefault="00D548D8" w:rsidP="00D548D8">
      <w:pPr>
        <w:pStyle w:val="Line"/>
      </w:pPr>
    </w:p>
    <w:p w14:paraId="1EA88090" w14:textId="77777777" w:rsidR="00D548D8" w:rsidRPr="00C27BEC" w:rsidRDefault="00D548D8" w:rsidP="00D548D8">
      <w:pPr>
        <w:pStyle w:val="InformationBoxBody"/>
        <w:rPr>
          <w:lang w:val="en-GB"/>
        </w:rPr>
      </w:pPr>
    </w:p>
    <w:p w14:paraId="4158E54F" w14:textId="77777777" w:rsidR="00D548D8" w:rsidRPr="00C27BEC" w:rsidRDefault="00D548D8" w:rsidP="00D548D8">
      <w:pPr>
        <w:pStyle w:val="Line"/>
      </w:pPr>
    </w:p>
    <w:p w14:paraId="0A61EF1B" w14:textId="77777777" w:rsidR="00D548D8" w:rsidRPr="00C27BEC" w:rsidRDefault="00D548D8" w:rsidP="00D548D8">
      <w:pPr>
        <w:pStyle w:val="InformationBoxBody"/>
        <w:rPr>
          <w:lang w:val="en-GB"/>
        </w:rPr>
      </w:pPr>
    </w:p>
    <w:p w14:paraId="6A1E8565" w14:textId="77777777" w:rsidR="00D548D8" w:rsidRPr="00C27BEC" w:rsidRDefault="00D548D8" w:rsidP="00D548D8">
      <w:pPr>
        <w:pStyle w:val="Line"/>
      </w:pPr>
    </w:p>
    <w:p w14:paraId="2FF06270" w14:textId="77777777" w:rsidR="00D548D8" w:rsidRPr="00C27BEC" w:rsidRDefault="00D548D8" w:rsidP="00D548D8">
      <w:pPr>
        <w:pStyle w:val="InformationBoxBody"/>
        <w:rPr>
          <w:lang w:val="en-GB"/>
        </w:rPr>
      </w:pPr>
    </w:p>
    <w:p w14:paraId="33FD27FF" w14:textId="77777777" w:rsidR="00D548D8" w:rsidRPr="00C27BEC" w:rsidRDefault="00D548D8" w:rsidP="00D548D8">
      <w:pPr>
        <w:pStyle w:val="Line"/>
      </w:pPr>
    </w:p>
    <w:p w14:paraId="11F43C27" w14:textId="77777777" w:rsidR="00D548D8" w:rsidRPr="00C27BEC" w:rsidRDefault="00D548D8" w:rsidP="00D548D8">
      <w:pPr>
        <w:pStyle w:val="InformationBoxBody"/>
        <w:rPr>
          <w:lang w:val="en-GB"/>
        </w:rPr>
      </w:pPr>
    </w:p>
    <w:p w14:paraId="61B467D4" w14:textId="77777777" w:rsidR="00D548D8" w:rsidRPr="00C27BEC" w:rsidRDefault="00D548D8" w:rsidP="00D548D8">
      <w:pPr>
        <w:pStyle w:val="Line"/>
      </w:pPr>
    </w:p>
    <w:p w14:paraId="61000AAD" w14:textId="77777777" w:rsidR="00D548D8" w:rsidRPr="00C27BEC" w:rsidRDefault="00D548D8" w:rsidP="00D548D8">
      <w:pPr>
        <w:pStyle w:val="InformationBoxBody"/>
        <w:rPr>
          <w:lang w:val="en-GB"/>
        </w:rPr>
      </w:pPr>
    </w:p>
    <w:p w14:paraId="59A686CE" w14:textId="77777777" w:rsidR="00D548D8" w:rsidRPr="00C27BEC" w:rsidRDefault="00D548D8" w:rsidP="00D548D8">
      <w:pPr>
        <w:pStyle w:val="Line"/>
      </w:pPr>
    </w:p>
    <w:p w14:paraId="648E859E" w14:textId="77777777" w:rsidR="00D548D8" w:rsidRPr="00C27BEC" w:rsidRDefault="00D548D8" w:rsidP="00D548D8">
      <w:pPr>
        <w:pStyle w:val="InformationBoxBody"/>
        <w:rPr>
          <w:lang w:val="en-GB"/>
        </w:rPr>
      </w:pPr>
    </w:p>
    <w:p w14:paraId="4AA8F71C" w14:textId="77777777" w:rsidR="00D548D8" w:rsidRPr="00C27BEC" w:rsidRDefault="00D548D8" w:rsidP="00D548D8">
      <w:pPr>
        <w:pStyle w:val="Line"/>
      </w:pPr>
    </w:p>
    <w:p w14:paraId="4F1CB88D" w14:textId="77777777" w:rsidR="00D548D8" w:rsidRPr="00C27BEC" w:rsidRDefault="00D548D8" w:rsidP="00D548D8">
      <w:pPr>
        <w:pStyle w:val="InformationBoxBody"/>
        <w:rPr>
          <w:lang w:val="en-GB"/>
        </w:rPr>
      </w:pPr>
    </w:p>
    <w:p w14:paraId="1BE0C8B9" w14:textId="77777777" w:rsidR="00D548D8" w:rsidRPr="00C27BEC" w:rsidRDefault="00D548D8" w:rsidP="00D548D8">
      <w:pPr>
        <w:pStyle w:val="Line"/>
      </w:pPr>
    </w:p>
    <w:p w14:paraId="19813055" w14:textId="77777777" w:rsidR="00D548D8" w:rsidRPr="00C27BEC" w:rsidRDefault="00D548D8" w:rsidP="00D548D8">
      <w:pPr>
        <w:pStyle w:val="InformationBoxBody"/>
        <w:rPr>
          <w:lang w:val="en-GB"/>
        </w:rPr>
      </w:pPr>
    </w:p>
    <w:p w14:paraId="0C27FF87" w14:textId="77777777" w:rsidR="00D548D8" w:rsidRPr="00C27BEC" w:rsidRDefault="00D548D8" w:rsidP="00D548D8">
      <w:pPr>
        <w:pStyle w:val="Line"/>
      </w:pPr>
    </w:p>
    <w:p w14:paraId="75829EEE" w14:textId="77777777" w:rsidR="00D548D8" w:rsidRPr="00C27BEC" w:rsidRDefault="00D548D8" w:rsidP="00D548D8">
      <w:pPr>
        <w:pStyle w:val="InformationBoxBody"/>
        <w:rPr>
          <w:lang w:val="en-GB"/>
        </w:rPr>
      </w:pPr>
    </w:p>
    <w:p w14:paraId="2F17F5D7" w14:textId="77777777" w:rsidR="00D548D8" w:rsidRPr="00C27BEC" w:rsidRDefault="00D548D8" w:rsidP="00D548D8">
      <w:pPr>
        <w:pStyle w:val="Line"/>
      </w:pPr>
    </w:p>
    <w:p w14:paraId="453F09CE" w14:textId="77777777" w:rsidR="00D548D8" w:rsidRPr="00C27BEC" w:rsidRDefault="00D548D8" w:rsidP="00D548D8">
      <w:pPr>
        <w:pStyle w:val="InformationBoxBody"/>
        <w:rPr>
          <w:lang w:val="en-GB"/>
        </w:rPr>
      </w:pPr>
    </w:p>
    <w:p w14:paraId="1E67EF5E" w14:textId="77777777" w:rsidR="00D548D8" w:rsidRPr="00C27BEC" w:rsidRDefault="00D548D8" w:rsidP="00D548D8">
      <w:pPr>
        <w:pStyle w:val="Line"/>
      </w:pPr>
    </w:p>
    <w:p w14:paraId="1456A039" w14:textId="77777777" w:rsidR="00D548D8" w:rsidRPr="00C27BEC" w:rsidRDefault="00D548D8" w:rsidP="00D548D8">
      <w:pPr>
        <w:pStyle w:val="InformationBoxBody"/>
        <w:rPr>
          <w:lang w:val="en-GB"/>
        </w:rPr>
      </w:pPr>
    </w:p>
    <w:p w14:paraId="5A4D7197" w14:textId="77777777" w:rsidR="00D548D8" w:rsidRPr="00C27BEC" w:rsidRDefault="00D548D8" w:rsidP="00D548D8">
      <w:pPr>
        <w:pStyle w:val="Line"/>
      </w:pPr>
    </w:p>
    <w:p w14:paraId="680B8140" w14:textId="77777777" w:rsidR="00D548D8" w:rsidRPr="00C27BEC" w:rsidRDefault="00D548D8" w:rsidP="00D548D8">
      <w:pPr>
        <w:pStyle w:val="InformationBoxBody"/>
        <w:rPr>
          <w:lang w:val="en-GB"/>
        </w:rPr>
      </w:pPr>
    </w:p>
    <w:p w14:paraId="1C6A5476" w14:textId="77777777" w:rsidR="00D548D8" w:rsidRPr="00C27BEC" w:rsidRDefault="00D548D8" w:rsidP="00D548D8">
      <w:pPr>
        <w:pStyle w:val="Line"/>
      </w:pPr>
    </w:p>
    <w:p w14:paraId="3636EF09" w14:textId="77777777" w:rsidR="00D548D8" w:rsidRPr="00C27BEC" w:rsidRDefault="00D548D8" w:rsidP="00D548D8">
      <w:pPr>
        <w:pStyle w:val="InformationBoxBody"/>
        <w:rPr>
          <w:lang w:val="en-GB"/>
        </w:rPr>
      </w:pPr>
    </w:p>
    <w:p w14:paraId="747D00A3" w14:textId="77777777" w:rsidR="00D548D8" w:rsidRPr="00C27BEC" w:rsidRDefault="00D548D8" w:rsidP="00D548D8">
      <w:pPr>
        <w:pStyle w:val="Line"/>
      </w:pPr>
    </w:p>
    <w:p w14:paraId="7A8E5B48" w14:textId="77777777" w:rsidR="00D548D8" w:rsidRPr="00C27BEC" w:rsidRDefault="00D548D8" w:rsidP="00D548D8">
      <w:pPr>
        <w:pStyle w:val="InformationBoxBody"/>
        <w:rPr>
          <w:lang w:val="en-GB"/>
        </w:rPr>
      </w:pPr>
    </w:p>
    <w:p w14:paraId="4250D2EA" w14:textId="77777777" w:rsidR="00D548D8" w:rsidRPr="00C27BEC" w:rsidRDefault="00D548D8" w:rsidP="00D548D8">
      <w:pPr>
        <w:pStyle w:val="Line"/>
      </w:pPr>
    </w:p>
    <w:p w14:paraId="31B83B4B" w14:textId="77777777" w:rsidR="00D548D8" w:rsidRPr="00C27BEC" w:rsidRDefault="00D548D8" w:rsidP="00D548D8">
      <w:pPr>
        <w:pStyle w:val="InformationBoxBody"/>
        <w:rPr>
          <w:lang w:val="en-GB"/>
        </w:rPr>
      </w:pPr>
    </w:p>
    <w:p w14:paraId="03C76F63" w14:textId="77777777" w:rsidR="00D548D8" w:rsidRPr="00C27BEC" w:rsidRDefault="00D548D8" w:rsidP="00D548D8">
      <w:pPr>
        <w:pStyle w:val="Line"/>
      </w:pPr>
    </w:p>
    <w:p w14:paraId="1508D2DA" w14:textId="77777777" w:rsidR="00D548D8" w:rsidRPr="00C27BEC" w:rsidRDefault="00D548D8" w:rsidP="00D548D8">
      <w:pPr>
        <w:pStyle w:val="InformationBoxBody"/>
        <w:rPr>
          <w:lang w:val="en-GB"/>
        </w:rPr>
      </w:pPr>
    </w:p>
    <w:p w14:paraId="0E8DBD48" w14:textId="77777777" w:rsidR="00D548D8" w:rsidRPr="00C27BEC" w:rsidRDefault="00D548D8" w:rsidP="00D548D8">
      <w:pPr>
        <w:pStyle w:val="Line"/>
      </w:pPr>
    </w:p>
    <w:p w14:paraId="6EA31C97" w14:textId="77777777" w:rsidR="00D548D8" w:rsidRPr="00C27BEC" w:rsidRDefault="00D548D8" w:rsidP="00D548D8">
      <w:pPr>
        <w:pStyle w:val="InformationBoxBody"/>
        <w:rPr>
          <w:lang w:val="en-GB"/>
        </w:rPr>
      </w:pPr>
    </w:p>
    <w:p w14:paraId="028CB7DB" w14:textId="77777777" w:rsidR="00D548D8" w:rsidRPr="00C27BEC" w:rsidRDefault="00D548D8" w:rsidP="00D548D8">
      <w:pPr>
        <w:pStyle w:val="Line"/>
      </w:pPr>
    </w:p>
    <w:p w14:paraId="6B760EB8" w14:textId="77777777" w:rsidR="00D548D8" w:rsidRPr="00C27BEC" w:rsidRDefault="00D548D8" w:rsidP="00D548D8">
      <w:pPr>
        <w:pStyle w:val="InformationBoxBody"/>
        <w:rPr>
          <w:lang w:val="en-GB"/>
        </w:rPr>
      </w:pPr>
    </w:p>
    <w:p w14:paraId="2B1F9199" w14:textId="77777777" w:rsidR="00D548D8" w:rsidRPr="00C27BEC" w:rsidRDefault="00D548D8" w:rsidP="00D548D8">
      <w:pPr>
        <w:pStyle w:val="Line"/>
      </w:pPr>
    </w:p>
    <w:p w14:paraId="75216296" w14:textId="77777777" w:rsidR="00D548D8" w:rsidRPr="00C27BEC" w:rsidRDefault="00D548D8" w:rsidP="00D548D8">
      <w:pPr>
        <w:pStyle w:val="InformationBoxBody"/>
        <w:rPr>
          <w:lang w:val="en-GB"/>
        </w:rPr>
      </w:pPr>
    </w:p>
    <w:p w14:paraId="1CD003B0" w14:textId="77777777" w:rsidR="00D548D8" w:rsidRPr="00C27BEC" w:rsidRDefault="00D548D8" w:rsidP="00D548D8">
      <w:pPr>
        <w:pStyle w:val="Line"/>
      </w:pPr>
    </w:p>
    <w:p w14:paraId="732A3FB1" w14:textId="77777777" w:rsidR="00D548D8" w:rsidRPr="00C27BEC" w:rsidRDefault="00D548D8" w:rsidP="00D548D8">
      <w:pPr>
        <w:pStyle w:val="InformationBoxBody"/>
        <w:rPr>
          <w:lang w:val="en-GB"/>
        </w:rPr>
      </w:pPr>
    </w:p>
    <w:p w14:paraId="36DA5174" w14:textId="77777777" w:rsidR="00D548D8" w:rsidRPr="00C27BEC" w:rsidRDefault="00D548D8" w:rsidP="00D548D8">
      <w:pPr>
        <w:pStyle w:val="Line"/>
      </w:pPr>
    </w:p>
    <w:p w14:paraId="70739532" w14:textId="77777777" w:rsidR="00D548D8" w:rsidRPr="00C27BEC" w:rsidRDefault="00D548D8" w:rsidP="00D548D8">
      <w:pPr>
        <w:pStyle w:val="InformationBoxBody"/>
        <w:rPr>
          <w:lang w:val="en-GB"/>
        </w:rPr>
      </w:pPr>
    </w:p>
    <w:p w14:paraId="1D2F9900" w14:textId="77777777" w:rsidR="00D548D8" w:rsidRPr="00C27BEC" w:rsidRDefault="00D548D8" w:rsidP="00D548D8">
      <w:pPr>
        <w:pStyle w:val="Line"/>
      </w:pPr>
    </w:p>
    <w:p w14:paraId="460D55F6" w14:textId="77777777" w:rsidR="00D548D8" w:rsidRPr="00C27BEC" w:rsidRDefault="00D548D8" w:rsidP="00D548D8">
      <w:pPr>
        <w:pStyle w:val="InformationBoxBody"/>
        <w:rPr>
          <w:lang w:val="en-GB"/>
        </w:rPr>
      </w:pPr>
    </w:p>
    <w:p w14:paraId="08A7AAB8" w14:textId="77777777" w:rsidR="002A5950" w:rsidRPr="00C27BEC" w:rsidRDefault="002A5950" w:rsidP="002A5950">
      <w:pPr>
        <w:pStyle w:val="Line"/>
      </w:pPr>
    </w:p>
    <w:p w14:paraId="234CFAFC" w14:textId="77777777" w:rsidR="002A5950" w:rsidRPr="00C27BEC" w:rsidRDefault="002A5950" w:rsidP="002A5950">
      <w:pPr>
        <w:pStyle w:val="InformationBoxBody"/>
        <w:rPr>
          <w:lang w:val="en-GB"/>
        </w:rPr>
      </w:pPr>
    </w:p>
    <w:p w14:paraId="5B455A7B" w14:textId="77777777" w:rsidR="002A5950" w:rsidRPr="00C27BEC" w:rsidRDefault="002A5950" w:rsidP="002A5950">
      <w:pPr>
        <w:pStyle w:val="Line"/>
      </w:pPr>
    </w:p>
    <w:p w14:paraId="0EACFEB9" w14:textId="77777777" w:rsidR="002A5950" w:rsidRPr="00C27BEC" w:rsidRDefault="002A5950" w:rsidP="002A5950">
      <w:pPr>
        <w:pStyle w:val="InformationBoxBody"/>
        <w:rPr>
          <w:lang w:val="en-GB"/>
        </w:rPr>
      </w:pPr>
    </w:p>
    <w:p w14:paraId="1DB4B11D" w14:textId="77777777" w:rsidR="002A5950" w:rsidRPr="00C27BEC" w:rsidRDefault="002A5950" w:rsidP="002A5950">
      <w:pPr>
        <w:pStyle w:val="Line"/>
      </w:pPr>
    </w:p>
    <w:p w14:paraId="37FB57F6" w14:textId="77777777" w:rsidR="002A5950" w:rsidRPr="00C27BEC" w:rsidRDefault="002A5950" w:rsidP="002A5950">
      <w:pPr>
        <w:pStyle w:val="InformationBoxBody"/>
        <w:rPr>
          <w:lang w:val="en-GB"/>
        </w:rPr>
      </w:pPr>
    </w:p>
    <w:p w14:paraId="406A5B93" w14:textId="77777777" w:rsidR="002A5950" w:rsidRPr="00C27BEC" w:rsidRDefault="002A5950" w:rsidP="002A5950">
      <w:pPr>
        <w:pStyle w:val="Line"/>
      </w:pPr>
    </w:p>
    <w:p w14:paraId="4B47DCC2" w14:textId="77777777" w:rsidR="002A5950" w:rsidRPr="00C27BEC" w:rsidRDefault="002A5950" w:rsidP="002A5950">
      <w:pPr>
        <w:pStyle w:val="InformationBoxBody"/>
        <w:rPr>
          <w:lang w:val="en-GB"/>
        </w:rPr>
      </w:pPr>
    </w:p>
    <w:p w14:paraId="1EECEDD3" w14:textId="77777777" w:rsidR="00D548D8" w:rsidRPr="00C27BEC" w:rsidRDefault="00D548D8" w:rsidP="00D548D8">
      <w:pPr>
        <w:pStyle w:val="Line"/>
      </w:pPr>
    </w:p>
    <w:p w14:paraId="026C67FC" w14:textId="77777777" w:rsidR="006E6ECE" w:rsidRPr="00C27BEC" w:rsidRDefault="006E6ECE" w:rsidP="00B5328F">
      <w:pPr>
        <w:pStyle w:val="Legal-1"/>
        <w:rPr>
          <w:lang w:val="en-GB"/>
        </w:rPr>
        <w:sectPr w:rsidR="006E6ECE" w:rsidRPr="00C27BEC" w:rsidSect="00C7114A">
          <w:headerReference w:type="even" r:id="rId90"/>
          <w:headerReference w:type="default" r:id="rId91"/>
          <w:footerReference w:type="even" r:id="rId92"/>
          <w:footerReference w:type="default" r:id="rId93"/>
          <w:pgSz w:w="12240" w:h="15840" w:code="1"/>
          <w:pgMar w:top="1440" w:right="1008" w:bottom="1440" w:left="1008" w:header="432" w:footer="720" w:gutter="0"/>
          <w:cols w:space="720"/>
          <w:docGrid w:linePitch="360"/>
        </w:sectPr>
      </w:pPr>
    </w:p>
    <w:p w14:paraId="13DDE818" w14:textId="1B15D840" w:rsidR="00365011" w:rsidRPr="00C27BEC" w:rsidRDefault="0081533F" w:rsidP="00B5328F">
      <w:pPr>
        <w:pStyle w:val="Legal-1"/>
        <w:rPr>
          <w:lang w:val="en-GB"/>
        </w:rPr>
      </w:pPr>
      <w:r w:rsidRPr="00C27BEC">
        <w:rPr>
          <w:noProof/>
          <w:lang w:eastAsia="en-US"/>
        </w:rPr>
        <w:lastRenderedPageBreak/>
        <w:drawing>
          <wp:inline distT="0" distB="0" distL="0" distR="0" wp14:anchorId="2E4E9032" wp14:editId="74988AE8">
            <wp:extent cx="1016000" cy="375920"/>
            <wp:effectExtent l="0" t="0" r="0" b="5080"/>
            <wp:docPr id="75" name="Picture 75" descr="IBM-600d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BM-600dpi-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16000" cy="375920"/>
                    </a:xfrm>
                    <a:prstGeom prst="rect">
                      <a:avLst/>
                    </a:prstGeom>
                    <a:noFill/>
                    <a:ln>
                      <a:noFill/>
                    </a:ln>
                  </pic:spPr>
                </pic:pic>
              </a:graphicData>
            </a:graphic>
          </wp:inline>
        </w:drawing>
      </w:r>
    </w:p>
    <w:p w14:paraId="431DA761" w14:textId="77777777" w:rsidR="00B5328F" w:rsidRPr="00C27BEC" w:rsidRDefault="00B5328F" w:rsidP="009941AB">
      <w:pPr>
        <w:pStyle w:val="Legal-1-line"/>
        <w:rPr>
          <w:lang w:val="en-GB"/>
        </w:rPr>
      </w:pPr>
    </w:p>
    <w:p w14:paraId="63AB09BB" w14:textId="711B1B92" w:rsidR="00A271E5" w:rsidRPr="00C27BEC" w:rsidRDefault="00A271E5" w:rsidP="001633EA">
      <w:pPr>
        <w:pStyle w:val="Legal-1"/>
        <w:rPr>
          <w:lang w:val="en-GB"/>
        </w:rPr>
      </w:pPr>
      <w:r w:rsidRPr="00C27BEC">
        <w:rPr>
          <w:lang w:val="en-GB"/>
        </w:rPr>
        <w:t xml:space="preserve">© Copyright IBM Corporation </w:t>
      </w:r>
      <w:r w:rsidR="00CF3478">
        <w:rPr>
          <w:lang w:val="en-GB"/>
        </w:rPr>
        <w:t>2016</w:t>
      </w:r>
      <w:r w:rsidRPr="00C27BEC">
        <w:rPr>
          <w:lang w:val="en-GB"/>
        </w:rPr>
        <w:t xml:space="preserve">.  </w:t>
      </w:r>
    </w:p>
    <w:p w14:paraId="33A12E70" w14:textId="77777777" w:rsidR="00A271E5" w:rsidRPr="00C27BEC" w:rsidRDefault="00A271E5" w:rsidP="002D0B0F">
      <w:pPr>
        <w:pStyle w:val="Legal-1"/>
        <w:rPr>
          <w:lang w:val="en-GB"/>
        </w:rPr>
      </w:pPr>
      <w:r w:rsidRPr="00C27BEC">
        <w:rPr>
          <w:lang w:val="en-GB"/>
        </w:rPr>
        <w:t>The information contained in these materials is provided for informational purposes only, and is provided AS IS without warranty of any kind, express or implied.  IBM shall not be responsible for any damages arising out of the use of, or otherwise related to, these materials.  Nothing contained in these materials is intended to, nor shall have the effect of, creating any warranties or representations from IBM or its suppliers or licensors, or altering the terms and conditions of the applicable license agreement governing the use of IBM software. References in these materials to IBM products, programs, or services do not imply that they will be available in all countries in which IBM operates. This information is based on current IBM product plans and strategy, which are subject to change by IBM without notice.  Product release dates and/or capabilities referenced in these materials may change at any time at IBM’s sole discretion based on market opportunities or other factors, and are not intended to be a commitment to future product or feature availability in any way.</w:t>
      </w:r>
    </w:p>
    <w:p w14:paraId="497F60EB" w14:textId="77777777" w:rsidR="0009216E" w:rsidRPr="00C27BEC" w:rsidRDefault="0009216E" w:rsidP="00BB555D">
      <w:pPr>
        <w:pStyle w:val="Legal-1"/>
        <w:rPr>
          <w:lang w:val="en-GB"/>
        </w:rPr>
      </w:pPr>
      <w:r w:rsidRPr="00C27BEC">
        <w:rPr>
          <w:lang w:val="en-GB"/>
        </w:rPr>
        <w:t xml:space="preserve">IBM, the IBM logo and ibm.com </w:t>
      </w:r>
      <w:r w:rsidR="00E258CB" w:rsidRPr="00C27BEC">
        <w:rPr>
          <w:lang w:val="en-GB"/>
        </w:rPr>
        <w:t>are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36B5F63B" w14:textId="7491A172" w:rsidR="00B5328F" w:rsidRPr="00C27BEC" w:rsidRDefault="0081533F" w:rsidP="00BB555D">
      <w:pPr>
        <w:pStyle w:val="Legal-1"/>
        <w:rPr>
          <w:lang w:val="en-GB"/>
        </w:rPr>
      </w:pPr>
      <w:r w:rsidRPr="00C27BEC">
        <w:rPr>
          <w:noProof/>
          <w:lang w:eastAsia="en-US"/>
        </w:rPr>
        <w:drawing>
          <wp:inline distT="0" distB="0" distL="0" distR="0" wp14:anchorId="16FE944D" wp14:editId="7EB15833">
            <wp:extent cx="1016000" cy="254000"/>
            <wp:effectExtent l="0" t="0" r="0" b="0"/>
            <wp:docPr id="76" name="Picture 76" descr="Pleas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lease Recycl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16000" cy="254000"/>
                    </a:xfrm>
                    <a:prstGeom prst="rect">
                      <a:avLst/>
                    </a:prstGeom>
                    <a:noFill/>
                    <a:ln>
                      <a:noFill/>
                    </a:ln>
                  </pic:spPr>
                </pic:pic>
              </a:graphicData>
            </a:graphic>
          </wp:inline>
        </w:drawing>
      </w:r>
    </w:p>
    <w:p w14:paraId="7DB40D9F" w14:textId="77777777" w:rsidR="00A85C61" w:rsidRPr="00C27BEC" w:rsidRDefault="00A85C61" w:rsidP="009941AB">
      <w:pPr>
        <w:pStyle w:val="Legal-1-line"/>
        <w:rPr>
          <w:lang w:val="en-GB"/>
        </w:rPr>
      </w:pPr>
    </w:p>
    <w:sectPr w:rsidR="00A85C61" w:rsidRPr="00C27BEC" w:rsidSect="00C7114A">
      <w:headerReference w:type="even" r:id="rId96"/>
      <w:headerReference w:type="default" r:id="rId97"/>
      <w:footerReference w:type="even" r:id="rId98"/>
      <w:footerReference w:type="default" r:id="rId99"/>
      <w:type w:val="evenPage"/>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5BE7D3" w14:textId="77777777" w:rsidR="00EB2C45" w:rsidRDefault="00EB2C45">
      <w:r>
        <w:separator/>
      </w:r>
    </w:p>
  </w:endnote>
  <w:endnote w:type="continuationSeparator" w:id="0">
    <w:p w14:paraId="6DB608E5" w14:textId="77777777" w:rsidR="00EB2C45" w:rsidRDefault="00EB2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Bold">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Arial Black">
    <w:panose1 w:val="020B0A04020102020204"/>
    <w:charset w:val="00"/>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Liberation Sans">
    <w:charset w:val="00"/>
    <w:family w:val="swiss"/>
    <w:pitch w:val="variable"/>
    <w:sig w:usb0="A00002AF" w:usb1="500078FB" w:usb2="00000000" w:usb3="00000000" w:csb0="0000009F" w:csb1="00000000"/>
  </w:font>
  <w:font w:name="DejaVu Sans">
    <w:charset w:val="00"/>
    <w:family w:val="swiss"/>
    <w:pitch w:val="variable"/>
    <w:sig w:usb0="E7002EFF" w:usb1="D200FDFF" w:usb2="0A246029" w:usb3="00000000" w:csb0="000001FF" w:csb1="00000000"/>
  </w:font>
  <w:font w:name="Lohit Hindi">
    <w:altName w:val="Times New Roman"/>
    <w:charset w:val="00"/>
    <w:family w:val="auto"/>
    <w:pitch w:val="variable"/>
    <w:sig w:usb0="80008003" w:usb1="0000204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82893" w14:textId="77777777" w:rsidR="0001606A" w:rsidRDefault="0001606A" w:rsidP="00A90C3F">
    <w:pPr>
      <w:pStyle w:val="Footer"/>
      <w:pBdr>
        <w:top w:val="none" w:sz="0" w:space="0" w:color="auto"/>
      </w:pBd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01606A" w:rsidRPr="008C3441" w14:paraId="094641A7" w14:textId="77777777" w:rsidTr="0034392B">
      <w:trPr>
        <w:cantSplit/>
        <w:trHeight w:val="315"/>
        <w:jc w:val="center"/>
      </w:trPr>
      <w:tc>
        <w:tcPr>
          <w:tcW w:w="1080" w:type="dxa"/>
          <w:shd w:val="clear" w:color="auto" w:fill="auto"/>
        </w:tcPr>
        <w:p w14:paraId="4655C856" w14:textId="77777777" w:rsidR="0001606A" w:rsidRPr="00763F24" w:rsidRDefault="0001606A" w:rsidP="007D5075">
          <w:pPr>
            <w:pStyle w:val="Footer-tabletext"/>
            <w:rPr>
              <w:bCs/>
              <w:snapToGrid w:val="0"/>
            </w:rPr>
          </w:pPr>
          <w:r w:rsidRPr="00763F24">
            <w:rPr>
              <w:bCs/>
              <w:snapToGrid w:val="0"/>
            </w:rPr>
            <w:t xml:space="preserve">Page </w:t>
          </w:r>
          <w:r w:rsidRPr="00763F24">
            <w:rPr>
              <w:bCs/>
              <w:snapToGrid w:val="0"/>
            </w:rPr>
            <w:fldChar w:fldCharType="begin"/>
          </w:r>
          <w:r w:rsidRPr="00763F24">
            <w:rPr>
              <w:bCs/>
              <w:snapToGrid w:val="0"/>
            </w:rPr>
            <w:instrText xml:space="preserve"> PAGE </w:instrText>
          </w:r>
          <w:r w:rsidRPr="00763F24">
            <w:rPr>
              <w:bCs/>
              <w:snapToGrid w:val="0"/>
            </w:rPr>
            <w:fldChar w:fldCharType="separate"/>
          </w:r>
          <w:r w:rsidR="007C4E5F">
            <w:rPr>
              <w:bCs/>
              <w:noProof/>
              <w:snapToGrid w:val="0"/>
            </w:rPr>
            <w:t>36</w:t>
          </w:r>
          <w:r w:rsidRPr="00763F24">
            <w:rPr>
              <w:bCs/>
              <w:snapToGrid w:val="0"/>
            </w:rPr>
            <w:fldChar w:fldCharType="end"/>
          </w:r>
        </w:p>
      </w:tc>
      <w:tc>
        <w:tcPr>
          <w:tcW w:w="9144" w:type="dxa"/>
          <w:shd w:val="clear" w:color="auto" w:fill="auto"/>
        </w:tcPr>
        <w:p w14:paraId="63F35665" w14:textId="298274E5" w:rsidR="0001606A" w:rsidRPr="00C64690" w:rsidRDefault="0001606A" w:rsidP="0034392B">
          <w:pPr>
            <w:pStyle w:val="Footer-tabletext"/>
            <w:jc w:val="right"/>
            <w:rPr>
              <w:bCs/>
              <w:snapToGrid w:val="0"/>
            </w:rPr>
          </w:pPr>
          <w:r>
            <w:t>Blockchain Explained – Lab Guide</w:t>
          </w:r>
        </w:p>
      </w:tc>
    </w:tr>
  </w:tbl>
  <w:p w14:paraId="675158CA" w14:textId="77777777" w:rsidR="0001606A" w:rsidRPr="00594CDF" w:rsidRDefault="0001606A" w:rsidP="00594CDF">
    <w:pPr>
      <w:pStyle w:val="Spac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06385" w14:textId="77777777" w:rsidR="0001606A" w:rsidRPr="000A6725" w:rsidRDefault="0001606A" w:rsidP="00FB63F3">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3</w:t>
    </w:r>
    <w:r w:rsidRPr="00CF134E">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ED906" w14:textId="613BD795" w:rsidR="0001606A" w:rsidRPr="000A6725" w:rsidRDefault="0001606A" w:rsidP="00FB63F3">
    <w:pPr>
      <w:pStyle w:val="Footer"/>
    </w:pPr>
    <w:r>
      <w:t>Blockchain Explained - L</w:t>
    </w:r>
    <w:r>
      <w:rPr>
        <w:bCs/>
        <w:snapToGrid w:val="0"/>
      </w:rPr>
      <w:t>ab Guide</w:t>
    </w:r>
    <w:r w:rsidRPr="00CF134E">
      <w:tab/>
      <w:t xml:space="preserve">Page </w:t>
    </w:r>
    <w:r w:rsidRPr="00CF134E">
      <w:fldChar w:fldCharType="begin"/>
    </w:r>
    <w:r w:rsidRPr="00CF134E">
      <w:instrText xml:space="preserve"> PAGE </w:instrText>
    </w:r>
    <w:r w:rsidRPr="00CF134E">
      <w:fldChar w:fldCharType="separate"/>
    </w:r>
    <w:r w:rsidR="007C4E5F">
      <w:rPr>
        <w:noProof/>
      </w:rPr>
      <w:t>35</w:t>
    </w:r>
    <w:r w:rsidRPr="00CF134E">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19CE27" w14:textId="77777777" w:rsidR="0001606A" w:rsidRDefault="0001606A" w:rsidP="0047408B"/>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5E79D2" w14:textId="77777777" w:rsidR="0001606A" w:rsidRDefault="0001606A" w:rsidP="001914E1">
    <w:pPr>
      <w:pStyle w:val="BodyText"/>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958073" w14:textId="73AA0AE0" w:rsidR="0001606A" w:rsidRDefault="0001606A" w:rsidP="00F030C7">
    <w:r>
      <w:rPr>
        <w:noProof/>
        <w:lang w:val="en-US"/>
      </w:rPr>
      <w:drawing>
        <wp:inline distT="0" distB="0" distL="0" distR="0" wp14:anchorId="7F678A6D" wp14:editId="2862DC4C">
          <wp:extent cx="1320800" cy="172720"/>
          <wp:effectExtent l="0" t="0" r="0" b="5080"/>
          <wp:docPr id="77" name="Picture 77" descr="Brands-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rands-S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800" cy="172720"/>
                  </a:xfrm>
                  <a:prstGeom prst="rect">
                    <a:avLst/>
                  </a:prstGeom>
                  <a:noFill/>
                  <a:ln>
                    <a:noFill/>
                  </a:ln>
                </pic:spPr>
              </pic:pic>
            </a:graphicData>
          </a:graphic>
        </wp:inline>
      </w:drawing>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A81E67" w14:textId="77777777" w:rsidR="0001606A" w:rsidRDefault="0001606A" w:rsidP="001914E1">
    <w:pPr>
      <w:pStyle w:val="BodyTex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A8D132" w14:textId="77777777" w:rsidR="00EB2C45" w:rsidRDefault="00EB2C45">
      <w:r>
        <w:separator/>
      </w:r>
    </w:p>
  </w:footnote>
  <w:footnote w:type="continuationSeparator" w:id="0">
    <w:p w14:paraId="28E25387" w14:textId="77777777" w:rsidR="00EB2C45" w:rsidRDefault="00EB2C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256"/>
      <w:gridCol w:w="5256"/>
    </w:tblGrid>
    <w:tr w:rsidR="0001606A" w14:paraId="07D2D120" w14:textId="77777777" w:rsidTr="00A90C3F">
      <w:trPr>
        <w:jc w:val="center"/>
      </w:trPr>
      <w:tc>
        <w:tcPr>
          <w:tcW w:w="2500" w:type="pct"/>
          <w:tcBorders>
            <w:top w:val="nil"/>
            <w:left w:val="nil"/>
            <w:bottom w:val="nil"/>
            <w:right w:val="nil"/>
            <w:tl2br w:val="nil"/>
            <w:tr2bl w:val="nil"/>
          </w:tcBorders>
          <w:shd w:val="clear" w:color="auto" w:fill="auto"/>
        </w:tcPr>
        <w:p w14:paraId="7AE04C6E" w14:textId="77777777" w:rsidR="0001606A" w:rsidRDefault="0001606A" w:rsidP="00A90C3F">
          <w:pPr>
            <w:pStyle w:val="Header-cover1"/>
          </w:pPr>
          <w:r>
            <w:t>IBM Software</w:t>
          </w:r>
        </w:p>
        <w:p w14:paraId="09E123A2" w14:textId="14FD3AA1" w:rsidR="0001606A" w:rsidRDefault="0001606A" w:rsidP="00A90C3F">
          <w:pPr>
            <w:pStyle w:val="Header-cover2"/>
          </w:pPr>
          <w:r>
            <w:t>Blockchain</w:t>
          </w:r>
        </w:p>
      </w:tc>
      <w:tc>
        <w:tcPr>
          <w:tcW w:w="2500" w:type="pct"/>
          <w:tcBorders>
            <w:top w:val="nil"/>
            <w:left w:val="nil"/>
            <w:bottom w:val="nil"/>
            <w:right w:val="nil"/>
            <w:tl2br w:val="nil"/>
            <w:tr2bl w:val="nil"/>
          </w:tcBorders>
          <w:shd w:val="clear" w:color="auto" w:fill="auto"/>
        </w:tcPr>
        <w:p w14:paraId="1D20A125" w14:textId="77777777" w:rsidR="0001606A" w:rsidRDefault="0001606A" w:rsidP="00A90C3F">
          <w:pPr>
            <w:pStyle w:val="Header-cover3"/>
          </w:pPr>
          <w:r>
            <w:t>An IBM Proof of Technology</w:t>
          </w:r>
        </w:p>
      </w:tc>
    </w:tr>
  </w:tbl>
  <w:p w14:paraId="3DAD7372" w14:textId="5A26F486" w:rsidR="0001606A" w:rsidRPr="006D038C" w:rsidRDefault="0001606A" w:rsidP="00A90C3F">
    <w:pPr>
      <w:pStyle w:val="Header"/>
    </w:pPr>
    <w:r>
      <w:rPr>
        <w:noProof/>
        <w:lang w:val="en-US"/>
      </w:rPr>
      <w:drawing>
        <wp:anchor distT="0" distB="0" distL="114300" distR="114300" simplePos="0" relativeHeight="251658240" behindDoc="1" locked="0" layoutInCell="1" allowOverlap="1" wp14:anchorId="0EEB66B5" wp14:editId="5E756EC2">
          <wp:simplePos x="0" y="0"/>
          <wp:positionH relativeFrom="page">
            <wp:align>left</wp:align>
          </wp:positionH>
          <wp:positionV relativeFrom="page">
            <wp:align>center</wp:align>
          </wp:positionV>
          <wp:extent cx="9058275" cy="10044430"/>
          <wp:effectExtent l="0" t="0" r="9525" b="0"/>
          <wp:wrapNone/>
          <wp:docPr id="368" name="Picture 368" descr="TEC-Cover-Blue2-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TEC-Cover-Blue2-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58275" cy="1004443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left w:w="0" w:type="dxa"/>
        <w:right w:w="0" w:type="dxa"/>
      </w:tblCellMar>
      <w:tblLook w:val="01E0" w:firstRow="1" w:lastRow="1" w:firstColumn="1" w:lastColumn="1" w:noHBand="0" w:noVBand="0"/>
    </w:tblPr>
    <w:tblGrid>
      <w:gridCol w:w="5400"/>
      <w:gridCol w:w="5400"/>
    </w:tblGrid>
    <w:tr w:rsidR="0001606A" w14:paraId="60864400" w14:textId="77777777" w:rsidTr="00763F24">
      <w:trPr>
        <w:jc w:val="center"/>
      </w:trPr>
      <w:tc>
        <w:tcPr>
          <w:tcW w:w="2500" w:type="pct"/>
          <w:tcBorders>
            <w:top w:val="nil"/>
            <w:left w:val="nil"/>
            <w:bottom w:val="nil"/>
            <w:right w:val="nil"/>
            <w:tl2br w:val="nil"/>
            <w:tr2bl w:val="nil"/>
          </w:tcBorders>
          <w:shd w:val="clear" w:color="auto" w:fill="auto"/>
        </w:tcPr>
        <w:p w14:paraId="4B3A7816" w14:textId="77777777" w:rsidR="0001606A" w:rsidRPr="00775C35" w:rsidRDefault="0001606A" w:rsidP="00821342">
          <w:pPr>
            <w:pStyle w:val="Header-cover1"/>
          </w:pPr>
          <w:r w:rsidRPr="00775C35">
            <w:t>IBM Software</w:t>
          </w:r>
        </w:p>
        <w:p w14:paraId="1D1DBDE9" w14:textId="77777777" w:rsidR="0001606A" w:rsidRDefault="0001606A" w:rsidP="0049070C">
          <w:pPr>
            <w:pStyle w:val="Header-cover2"/>
          </w:pPr>
        </w:p>
      </w:tc>
      <w:tc>
        <w:tcPr>
          <w:tcW w:w="2500" w:type="pct"/>
          <w:tcBorders>
            <w:top w:val="nil"/>
            <w:left w:val="nil"/>
            <w:bottom w:val="nil"/>
            <w:right w:val="nil"/>
            <w:tl2br w:val="nil"/>
            <w:tr2bl w:val="nil"/>
          </w:tcBorders>
          <w:shd w:val="clear" w:color="auto" w:fill="auto"/>
        </w:tcPr>
        <w:p w14:paraId="190B45ED" w14:textId="77777777" w:rsidR="0001606A" w:rsidRDefault="0001606A" w:rsidP="00821342">
          <w:pPr>
            <w:pStyle w:val="Header-cover3"/>
          </w:pPr>
          <w:r>
            <w:t>An IBM Proof of Technology</w:t>
          </w:r>
        </w:p>
      </w:tc>
    </w:tr>
  </w:tbl>
  <w:p w14:paraId="19EBA8F7" w14:textId="6B1CC70B" w:rsidR="0001606A" w:rsidRPr="00087C9B" w:rsidRDefault="0001606A" w:rsidP="00087C9B">
    <w:pPr>
      <w:pStyle w:val="Header"/>
    </w:pPr>
    <w:r>
      <w:rPr>
        <w:noProof/>
        <w:lang w:val="en-US"/>
      </w:rPr>
      <w:drawing>
        <wp:anchor distT="0" distB="0" distL="114300" distR="114300" simplePos="0" relativeHeight="251657216" behindDoc="1" locked="0" layoutInCell="1" allowOverlap="1" wp14:anchorId="77CFF143" wp14:editId="0102FFD2">
          <wp:simplePos x="0" y="0"/>
          <wp:positionH relativeFrom="page">
            <wp:align>left</wp:align>
          </wp:positionH>
          <wp:positionV relativeFrom="page">
            <wp:align>center</wp:align>
          </wp:positionV>
          <wp:extent cx="7778750" cy="10033635"/>
          <wp:effectExtent l="0" t="0" r="0" b="0"/>
          <wp:wrapNone/>
          <wp:docPr id="367" name="Picture 367" descr="TEC-Cover-Plain-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TEC-Cover-Plain-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003363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9621B" w14:textId="77777777" w:rsidR="0001606A" w:rsidRPr="00681C9C" w:rsidRDefault="0001606A" w:rsidP="00362A51">
    <w:pPr>
      <w:pStyle w:val="Header"/>
    </w:pPr>
    <w:r w:rsidRPr="000A6725">
      <w:t>IBM Software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5334E" w14:textId="77777777" w:rsidR="0001606A" w:rsidRPr="00362A51" w:rsidRDefault="0001606A" w:rsidP="00362A51">
    <w:pPr>
      <w:pStyle w:val="Header"/>
      <w:jc w:val="right"/>
      <w:rPr>
        <w:bCs/>
      </w:rPr>
    </w:pPr>
    <w:r w:rsidRPr="000A6725">
      <w:t>IBM Software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941E42" w14:textId="77777777" w:rsidR="0001606A" w:rsidRDefault="0001606A" w:rsidP="006F4320">
    <w:pPr>
      <w:pStyle w:val="NoteHeading"/>
    </w:pPr>
    <w:r>
      <w:t>NOTES</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28A3E" w14:textId="77777777" w:rsidR="0001606A" w:rsidRDefault="0001606A" w:rsidP="006F4320">
    <w:pPr>
      <w:pStyle w:val="NoteHeading"/>
    </w:pPr>
    <w:r>
      <w:t>NOTES</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1D927" w14:textId="77777777" w:rsidR="0001606A" w:rsidRDefault="0001606A">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2F273" w14:textId="77777777" w:rsidR="0001606A" w:rsidRPr="00A85C61" w:rsidRDefault="0001606A" w:rsidP="00A85C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D3A19E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5">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6">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7">
    <w:nsid w:val="00000002"/>
    <w:multiLevelType w:val="multilevel"/>
    <w:tmpl w:val="00000002"/>
    <w:name w:val="WW8Num2"/>
    <w:lvl w:ilvl="0">
      <w:start w:val="1"/>
      <w:numFmt w:val="decimal"/>
      <w:pStyle w:val="Heading10"/>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nsid w:val="06824B5D"/>
    <w:multiLevelType w:val="multilevel"/>
    <w:tmpl w:val="00000006"/>
    <w:lvl w:ilvl="0">
      <w:start w:val="1"/>
      <w:numFmt w:val="decimal"/>
      <w:lvlText w:val="%1."/>
      <w:lvlJc w:val="left"/>
      <w:pPr>
        <w:tabs>
          <w:tab w:val="num" w:pos="36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89E54E0"/>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0EA45DAB"/>
    <w:multiLevelType w:val="hybridMultilevel"/>
    <w:tmpl w:val="5BD2F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0A0042E"/>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2">
    <w:nsid w:val="143C631E"/>
    <w:multiLevelType w:val="hybridMultilevel"/>
    <w:tmpl w:val="0CB286E8"/>
    <w:lvl w:ilvl="0" w:tplc="4DEE1EE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890535"/>
    <w:multiLevelType w:val="multilevel"/>
    <w:tmpl w:val="DDF49ED6"/>
    <w:lvl w:ilvl="0">
      <w:start w:val="1"/>
      <w:numFmt w:val="decimal"/>
      <w:pStyle w:val="Heading1"/>
      <w:lvlText w:val="Section %1."/>
      <w:lvlJc w:val="left"/>
      <w:pPr>
        <w:ind w:left="360" w:hanging="360"/>
      </w:pPr>
      <w:rPr>
        <w:rFonts w:hint="default"/>
      </w:rPr>
    </w:lvl>
    <w:lvl w:ilvl="1">
      <w:start w:val="1"/>
      <w:numFmt w:val="decimal"/>
      <w:pStyle w:val="Heading2"/>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8970492"/>
    <w:multiLevelType w:val="hybridMultilevel"/>
    <w:tmpl w:val="3AA889DE"/>
    <w:lvl w:ilvl="0" w:tplc="F6BACDA4">
      <w:start w:val="1"/>
      <w:numFmt w:val="bullet"/>
      <w:pStyle w:val="TableBullet"/>
      <w:lvlText w:val=""/>
      <w:lvlJc w:val="left"/>
      <w:pPr>
        <w:tabs>
          <w:tab w:val="num" w:pos="720"/>
        </w:tabs>
        <w:ind w:left="720" w:hanging="360"/>
      </w:pPr>
      <w:rPr>
        <w:rFonts w:ascii="Wingdings" w:hAnsi="Wingdings" w:hint="default"/>
      </w:rPr>
    </w:lvl>
    <w:lvl w:ilvl="1" w:tplc="A22883E4">
      <w:start w:val="1"/>
      <w:numFmt w:val="bullet"/>
      <w:lvlText w:val=""/>
      <w:lvlJc w:val="left"/>
      <w:pPr>
        <w:tabs>
          <w:tab w:val="num" w:pos="1440"/>
        </w:tabs>
        <w:ind w:left="1440" w:hanging="360"/>
      </w:pPr>
      <w:rPr>
        <w:rFonts w:ascii="Wingdings" w:hAnsi="Wingdings" w:hint="default"/>
      </w:rPr>
    </w:lvl>
    <w:lvl w:ilvl="2" w:tplc="4B44C472" w:tentative="1">
      <w:start w:val="1"/>
      <w:numFmt w:val="bullet"/>
      <w:lvlText w:val=""/>
      <w:lvlJc w:val="left"/>
      <w:pPr>
        <w:tabs>
          <w:tab w:val="num" w:pos="2160"/>
        </w:tabs>
        <w:ind w:left="2160" w:hanging="360"/>
      </w:pPr>
      <w:rPr>
        <w:rFonts w:ascii="Wingdings" w:hAnsi="Wingdings" w:hint="default"/>
      </w:rPr>
    </w:lvl>
    <w:lvl w:ilvl="3" w:tplc="CACEE570" w:tentative="1">
      <w:start w:val="1"/>
      <w:numFmt w:val="bullet"/>
      <w:lvlText w:val=""/>
      <w:lvlJc w:val="left"/>
      <w:pPr>
        <w:tabs>
          <w:tab w:val="num" w:pos="2880"/>
        </w:tabs>
        <w:ind w:left="2880" w:hanging="360"/>
      </w:pPr>
      <w:rPr>
        <w:rFonts w:ascii="Wingdings" w:hAnsi="Wingdings" w:hint="default"/>
      </w:rPr>
    </w:lvl>
    <w:lvl w:ilvl="4" w:tplc="B2FCE1B0" w:tentative="1">
      <w:start w:val="1"/>
      <w:numFmt w:val="bullet"/>
      <w:lvlText w:val=""/>
      <w:lvlJc w:val="left"/>
      <w:pPr>
        <w:tabs>
          <w:tab w:val="num" w:pos="3600"/>
        </w:tabs>
        <w:ind w:left="3600" w:hanging="360"/>
      </w:pPr>
      <w:rPr>
        <w:rFonts w:ascii="Wingdings" w:hAnsi="Wingdings" w:hint="default"/>
      </w:rPr>
    </w:lvl>
    <w:lvl w:ilvl="5" w:tplc="B8ECDA76" w:tentative="1">
      <w:start w:val="1"/>
      <w:numFmt w:val="bullet"/>
      <w:lvlText w:val=""/>
      <w:lvlJc w:val="left"/>
      <w:pPr>
        <w:tabs>
          <w:tab w:val="num" w:pos="4320"/>
        </w:tabs>
        <w:ind w:left="4320" w:hanging="360"/>
      </w:pPr>
      <w:rPr>
        <w:rFonts w:ascii="Wingdings" w:hAnsi="Wingdings" w:hint="default"/>
      </w:rPr>
    </w:lvl>
    <w:lvl w:ilvl="6" w:tplc="7A42CEB2" w:tentative="1">
      <w:start w:val="1"/>
      <w:numFmt w:val="bullet"/>
      <w:lvlText w:val=""/>
      <w:lvlJc w:val="left"/>
      <w:pPr>
        <w:tabs>
          <w:tab w:val="num" w:pos="5040"/>
        </w:tabs>
        <w:ind w:left="5040" w:hanging="360"/>
      </w:pPr>
      <w:rPr>
        <w:rFonts w:ascii="Wingdings" w:hAnsi="Wingdings" w:hint="default"/>
      </w:rPr>
    </w:lvl>
    <w:lvl w:ilvl="7" w:tplc="1FFC66FE" w:tentative="1">
      <w:start w:val="1"/>
      <w:numFmt w:val="bullet"/>
      <w:lvlText w:val=""/>
      <w:lvlJc w:val="left"/>
      <w:pPr>
        <w:tabs>
          <w:tab w:val="num" w:pos="5760"/>
        </w:tabs>
        <w:ind w:left="5760" w:hanging="360"/>
      </w:pPr>
      <w:rPr>
        <w:rFonts w:ascii="Wingdings" w:hAnsi="Wingdings" w:hint="default"/>
      </w:rPr>
    </w:lvl>
    <w:lvl w:ilvl="8" w:tplc="9C1C7C2E" w:tentative="1">
      <w:start w:val="1"/>
      <w:numFmt w:val="bullet"/>
      <w:lvlText w:val=""/>
      <w:lvlJc w:val="left"/>
      <w:pPr>
        <w:tabs>
          <w:tab w:val="num" w:pos="6480"/>
        </w:tabs>
        <w:ind w:left="6480" w:hanging="360"/>
      </w:pPr>
      <w:rPr>
        <w:rFonts w:ascii="Wingdings" w:hAnsi="Wingdings" w:hint="default"/>
      </w:rPr>
    </w:lvl>
  </w:abstractNum>
  <w:abstractNum w:abstractNumId="15">
    <w:nsid w:val="1D963FD3"/>
    <w:multiLevelType w:val="multilevel"/>
    <w:tmpl w:val="00000006"/>
    <w:lvl w:ilvl="0">
      <w:start w:val="1"/>
      <w:numFmt w:val="decimal"/>
      <w:lvlText w:val="%1."/>
      <w:lvlJc w:val="left"/>
      <w:pPr>
        <w:tabs>
          <w:tab w:val="num" w:pos="36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7">
    <w:nsid w:val="29794533"/>
    <w:multiLevelType w:val="multilevel"/>
    <w:tmpl w:val="00000006"/>
    <w:lvl w:ilvl="0">
      <w:start w:val="1"/>
      <w:numFmt w:val="decimal"/>
      <w:lvlText w:val="%1."/>
      <w:lvlJc w:val="left"/>
      <w:pPr>
        <w:tabs>
          <w:tab w:val="num" w:pos="36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2B923DEA"/>
    <w:multiLevelType w:val="multilevel"/>
    <w:tmpl w:val="00000006"/>
    <w:lvl w:ilvl="0">
      <w:start w:val="1"/>
      <w:numFmt w:val="decimal"/>
      <w:lvlText w:val="%1."/>
      <w:lvlJc w:val="left"/>
      <w:pPr>
        <w:tabs>
          <w:tab w:val="num" w:pos="36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32D01CFE"/>
    <w:multiLevelType w:val="hybridMultilevel"/>
    <w:tmpl w:val="0CB286E8"/>
    <w:lvl w:ilvl="0" w:tplc="4DEE1EE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CD0B77"/>
    <w:multiLevelType w:val="multilevel"/>
    <w:tmpl w:val="00000006"/>
    <w:lvl w:ilvl="0">
      <w:start w:val="1"/>
      <w:numFmt w:val="decimal"/>
      <w:lvlText w:val="%1."/>
      <w:lvlJc w:val="left"/>
      <w:pPr>
        <w:tabs>
          <w:tab w:val="num" w:pos="36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nsid w:val="350254C5"/>
    <w:multiLevelType w:val="multilevel"/>
    <w:tmpl w:val="00000006"/>
    <w:lvl w:ilvl="0">
      <w:start w:val="1"/>
      <w:numFmt w:val="decimal"/>
      <w:lvlText w:val="%1."/>
      <w:lvlJc w:val="left"/>
      <w:pPr>
        <w:tabs>
          <w:tab w:val="num" w:pos="36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3AE35CD3"/>
    <w:multiLevelType w:val="hybridMultilevel"/>
    <w:tmpl w:val="3F9CCFE4"/>
    <w:lvl w:ilvl="0" w:tplc="37A28EEA">
      <w:start w:val="1"/>
      <w:numFmt w:val="upperLetter"/>
      <w:pStyle w:val="HeadingAppendix"/>
      <w:lvlText w:val="Appendix %1."/>
      <w:lvlJc w:val="left"/>
      <w:pPr>
        <w:tabs>
          <w:tab w:val="num" w:pos="72"/>
        </w:tabs>
        <w:ind w:left="0" w:firstLine="0"/>
      </w:pPr>
      <w:rPr>
        <w:rFonts w:hint="default"/>
      </w:rPr>
    </w:lvl>
    <w:lvl w:ilvl="1" w:tplc="7CD68694">
      <w:start w:val="1"/>
      <w:numFmt w:val="bullet"/>
      <w:lvlText w:val=""/>
      <w:lvlJc w:val="left"/>
      <w:pPr>
        <w:tabs>
          <w:tab w:val="num" w:pos="1440"/>
        </w:tabs>
        <w:ind w:left="1440" w:hanging="360"/>
      </w:pPr>
      <w:rPr>
        <w:rFonts w:ascii="Symbol" w:hAnsi="Symbol" w:hint="default"/>
        <w:color w:val="auto"/>
        <w:sz w:val="18"/>
      </w:rPr>
    </w:lvl>
    <w:lvl w:ilvl="2" w:tplc="5400D7C0" w:tentative="1">
      <w:start w:val="1"/>
      <w:numFmt w:val="lowerRoman"/>
      <w:lvlText w:val="%3."/>
      <w:lvlJc w:val="right"/>
      <w:pPr>
        <w:tabs>
          <w:tab w:val="num" w:pos="2160"/>
        </w:tabs>
        <w:ind w:left="2160" w:hanging="180"/>
      </w:pPr>
    </w:lvl>
    <w:lvl w:ilvl="3" w:tplc="81E80B58" w:tentative="1">
      <w:start w:val="1"/>
      <w:numFmt w:val="decimal"/>
      <w:lvlText w:val="%4."/>
      <w:lvlJc w:val="left"/>
      <w:pPr>
        <w:tabs>
          <w:tab w:val="num" w:pos="2880"/>
        </w:tabs>
        <w:ind w:left="2880" w:hanging="360"/>
      </w:pPr>
    </w:lvl>
    <w:lvl w:ilvl="4" w:tplc="A89CD834" w:tentative="1">
      <w:start w:val="1"/>
      <w:numFmt w:val="lowerLetter"/>
      <w:lvlText w:val="%5."/>
      <w:lvlJc w:val="left"/>
      <w:pPr>
        <w:tabs>
          <w:tab w:val="num" w:pos="3600"/>
        </w:tabs>
        <w:ind w:left="3600" w:hanging="360"/>
      </w:pPr>
    </w:lvl>
    <w:lvl w:ilvl="5" w:tplc="C320313A" w:tentative="1">
      <w:start w:val="1"/>
      <w:numFmt w:val="lowerRoman"/>
      <w:lvlText w:val="%6."/>
      <w:lvlJc w:val="right"/>
      <w:pPr>
        <w:tabs>
          <w:tab w:val="num" w:pos="4320"/>
        </w:tabs>
        <w:ind w:left="4320" w:hanging="180"/>
      </w:pPr>
    </w:lvl>
    <w:lvl w:ilvl="6" w:tplc="C97E946A" w:tentative="1">
      <w:start w:val="1"/>
      <w:numFmt w:val="decimal"/>
      <w:lvlText w:val="%7."/>
      <w:lvlJc w:val="left"/>
      <w:pPr>
        <w:tabs>
          <w:tab w:val="num" w:pos="5040"/>
        </w:tabs>
        <w:ind w:left="5040" w:hanging="360"/>
      </w:pPr>
    </w:lvl>
    <w:lvl w:ilvl="7" w:tplc="1A8E3D8E" w:tentative="1">
      <w:start w:val="1"/>
      <w:numFmt w:val="lowerLetter"/>
      <w:lvlText w:val="%8."/>
      <w:lvlJc w:val="left"/>
      <w:pPr>
        <w:tabs>
          <w:tab w:val="num" w:pos="5760"/>
        </w:tabs>
        <w:ind w:left="5760" w:hanging="360"/>
      </w:pPr>
    </w:lvl>
    <w:lvl w:ilvl="8" w:tplc="BF2ECFA0" w:tentative="1">
      <w:start w:val="1"/>
      <w:numFmt w:val="lowerRoman"/>
      <w:lvlText w:val="%9."/>
      <w:lvlJc w:val="right"/>
      <w:pPr>
        <w:tabs>
          <w:tab w:val="num" w:pos="6480"/>
        </w:tabs>
        <w:ind w:left="6480" w:hanging="180"/>
      </w:pPr>
    </w:lvl>
  </w:abstractNum>
  <w:abstractNum w:abstractNumId="23">
    <w:nsid w:val="436C5502"/>
    <w:multiLevelType w:val="multilevel"/>
    <w:tmpl w:val="00000006"/>
    <w:lvl w:ilvl="0">
      <w:start w:val="1"/>
      <w:numFmt w:val="decimal"/>
      <w:lvlText w:val="%1."/>
      <w:lvlJc w:val="left"/>
      <w:pPr>
        <w:tabs>
          <w:tab w:val="num" w:pos="36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nsid w:val="45C26998"/>
    <w:multiLevelType w:val="multilevel"/>
    <w:tmpl w:val="05248A32"/>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25">
    <w:nsid w:val="4DE92DF6"/>
    <w:multiLevelType w:val="multilevel"/>
    <w:tmpl w:val="00000006"/>
    <w:lvl w:ilvl="0">
      <w:start w:val="1"/>
      <w:numFmt w:val="decimal"/>
      <w:lvlText w:val="%1."/>
      <w:lvlJc w:val="left"/>
      <w:pPr>
        <w:tabs>
          <w:tab w:val="num" w:pos="36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572A2FD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nsid w:val="5CBB36F2"/>
    <w:multiLevelType w:val="hybridMultilevel"/>
    <w:tmpl w:val="AAE23DA2"/>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nsid w:val="643C12ED"/>
    <w:multiLevelType w:val="hybridMultilevel"/>
    <w:tmpl w:val="124670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7984CDB"/>
    <w:multiLevelType w:val="hybridMultilevel"/>
    <w:tmpl w:val="AE5E00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7D04839"/>
    <w:multiLevelType w:val="multilevel"/>
    <w:tmpl w:val="00000006"/>
    <w:lvl w:ilvl="0">
      <w:start w:val="1"/>
      <w:numFmt w:val="decimal"/>
      <w:lvlText w:val="%1."/>
      <w:lvlJc w:val="left"/>
      <w:pPr>
        <w:tabs>
          <w:tab w:val="num" w:pos="36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4"/>
  </w:num>
  <w:num w:numId="2">
    <w:abstractNumId w:val="22"/>
  </w:num>
  <w:num w:numId="3">
    <w:abstractNumId w:val="16"/>
  </w:num>
  <w:num w:numId="4">
    <w:abstractNumId w:val="11"/>
  </w:num>
  <w:num w:numId="5">
    <w:abstractNumId w:val="9"/>
  </w:num>
  <w:num w:numId="6">
    <w:abstractNumId w:val="26"/>
  </w:num>
  <w:num w:numId="7">
    <w:abstractNumId w:val="5"/>
  </w:num>
  <w:num w:numId="8">
    <w:abstractNumId w:val="6"/>
  </w:num>
  <w:num w:numId="9">
    <w:abstractNumId w:val="4"/>
  </w:num>
  <w:num w:numId="10">
    <w:abstractNumId w:val="3"/>
  </w:num>
  <w:num w:numId="11">
    <w:abstractNumId w:val="2"/>
  </w:num>
  <w:num w:numId="12">
    <w:abstractNumId w:val="1"/>
  </w:num>
  <w:num w:numId="13">
    <w:abstractNumId w:val="27"/>
  </w:num>
  <w:num w:numId="14">
    <w:abstractNumId w:val="13"/>
  </w:num>
  <w:num w:numId="15">
    <w:abstractNumId w:val="7"/>
  </w:num>
  <w:num w:numId="16">
    <w:abstractNumId w:val="24"/>
  </w:num>
  <w:num w:numId="17">
    <w:abstractNumId w:val="10"/>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15"/>
  </w:num>
  <w:num w:numId="29">
    <w:abstractNumId w:val="30"/>
  </w:num>
  <w:num w:numId="30">
    <w:abstractNumId w:val="17"/>
  </w:num>
  <w:num w:numId="31">
    <w:abstractNumId w:val="29"/>
  </w:num>
  <w:num w:numId="32">
    <w:abstractNumId w:val="18"/>
  </w:num>
  <w:num w:numId="33">
    <w:abstractNumId w:val="23"/>
  </w:num>
  <w:num w:numId="34">
    <w:abstractNumId w:val="21"/>
  </w:num>
  <w:num w:numId="35">
    <w:abstractNumId w:val="8"/>
  </w:num>
  <w:num w:numId="36">
    <w:abstractNumId w:val="25"/>
  </w:num>
  <w:num w:numId="37">
    <w:abstractNumId w:val="20"/>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19"/>
  </w:num>
  <w:num w:numId="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activeWritingStyle w:appName="MSWord" w:lang="en-US" w:vendorID="64" w:dllVersion="131078" w:nlCheck="1" w:checkStyle="0"/>
  <w:activeWritingStyle w:appName="MSWord" w:lang="fr-FR" w:vendorID="64" w:dllVersion="131078" w:nlCheck="1" w:checkStyle="1"/>
  <w:activeWritingStyle w:appName="MSWord" w:lang="en-GB" w:vendorID="64" w:dllVersion="131078" w:nlCheck="1" w:checkStyle="0"/>
  <w:proofState w:spelling="clean" w:grammar="clean"/>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noPunctuationKerning/>
  <w:characterSpacingControl w:val="doNotCompress"/>
  <w:hdrShapeDefaults>
    <o:shapedefaults v:ext="edit" spidmax="2049">
      <o:colormru v:ext="edit" colors="#777,#eaeaea,#9c0,#690,#007670,#0c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901"/>
    <w:rsid w:val="00004E23"/>
    <w:rsid w:val="00005B4A"/>
    <w:rsid w:val="0001085A"/>
    <w:rsid w:val="00013233"/>
    <w:rsid w:val="0001606A"/>
    <w:rsid w:val="00021304"/>
    <w:rsid w:val="00025B59"/>
    <w:rsid w:val="000264C3"/>
    <w:rsid w:val="00026B64"/>
    <w:rsid w:val="00026EC2"/>
    <w:rsid w:val="00033EE1"/>
    <w:rsid w:val="0003468A"/>
    <w:rsid w:val="00034772"/>
    <w:rsid w:val="000368AA"/>
    <w:rsid w:val="00040AF4"/>
    <w:rsid w:val="000427FE"/>
    <w:rsid w:val="00044D7E"/>
    <w:rsid w:val="00057F80"/>
    <w:rsid w:val="00057FA2"/>
    <w:rsid w:val="000614C3"/>
    <w:rsid w:val="00063AC7"/>
    <w:rsid w:val="00064361"/>
    <w:rsid w:val="00064E79"/>
    <w:rsid w:val="00065077"/>
    <w:rsid w:val="0006547E"/>
    <w:rsid w:val="00066409"/>
    <w:rsid w:val="00072C60"/>
    <w:rsid w:val="0007678B"/>
    <w:rsid w:val="00076CC6"/>
    <w:rsid w:val="00080571"/>
    <w:rsid w:val="00082396"/>
    <w:rsid w:val="00082E5B"/>
    <w:rsid w:val="00087C9B"/>
    <w:rsid w:val="00087FCA"/>
    <w:rsid w:val="0009216E"/>
    <w:rsid w:val="000A6725"/>
    <w:rsid w:val="000B10EB"/>
    <w:rsid w:val="000B7458"/>
    <w:rsid w:val="000B7C7B"/>
    <w:rsid w:val="000C0171"/>
    <w:rsid w:val="000C2814"/>
    <w:rsid w:val="000C2EFF"/>
    <w:rsid w:val="000C58B2"/>
    <w:rsid w:val="000C716D"/>
    <w:rsid w:val="000D22FF"/>
    <w:rsid w:val="000E0EF4"/>
    <w:rsid w:val="000E1A16"/>
    <w:rsid w:val="000E31BD"/>
    <w:rsid w:val="000E4FC0"/>
    <w:rsid w:val="000E59F3"/>
    <w:rsid w:val="000E70D4"/>
    <w:rsid w:val="000E76D5"/>
    <w:rsid w:val="000E7A4E"/>
    <w:rsid w:val="000E7BC4"/>
    <w:rsid w:val="000F1A1F"/>
    <w:rsid w:val="000F517B"/>
    <w:rsid w:val="000F646B"/>
    <w:rsid w:val="000F7C44"/>
    <w:rsid w:val="00104894"/>
    <w:rsid w:val="00110890"/>
    <w:rsid w:val="00110BF1"/>
    <w:rsid w:val="00110CA8"/>
    <w:rsid w:val="00110FCE"/>
    <w:rsid w:val="0011568B"/>
    <w:rsid w:val="0012035C"/>
    <w:rsid w:val="00124431"/>
    <w:rsid w:val="00131002"/>
    <w:rsid w:val="00132A2D"/>
    <w:rsid w:val="00134E94"/>
    <w:rsid w:val="0013675B"/>
    <w:rsid w:val="001378CC"/>
    <w:rsid w:val="00140C27"/>
    <w:rsid w:val="0014132A"/>
    <w:rsid w:val="001428FB"/>
    <w:rsid w:val="00143E3B"/>
    <w:rsid w:val="00147839"/>
    <w:rsid w:val="00150320"/>
    <w:rsid w:val="00150815"/>
    <w:rsid w:val="00151149"/>
    <w:rsid w:val="00151285"/>
    <w:rsid w:val="00154947"/>
    <w:rsid w:val="001550E6"/>
    <w:rsid w:val="00161C7E"/>
    <w:rsid w:val="001633EA"/>
    <w:rsid w:val="001673AD"/>
    <w:rsid w:val="00170F11"/>
    <w:rsid w:val="00171005"/>
    <w:rsid w:val="0017189A"/>
    <w:rsid w:val="00173993"/>
    <w:rsid w:val="0017408B"/>
    <w:rsid w:val="00177AC2"/>
    <w:rsid w:val="00182716"/>
    <w:rsid w:val="0018447B"/>
    <w:rsid w:val="00185945"/>
    <w:rsid w:val="00185AC4"/>
    <w:rsid w:val="00186F71"/>
    <w:rsid w:val="001914E1"/>
    <w:rsid w:val="00192427"/>
    <w:rsid w:val="0019249E"/>
    <w:rsid w:val="0019678D"/>
    <w:rsid w:val="001A241E"/>
    <w:rsid w:val="001B204E"/>
    <w:rsid w:val="001B4338"/>
    <w:rsid w:val="001B46C8"/>
    <w:rsid w:val="001C15C1"/>
    <w:rsid w:val="001C23E6"/>
    <w:rsid w:val="001C55AC"/>
    <w:rsid w:val="001D2131"/>
    <w:rsid w:val="001D3C8A"/>
    <w:rsid w:val="001D715B"/>
    <w:rsid w:val="001D7A87"/>
    <w:rsid w:val="001E2A66"/>
    <w:rsid w:val="001E3096"/>
    <w:rsid w:val="001E3161"/>
    <w:rsid w:val="001E349B"/>
    <w:rsid w:val="001E3F25"/>
    <w:rsid w:val="001E5890"/>
    <w:rsid w:val="001E652A"/>
    <w:rsid w:val="001F49FF"/>
    <w:rsid w:val="001F50D6"/>
    <w:rsid w:val="001F73AA"/>
    <w:rsid w:val="00200953"/>
    <w:rsid w:val="002011DC"/>
    <w:rsid w:val="0020377A"/>
    <w:rsid w:val="00210677"/>
    <w:rsid w:val="00211F0B"/>
    <w:rsid w:val="00213A08"/>
    <w:rsid w:val="00214F42"/>
    <w:rsid w:val="00215624"/>
    <w:rsid w:val="00223FEB"/>
    <w:rsid w:val="0022644A"/>
    <w:rsid w:val="00226839"/>
    <w:rsid w:val="002269F1"/>
    <w:rsid w:val="002302B5"/>
    <w:rsid w:val="00233723"/>
    <w:rsid w:val="00234971"/>
    <w:rsid w:val="00240E79"/>
    <w:rsid w:val="00242703"/>
    <w:rsid w:val="00242FF2"/>
    <w:rsid w:val="002450C8"/>
    <w:rsid w:val="002458C7"/>
    <w:rsid w:val="002550BA"/>
    <w:rsid w:val="00257D51"/>
    <w:rsid w:val="00260798"/>
    <w:rsid w:val="002621B9"/>
    <w:rsid w:val="00262C2C"/>
    <w:rsid w:val="002641EA"/>
    <w:rsid w:val="00267C73"/>
    <w:rsid w:val="002802B5"/>
    <w:rsid w:val="00290D02"/>
    <w:rsid w:val="0029262E"/>
    <w:rsid w:val="00295CBB"/>
    <w:rsid w:val="00297851"/>
    <w:rsid w:val="002A1D27"/>
    <w:rsid w:val="002A381D"/>
    <w:rsid w:val="002A3F68"/>
    <w:rsid w:val="002A5950"/>
    <w:rsid w:val="002A6FE1"/>
    <w:rsid w:val="002B0EA1"/>
    <w:rsid w:val="002B166B"/>
    <w:rsid w:val="002B2C5F"/>
    <w:rsid w:val="002B3975"/>
    <w:rsid w:val="002B6BA1"/>
    <w:rsid w:val="002C0787"/>
    <w:rsid w:val="002C1EE3"/>
    <w:rsid w:val="002C7409"/>
    <w:rsid w:val="002D0B0F"/>
    <w:rsid w:val="002D140D"/>
    <w:rsid w:val="002D29DB"/>
    <w:rsid w:val="002D2DF8"/>
    <w:rsid w:val="002D46BF"/>
    <w:rsid w:val="002D56F3"/>
    <w:rsid w:val="002E11E1"/>
    <w:rsid w:val="002E1BF9"/>
    <w:rsid w:val="002E56BE"/>
    <w:rsid w:val="002F2560"/>
    <w:rsid w:val="002F569A"/>
    <w:rsid w:val="0030032D"/>
    <w:rsid w:val="0030238B"/>
    <w:rsid w:val="00303346"/>
    <w:rsid w:val="0030437D"/>
    <w:rsid w:val="003077BD"/>
    <w:rsid w:val="00311C19"/>
    <w:rsid w:val="00312021"/>
    <w:rsid w:val="0031730F"/>
    <w:rsid w:val="00317845"/>
    <w:rsid w:val="00320D09"/>
    <w:rsid w:val="00321ABE"/>
    <w:rsid w:val="00324677"/>
    <w:rsid w:val="00324C88"/>
    <w:rsid w:val="0032711E"/>
    <w:rsid w:val="00327ABE"/>
    <w:rsid w:val="00327AD6"/>
    <w:rsid w:val="00330D04"/>
    <w:rsid w:val="00341477"/>
    <w:rsid w:val="0034392B"/>
    <w:rsid w:val="003452B5"/>
    <w:rsid w:val="003467DE"/>
    <w:rsid w:val="003519AC"/>
    <w:rsid w:val="00351E78"/>
    <w:rsid w:val="00351FD5"/>
    <w:rsid w:val="00356A65"/>
    <w:rsid w:val="00362A51"/>
    <w:rsid w:val="00363B50"/>
    <w:rsid w:val="00363E25"/>
    <w:rsid w:val="0036424A"/>
    <w:rsid w:val="00365011"/>
    <w:rsid w:val="00366F93"/>
    <w:rsid w:val="00372437"/>
    <w:rsid w:val="003725E6"/>
    <w:rsid w:val="00373A78"/>
    <w:rsid w:val="00373D96"/>
    <w:rsid w:val="003813BC"/>
    <w:rsid w:val="00383EFE"/>
    <w:rsid w:val="00396640"/>
    <w:rsid w:val="00397D54"/>
    <w:rsid w:val="003A063E"/>
    <w:rsid w:val="003A0689"/>
    <w:rsid w:val="003A39C3"/>
    <w:rsid w:val="003B42BD"/>
    <w:rsid w:val="003B5BE7"/>
    <w:rsid w:val="003C0901"/>
    <w:rsid w:val="003C1316"/>
    <w:rsid w:val="003C256D"/>
    <w:rsid w:val="003C4AE8"/>
    <w:rsid w:val="003C7590"/>
    <w:rsid w:val="003D2100"/>
    <w:rsid w:val="003D36D4"/>
    <w:rsid w:val="003D4AAA"/>
    <w:rsid w:val="003D50C5"/>
    <w:rsid w:val="003F0B1C"/>
    <w:rsid w:val="0040000E"/>
    <w:rsid w:val="0040062D"/>
    <w:rsid w:val="00403CD5"/>
    <w:rsid w:val="00403D60"/>
    <w:rsid w:val="004066BB"/>
    <w:rsid w:val="004103E3"/>
    <w:rsid w:val="00411757"/>
    <w:rsid w:val="004135FC"/>
    <w:rsid w:val="00420084"/>
    <w:rsid w:val="00421EDD"/>
    <w:rsid w:val="00421F7E"/>
    <w:rsid w:val="00422373"/>
    <w:rsid w:val="00423B86"/>
    <w:rsid w:val="00426AF6"/>
    <w:rsid w:val="0043075B"/>
    <w:rsid w:val="00432C02"/>
    <w:rsid w:val="0043649C"/>
    <w:rsid w:val="00437060"/>
    <w:rsid w:val="0043753F"/>
    <w:rsid w:val="00437F8F"/>
    <w:rsid w:val="00442471"/>
    <w:rsid w:val="00442901"/>
    <w:rsid w:val="00443B63"/>
    <w:rsid w:val="00452CA6"/>
    <w:rsid w:val="00453B0A"/>
    <w:rsid w:val="00455F32"/>
    <w:rsid w:val="004615D6"/>
    <w:rsid w:val="00461BEC"/>
    <w:rsid w:val="00463482"/>
    <w:rsid w:val="004635D6"/>
    <w:rsid w:val="004642D3"/>
    <w:rsid w:val="004643B5"/>
    <w:rsid w:val="00464D54"/>
    <w:rsid w:val="004652BC"/>
    <w:rsid w:val="0047408B"/>
    <w:rsid w:val="004752CF"/>
    <w:rsid w:val="00476F6A"/>
    <w:rsid w:val="004800CA"/>
    <w:rsid w:val="00482A04"/>
    <w:rsid w:val="00482E45"/>
    <w:rsid w:val="0048784D"/>
    <w:rsid w:val="0049070C"/>
    <w:rsid w:val="00491260"/>
    <w:rsid w:val="004933F0"/>
    <w:rsid w:val="004941E3"/>
    <w:rsid w:val="004957B7"/>
    <w:rsid w:val="00497DCE"/>
    <w:rsid w:val="004A00A3"/>
    <w:rsid w:val="004A22D4"/>
    <w:rsid w:val="004A60B7"/>
    <w:rsid w:val="004B007D"/>
    <w:rsid w:val="004B1E85"/>
    <w:rsid w:val="004B21B7"/>
    <w:rsid w:val="004B253C"/>
    <w:rsid w:val="004C71E3"/>
    <w:rsid w:val="004D2E7D"/>
    <w:rsid w:val="004E0CEA"/>
    <w:rsid w:val="004E1CED"/>
    <w:rsid w:val="004F23B2"/>
    <w:rsid w:val="004F465E"/>
    <w:rsid w:val="004F5E4B"/>
    <w:rsid w:val="004F6F7C"/>
    <w:rsid w:val="0050158A"/>
    <w:rsid w:val="005024A6"/>
    <w:rsid w:val="00506983"/>
    <w:rsid w:val="005171E1"/>
    <w:rsid w:val="00522452"/>
    <w:rsid w:val="00527CBB"/>
    <w:rsid w:val="00527F4D"/>
    <w:rsid w:val="00530732"/>
    <w:rsid w:val="00530BA4"/>
    <w:rsid w:val="00531A74"/>
    <w:rsid w:val="00534B41"/>
    <w:rsid w:val="005358EA"/>
    <w:rsid w:val="00536815"/>
    <w:rsid w:val="00540A8D"/>
    <w:rsid w:val="0055004C"/>
    <w:rsid w:val="00550A26"/>
    <w:rsid w:val="00552773"/>
    <w:rsid w:val="005534D6"/>
    <w:rsid w:val="0055613B"/>
    <w:rsid w:val="005562A5"/>
    <w:rsid w:val="00557988"/>
    <w:rsid w:val="00562156"/>
    <w:rsid w:val="00562C4C"/>
    <w:rsid w:val="0057004D"/>
    <w:rsid w:val="0057207B"/>
    <w:rsid w:val="00572804"/>
    <w:rsid w:val="00584D40"/>
    <w:rsid w:val="00585140"/>
    <w:rsid w:val="0058665D"/>
    <w:rsid w:val="005904EA"/>
    <w:rsid w:val="00594CDF"/>
    <w:rsid w:val="0059641B"/>
    <w:rsid w:val="005967DE"/>
    <w:rsid w:val="005A32A7"/>
    <w:rsid w:val="005A33DA"/>
    <w:rsid w:val="005A34B7"/>
    <w:rsid w:val="005A64A1"/>
    <w:rsid w:val="005A6AB6"/>
    <w:rsid w:val="005B0CAB"/>
    <w:rsid w:val="005B2762"/>
    <w:rsid w:val="005B4898"/>
    <w:rsid w:val="005B59A1"/>
    <w:rsid w:val="005B6B98"/>
    <w:rsid w:val="005B794A"/>
    <w:rsid w:val="005C1027"/>
    <w:rsid w:val="005D033C"/>
    <w:rsid w:val="005D0AF3"/>
    <w:rsid w:val="005D1806"/>
    <w:rsid w:val="005D4898"/>
    <w:rsid w:val="005D59CD"/>
    <w:rsid w:val="005E4C2F"/>
    <w:rsid w:val="005E6A8A"/>
    <w:rsid w:val="005E734E"/>
    <w:rsid w:val="005E751D"/>
    <w:rsid w:val="005E7AD1"/>
    <w:rsid w:val="005F2113"/>
    <w:rsid w:val="005F3B6B"/>
    <w:rsid w:val="005F4E90"/>
    <w:rsid w:val="00600026"/>
    <w:rsid w:val="00600FEA"/>
    <w:rsid w:val="00601C38"/>
    <w:rsid w:val="006050AD"/>
    <w:rsid w:val="00605EC0"/>
    <w:rsid w:val="00606B62"/>
    <w:rsid w:val="00607FC8"/>
    <w:rsid w:val="00610D25"/>
    <w:rsid w:val="00613BB2"/>
    <w:rsid w:val="00620809"/>
    <w:rsid w:val="00621808"/>
    <w:rsid w:val="0063732F"/>
    <w:rsid w:val="006448E1"/>
    <w:rsid w:val="00644FAA"/>
    <w:rsid w:val="006461D1"/>
    <w:rsid w:val="0064691B"/>
    <w:rsid w:val="00647ADF"/>
    <w:rsid w:val="00657BCF"/>
    <w:rsid w:val="006625B3"/>
    <w:rsid w:val="006635B5"/>
    <w:rsid w:val="00672003"/>
    <w:rsid w:val="00674ADB"/>
    <w:rsid w:val="00674B83"/>
    <w:rsid w:val="00675195"/>
    <w:rsid w:val="0067567D"/>
    <w:rsid w:val="006806B7"/>
    <w:rsid w:val="00681C9C"/>
    <w:rsid w:val="00682405"/>
    <w:rsid w:val="00683605"/>
    <w:rsid w:val="00690F12"/>
    <w:rsid w:val="0069128C"/>
    <w:rsid w:val="00694EE4"/>
    <w:rsid w:val="006A06AF"/>
    <w:rsid w:val="006A514A"/>
    <w:rsid w:val="006A71EF"/>
    <w:rsid w:val="006B066B"/>
    <w:rsid w:val="006B1599"/>
    <w:rsid w:val="006B1BD0"/>
    <w:rsid w:val="006B362F"/>
    <w:rsid w:val="006B3FC2"/>
    <w:rsid w:val="006B6231"/>
    <w:rsid w:val="006B66B1"/>
    <w:rsid w:val="006C369F"/>
    <w:rsid w:val="006C39A7"/>
    <w:rsid w:val="006C3ECA"/>
    <w:rsid w:val="006C7737"/>
    <w:rsid w:val="006D0739"/>
    <w:rsid w:val="006D114F"/>
    <w:rsid w:val="006D3DAD"/>
    <w:rsid w:val="006D40A3"/>
    <w:rsid w:val="006D4102"/>
    <w:rsid w:val="006D5803"/>
    <w:rsid w:val="006D5FA3"/>
    <w:rsid w:val="006E11C2"/>
    <w:rsid w:val="006E3665"/>
    <w:rsid w:val="006E3F1A"/>
    <w:rsid w:val="006E59BD"/>
    <w:rsid w:val="006E69A3"/>
    <w:rsid w:val="006E6ECE"/>
    <w:rsid w:val="006F2B8E"/>
    <w:rsid w:val="006F40B2"/>
    <w:rsid w:val="006F4320"/>
    <w:rsid w:val="006F4418"/>
    <w:rsid w:val="006F600D"/>
    <w:rsid w:val="006F6B14"/>
    <w:rsid w:val="00701100"/>
    <w:rsid w:val="00704AF2"/>
    <w:rsid w:val="007050D9"/>
    <w:rsid w:val="00705B6C"/>
    <w:rsid w:val="0071000A"/>
    <w:rsid w:val="00710CA0"/>
    <w:rsid w:val="00710E35"/>
    <w:rsid w:val="00713EBC"/>
    <w:rsid w:val="0071497F"/>
    <w:rsid w:val="00715F22"/>
    <w:rsid w:val="00720E30"/>
    <w:rsid w:val="00721862"/>
    <w:rsid w:val="00722000"/>
    <w:rsid w:val="007225A8"/>
    <w:rsid w:val="0072435F"/>
    <w:rsid w:val="00726737"/>
    <w:rsid w:val="00726928"/>
    <w:rsid w:val="00726FFC"/>
    <w:rsid w:val="00743042"/>
    <w:rsid w:val="0074780A"/>
    <w:rsid w:val="007507F2"/>
    <w:rsid w:val="00751581"/>
    <w:rsid w:val="0075248D"/>
    <w:rsid w:val="007528B7"/>
    <w:rsid w:val="00756BF4"/>
    <w:rsid w:val="007574DC"/>
    <w:rsid w:val="00760CB1"/>
    <w:rsid w:val="00763F24"/>
    <w:rsid w:val="007645C6"/>
    <w:rsid w:val="00772906"/>
    <w:rsid w:val="00772994"/>
    <w:rsid w:val="00772B94"/>
    <w:rsid w:val="00774176"/>
    <w:rsid w:val="00775C35"/>
    <w:rsid w:val="00775EE8"/>
    <w:rsid w:val="0077763C"/>
    <w:rsid w:val="00780707"/>
    <w:rsid w:val="007856FF"/>
    <w:rsid w:val="00787FB9"/>
    <w:rsid w:val="007952EB"/>
    <w:rsid w:val="00796C54"/>
    <w:rsid w:val="007A5ED3"/>
    <w:rsid w:val="007A69BE"/>
    <w:rsid w:val="007A7144"/>
    <w:rsid w:val="007A742A"/>
    <w:rsid w:val="007B240E"/>
    <w:rsid w:val="007B4398"/>
    <w:rsid w:val="007B5042"/>
    <w:rsid w:val="007C1937"/>
    <w:rsid w:val="007C1E20"/>
    <w:rsid w:val="007C2472"/>
    <w:rsid w:val="007C3404"/>
    <w:rsid w:val="007C4E5F"/>
    <w:rsid w:val="007C5F3E"/>
    <w:rsid w:val="007C6517"/>
    <w:rsid w:val="007D0A66"/>
    <w:rsid w:val="007D5075"/>
    <w:rsid w:val="007D6E69"/>
    <w:rsid w:val="007E1218"/>
    <w:rsid w:val="007E140E"/>
    <w:rsid w:val="007E3E7E"/>
    <w:rsid w:val="007E5665"/>
    <w:rsid w:val="007E6B9A"/>
    <w:rsid w:val="007E7CA1"/>
    <w:rsid w:val="007F141D"/>
    <w:rsid w:val="007F2515"/>
    <w:rsid w:val="008021BA"/>
    <w:rsid w:val="00803785"/>
    <w:rsid w:val="008037A8"/>
    <w:rsid w:val="008042C2"/>
    <w:rsid w:val="00805DA7"/>
    <w:rsid w:val="00806CFB"/>
    <w:rsid w:val="00811BD7"/>
    <w:rsid w:val="00811F08"/>
    <w:rsid w:val="00812571"/>
    <w:rsid w:val="0081344B"/>
    <w:rsid w:val="0081533F"/>
    <w:rsid w:val="008164F2"/>
    <w:rsid w:val="00816A5A"/>
    <w:rsid w:val="008206D6"/>
    <w:rsid w:val="00821342"/>
    <w:rsid w:val="008250FB"/>
    <w:rsid w:val="0082576B"/>
    <w:rsid w:val="00826A95"/>
    <w:rsid w:val="0082749A"/>
    <w:rsid w:val="008344EC"/>
    <w:rsid w:val="00837D10"/>
    <w:rsid w:val="00841CB5"/>
    <w:rsid w:val="00843A3A"/>
    <w:rsid w:val="008518E8"/>
    <w:rsid w:val="00852A24"/>
    <w:rsid w:val="00861B47"/>
    <w:rsid w:val="0086200E"/>
    <w:rsid w:val="00863E5F"/>
    <w:rsid w:val="0087085D"/>
    <w:rsid w:val="008725A9"/>
    <w:rsid w:val="00876B1B"/>
    <w:rsid w:val="008779D4"/>
    <w:rsid w:val="00880BA4"/>
    <w:rsid w:val="008864EB"/>
    <w:rsid w:val="00891C31"/>
    <w:rsid w:val="00894735"/>
    <w:rsid w:val="0089558E"/>
    <w:rsid w:val="00895A62"/>
    <w:rsid w:val="00895B16"/>
    <w:rsid w:val="00896AF3"/>
    <w:rsid w:val="00896B3F"/>
    <w:rsid w:val="008A23E7"/>
    <w:rsid w:val="008A407F"/>
    <w:rsid w:val="008A4721"/>
    <w:rsid w:val="008B17E6"/>
    <w:rsid w:val="008B2EA7"/>
    <w:rsid w:val="008B4339"/>
    <w:rsid w:val="008B6F03"/>
    <w:rsid w:val="008C034B"/>
    <w:rsid w:val="008C046D"/>
    <w:rsid w:val="008C234F"/>
    <w:rsid w:val="008C3441"/>
    <w:rsid w:val="008C35E4"/>
    <w:rsid w:val="008C5232"/>
    <w:rsid w:val="008C6CA4"/>
    <w:rsid w:val="008E3091"/>
    <w:rsid w:val="008E51E8"/>
    <w:rsid w:val="008F1041"/>
    <w:rsid w:val="008F3AC5"/>
    <w:rsid w:val="008F3E8C"/>
    <w:rsid w:val="008F4EEA"/>
    <w:rsid w:val="008F76DA"/>
    <w:rsid w:val="00901C86"/>
    <w:rsid w:val="0090380A"/>
    <w:rsid w:val="00906003"/>
    <w:rsid w:val="0090719B"/>
    <w:rsid w:val="00911962"/>
    <w:rsid w:val="009122F8"/>
    <w:rsid w:val="00913B0C"/>
    <w:rsid w:val="0091490C"/>
    <w:rsid w:val="009175BF"/>
    <w:rsid w:val="009175E9"/>
    <w:rsid w:val="00920CC7"/>
    <w:rsid w:val="00921452"/>
    <w:rsid w:val="0092211B"/>
    <w:rsid w:val="0092255A"/>
    <w:rsid w:val="00932FE1"/>
    <w:rsid w:val="009342F7"/>
    <w:rsid w:val="0093574A"/>
    <w:rsid w:val="00937489"/>
    <w:rsid w:val="00946321"/>
    <w:rsid w:val="00952669"/>
    <w:rsid w:val="009560E4"/>
    <w:rsid w:val="00960B5A"/>
    <w:rsid w:val="009648E6"/>
    <w:rsid w:val="00965DF3"/>
    <w:rsid w:val="0096773A"/>
    <w:rsid w:val="0096785F"/>
    <w:rsid w:val="00967BF2"/>
    <w:rsid w:val="00971A41"/>
    <w:rsid w:val="009735ED"/>
    <w:rsid w:val="009768E6"/>
    <w:rsid w:val="009800AB"/>
    <w:rsid w:val="0098274C"/>
    <w:rsid w:val="00983166"/>
    <w:rsid w:val="00983FBD"/>
    <w:rsid w:val="00992390"/>
    <w:rsid w:val="009932CE"/>
    <w:rsid w:val="009941AB"/>
    <w:rsid w:val="0099599F"/>
    <w:rsid w:val="0099726C"/>
    <w:rsid w:val="009A2E4B"/>
    <w:rsid w:val="009A6322"/>
    <w:rsid w:val="009A708F"/>
    <w:rsid w:val="009B0C31"/>
    <w:rsid w:val="009C143A"/>
    <w:rsid w:val="009D0463"/>
    <w:rsid w:val="009D3943"/>
    <w:rsid w:val="009D6198"/>
    <w:rsid w:val="009E0E6D"/>
    <w:rsid w:val="009E22C2"/>
    <w:rsid w:val="009E2D97"/>
    <w:rsid w:val="009F520E"/>
    <w:rsid w:val="009F6F65"/>
    <w:rsid w:val="00A00E21"/>
    <w:rsid w:val="00A03099"/>
    <w:rsid w:val="00A04486"/>
    <w:rsid w:val="00A06D46"/>
    <w:rsid w:val="00A0794E"/>
    <w:rsid w:val="00A108F3"/>
    <w:rsid w:val="00A155CA"/>
    <w:rsid w:val="00A15BFC"/>
    <w:rsid w:val="00A244E5"/>
    <w:rsid w:val="00A25297"/>
    <w:rsid w:val="00A271E5"/>
    <w:rsid w:val="00A27AD1"/>
    <w:rsid w:val="00A30859"/>
    <w:rsid w:val="00A31347"/>
    <w:rsid w:val="00A33B10"/>
    <w:rsid w:val="00A354D4"/>
    <w:rsid w:val="00A36EF1"/>
    <w:rsid w:val="00A40B37"/>
    <w:rsid w:val="00A40FF8"/>
    <w:rsid w:val="00A41E8F"/>
    <w:rsid w:val="00A432F5"/>
    <w:rsid w:val="00A450F4"/>
    <w:rsid w:val="00A46DEA"/>
    <w:rsid w:val="00A50D25"/>
    <w:rsid w:val="00A52E30"/>
    <w:rsid w:val="00A55701"/>
    <w:rsid w:val="00A61999"/>
    <w:rsid w:val="00A65618"/>
    <w:rsid w:val="00A748F8"/>
    <w:rsid w:val="00A76D10"/>
    <w:rsid w:val="00A771BC"/>
    <w:rsid w:val="00A807E3"/>
    <w:rsid w:val="00A846F4"/>
    <w:rsid w:val="00A84CDB"/>
    <w:rsid w:val="00A85C61"/>
    <w:rsid w:val="00A8736B"/>
    <w:rsid w:val="00A87F5A"/>
    <w:rsid w:val="00A90C3F"/>
    <w:rsid w:val="00A92BB4"/>
    <w:rsid w:val="00A92D61"/>
    <w:rsid w:val="00A95677"/>
    <w:rsid w:val="00A9606B"/>
    <w:rsid w:val="00A96662"/>
    <w:rsid w:val="00A97CA8"/>
    <w:rsid w:val="00AA21CD"/>
    <w:rsid w:val="00AA3F72"/>
    <w:rsid w:val="00AA791D"/>
    <w:rsid w:val="00AB1940"/>
    <w:rsid w:val="00AB230E"/>
    <w:rsid w:val="00AB4F63"/>
    <w:rsid w:val="00AB6288"/>
    <w:rsid w:val="00AB6A65"/>
    <w:rsid w:val="00AB74EB"/>
    <w:rsid w:val="00AB75CE"/>
    <w:rsid w:val="00AC2336"/>
    <w:rsid w:val="00AC3369"/>
    <w:rsid w:val="00AD0839"/>
    <w:rsid w:val="00AD0E3E"/>
    <w:rsid w:val="00AD2C69"/>
    <w:rsid w:val="00AD326C"/>
    <w:rsid w:val="00AD38C5"/>
    <w:rsid w:val="00AD4D90"/>
    <w:rsid w:val="00AD6037"/>
    <w:rsid w:val="00AD7BF0"/>
    <w:rsid w:val="00AE03B4"/>
    <w:rsid w:val="00AE1160"/>
    <w:rsid w:val="00AE1828"/>
    <w:rsid w:val="00AE28BD"/>
    <w:rsid w:val="00AE3162"/>
    <w:rsid w:val="00AE6BAF"/>
    <w:rsid w:val="00AF49C0"/>
    <w:rsid w:val="00B00FFD"/>
    <w:rsid w:val="00B01935"/>
    <w:rsid w:val="00B10563"/>
    <w:rsid w:val="00B13F96"/>
    <w:rsid w:val="00B14CB3"/>
    <w:rsid w:val="00B16AAA"/>
    <w:rsid w:val="00B20ADE"/>
    <w:rsid w:val="00B23246"/>
    <w:rsid w:val="00B3614A"/>
    <w:rsid w:val="00B37F65"/>
    <w:rsid w:val="00B40082"/>
    <w:rsid w:val="00B40148"/>
    <w:rsid w:val="00B402A7"/>
    <w:rsid w:val="00B41D2A"/>
    <w:rsid w:val="00B47BC2"/>
    <w:rsid w:val="00B47DF5"/>
    <w:rsid w:val="00B5328F"/>
    <w:rsid w:val="00B537F6"/>
    <w:rsid w:val="00B5499C"/>
    <w:rsid w:val="00B56F6A"/>
    <w:rsid w:val="00B57AEF"/>
    <w:rsid w:val="00B62774"/>
    <w:rsid w:val="00B629B4"/>
    <w:rsid w:val="00B63BEC"/>
    <w:rsid w:val="00B63F99"/>
    <w:rsid w:val="00B64163"/>
    <w:rsid w:val="00B66BEC"/>
    <w:rsid w:val="00B710F3"/>
    <w:rsid w:val="00B723F9"/>
    <w:rsid w:val="00B724A0"/>
    <w:rsid w:val="00B728D9"/>
    <w:rsid w:val="00B73190"/>
    <w:rsid w:val="00B744F1"/>
    <w:rsid w:val="00B8060A"/>
    <w:rsid w:val="00B80D27"/>
    <w:rsid w:val="00B80E53"/>
    <w:rsid w:val="00B85291"/>
    <w:rsid w:val="00B8600C"/>
    <w:rsid w:val="00B86BDC"/>
    <w:rsid w:val="00B903E9"/>
    <w:rsid w:val="00B918DD"/>
    <w:rsid w:val="00B94B50"/>
    <w:rsid w:val="00B96881"/>
    <w:rsid w:val="00B96A15"/>
    <w:rsid w:val="00BA3858"/>
    <w:rsid w:val="00BB2879"/>
    <w:rsid w:val="00BB555D"/>
    <w:rsid w:val="00BB624D"/>
    <w:rsid w:val="00BB6CCD"/>
    <w:rsid w:val="00BC06C7"/>
    <w:rsid w:val="00BD7508"/>
    <w:rsid w:val="00BE2540"/>
    <w:rsid w:val="00BE2770"/>
    <w:rsid w:val="00BE3100"/>
    <w:rsid w:val="00BF271C"/>
    <w:rsid w:val="00BF30DE"/>
    <w:rsid w:val="00BF7CB7"/>
    <w:rsid w:val="00BF7D08"/>
    <w:rsid w:val="00C00B77"/>
    <w:rsid w:val="00C01175"/>
    <w:rsid w:val="00C019DC"/>
    <w:rsid w:val="00C035D2"/>
    <w:rsid w:val="00C150C9"/>
    <w:rsid w:val="00C1790F"/>
    <w:rsid w:val="00C201D0"/>
    <w:rsid w:val="00C21A69"/>
    <w:rsid w:val="00C21D48"/>
    <w:rsid w:val="00C27A89"/>
    <w:rsid w:val="00C27BEC"/>
    <w:rsid w:val="00C31C37"/>
    <w:rsid w:val="00C321E3"/>
    <w:rsid w:val="00C3299B"/>
    <w:rsid w:val="00C335B9"/>
    <w:rsid w:val="00C34984"/>
    <w:rsid w:val="00C35B9E"/>
    <w:rsid w:val="00C362F9"/>
    <w:rsid w:val="00C3651F"/>
    <w:rsid w:val="00C40A64"/>
    <w:rsid w:val="00C40C87"/>
    <w:rsid w:val="00C42A89"/>
    <w:rsid w:val="00C43CFB"/>
    <w:rsid w:val="00C45ED2"/>
    <w:rsid w:val="00C4715F"/>
    <w:rsid w:val="00C474E8"/>
    <w:rsid w:val="00C47FD1"/>
    <w:rsid w:val="00C5286F"/>
    <w:rsid w:val="00C53E7C"/>
    <w:rsid w:val="00C54167"/>
    <w:rsid w:val="00C55238"/>
    <w:rsid w:val="00C565D8"/>
    <w:rsid w:val="00C614B9"/>
    <w:rsid w:val="00C63536"/>
    <w:rsid w:val="00C64690"/>
    <w:rsid w:val="00C663FC"/>
    <w:rsid w:val="00C7114A"/>
    <w:rsid w:val="00C72036"/>
    <w:rsid w:val="00C751DC"/>
    <w:rsid w:val="00C8209A"/>
    <w:rsid w:val="00C8283D"/>
    <w:rsid w:val="00C8538D"/>
    <w:rsid w:val="00C854BB"/>
    <w:rsid w:val="00C870B3"/>
    <w:rsid w:val="00C916C8"/>
    <w:rsid w:val="00C94D67"/>
    <w:rsid w:val="00C96766"/>
    <w:rsid w:val="00CA24A3"/>
    <w:rsid w:val="00CA3603"/>
    <w:rsid w:val="00CA3C5D"/>
    <w:rsid w:val="00CA56EA"/>
    <w:rsid w:val="00CB0995"/>
    <w:rsid w:val="00CB50BC"/>
    <w:rsid w:val="00CB514F"/>
    <w:rsid w:val="00CC0E06"/>
    <w:rsid w:val="00CC5964"/>
    <w:rsid w:val="00CD3CE9"/>
    <w:rsid w:val="00CD5258"/>
    <w:rsid w:val="00CE03C3"/>
    <w:rsid w:val="00CE19E8"/>
    <w:rsid w:val="00CE6010"/>
    <w:rsid w:val="00CE69DD"/>
    <w:rsid w:val="00CE7E4A"/>
    <w:rsid w:val="00CF09B9"/>
    <w:rsid w:val="00CF134E"/>
    <w:rsid w:val="00CF18D8"/>
    <w:rsid w:val="00CF25A7"/>
    <w:rsid w:val="00CF3478"/>
    <w:rsid w:val="00CF3D2F"/>
    <w:rsid w:val="00CF70B8"/>
    <w:rsid w:val="00D000E7"/>
    <w:rsid w:val="00D053C8"/>
    <w:rsid w:val="00D07111"/>
    <w:rsid w:val="00D10570"/>
    <w:rsid w:val="00D2018D"/>
    <w:rsid w:val="00D224B0"/>
    <w:rsid w:val="00D24336"/>
    <w:rsid w:val="00D25987"/>
    <w:rsid w:val="00D26EE7"/>
    <w:rsid w:val="00D302A1"/>
    <w:rsid w:val="00D30C9F"/>
    <w:rsid w:val="00D32B03"/>
    <w:rsid w:val="00D32D98"/>
    <w:rsid w:val="00D33348"/>
    <w:rsid w:val="00D334A4"/>
    <w:rsid w:val="00D34824"/>
    <w:rsid w:val="00D37143"/>
    <w:rsid w:val="00D37483"/>
    <w:rsid w:val="00D37FB4"/>
    <w:rsid w:val="00D43582"/>
    <w:rsid w:val="00D4690C"/>
    <w:rsid w:val="00D51A4F"/>
    <w:rsid w:val="00D51D7A"/>
    <w:rsid w:val="00D548D8"/>
    <w:rsid w:val="00D577DF"/>
    <w:rsid w:val="00D60ED2"/>
    <w:rsid w:val="00D6178A"/>
    <w:rsid w:val="00D61B20"/>
    <w:rsid w:val="00D64019"/>
    <w:rsid w:val="00D71522"/>
    <w:rsid w:val="00D75915"/>
    <w:rsid w:val="00D85196"/>
    <w:rsid w:val="00D855B7"/>
    <w:rsid w:val="00D94354"/>
    <w:rsid w:val="00D9763A"/>
    <w:rsid w:val="00D979B2"/>
    <w:rsid w:val="00D97F89"/>
    <w:rsid w:val="00DA008E"/>
    <w:rsid w:val="00DA0199"/>
    <w:rsid w:val="00DA11F0"/>
    <w:rsid w:val="00DB197A"/>
    <w:rsid w:val="00DB30A3"/>
    <w:rsid w:val="00DB7D6D"/>
    <w:rsid w:val="00DD0325"/>
    <w:rsid w:val="00DD1A92"/>
    <w:rsid w:val="00DD5085"/>
    <w:rsid w:val="00DE2E04"/>
    <w:rsid w:val="00DE523D"/>
    <w:rsid w:val="00DE76B2"/>
    <w:rsid w:val="00DF148F"/>
    <w:rsid w:val="00DF6665"/>
    <w:rsid w:val="00DF7044"/>
    <w:rsid w:val="00E01E28"/>
    <w:rsid w:val="00E0296C"/>
    <w:rsid w:val="00E03A83"/>
    <w:rsid w:val="00E0469E"/>
    <w:rsid w:val="00E11D06"/>
    <w:rsid w:val="00E133BA"/>
    <w:rsid w:val="00E16026"/>
    <w:rsid w:val="00E20067"/>
    <w:rsid w:val="00E202DB"/>
    <w:rsid w:val="00E22CF1"/>
    <w:rsid w:val="00E22D77"/>
    <w:rsid w:val="00E258CB"/>
    <w:rsid w:val="00E27897"/>
    <w:rsid w:val="00E27C70"/>
    <w:rsid w:val="00E301DC"/>
    <w:rsid w:val="00E32987"/>
    <w:rsid w:val="00E340EB"/>
    <w:rsid w:val="00E3647D"/>
    <w:rsid w:val="00E36CFE"/>
    <w:rsid w:val="00E36E64"/>
    <w:rsid w:val="00E40774"/>
    <w:rsid w:val="00E43A0E"/>
    <w:rsid w:val="00E51CF4"/>
    <w:rsid w:val="00E54F54"/>
    <w:rsid w:val="00E56885"/>
    <w:rsid w:val="00E62471"/>
    <w:rsid w:val="00E70481"/>
    <w:rsid w:val="00E70675"/>
    <w:rsid w:val="00E73772"/>
    <w:rsid w:val="00E73B4D"/>
    <w:rsid w:val="00E73B7C"/>
    <w:rsid w:val="00E742A1"/>
    <w:rsid w:val="00E755F0"/>
    <w:rsid w:val="00E77505"/>
    <w:rsid w:val="00E80438"/>
    <w:rsid w:val="00E816C1"/>
    <w:rsid w:val="00E82448"/>
    <w:rsid w:val="00E837EF"/>
    <w:rsid w:val="00E83B8F"/>
    <w:rsid w:val="00E83C0C"/>
    <w:rsid w:val="00E90788"/>
    <w:rsid w:val="00E966BA"/>
    <w:rsid w:val="00EA1363"/>
    <w:rsid w:val="00EA42DB"/>
    <w:rsid w:val="00EA4405"/>
    <w:rsid w:val="00EA5D39"/>
    <w:rsid w:val="00EA6498"/>
    <w:rsid w:val="00EA6D43"/>
    <w:rsid w:val="00EB2C45"/>
    <w:rsid w:val="00EB36E3"/>
    <w:rsid w:val="00EB3E3E"/>
    <w:rsid w:val="00EB7941"/>
    <w:rsid w:val="00EC0BCE"/>
    <w:rsid w:val="00EC0D42"/>
    <w:rsid w:val="00EC233E"/>
    <w:rsid w:val="00EC234C"/>
    <w:rsid w:val="00EC25BE"/>
    <w:rsid w:val="00EC323D"/>
    <w:rsid w:val="00EC3CA4"/>
    <w:rsid w:val="00EC586B"/>
    <w:rsid w:val="00ED4303"/>
    <w:rsid w:val="00ED6A16"/>
    <w:rsid w:val="00ED7F41"/>
    <w:rsid w:val="00EE1535"/>
    <w:rsid w:val="00EE20CF"/>
    <w:rsid w:val="00EE58D6"/>
    <w:rsid w:val="00EE5F58"/>
    <w:rsid w:val="00EE7346"/>
    <w:rsid w:val="00EF0FB5"/>
    <w:rsid w:val="00EF3DA4"/>
    <w:rsid w:val="00F00195"/>
    <w:rsid w:val="00F015B6"/>
    <w:rsid w:val="00F0190F"/>
    <w:rsid w:val="00F01CE4"/>
    <w:rsid w:val="00F030C7"/>
    <w:rsid w:val="00F035E5"/>
    <w:rsid w:val="00F059B2"/>
    <w:rsid w:val="00F0641F"/>
    <w:rsid w:val="00F10D24"/>
    <w:rsid w:val="00F10F0A"/>
    <w:rsid w:val="00F13483"/>
    <w:rsid w:val="00F20A1A"/>
    <w:rsid w:val="00F21E3D"/>
    <w:rsid w:val="00F25641"/>
    <w:rsid w:val="00F30CE9"/>
    <w:rsid w:val="00F3579A"/>
    <w:rsid w:val="00F40E4C"/>
    <w:rsid w:val="00F467BF"/>
    <w:rsid w:val="00F46C49"/>
    <w:rsid w:val="00F479CE"/>
    <w:rsid w:val="00F508CA"/>
    <w:rsid w:val="00F53E55"/>
    <w:rsid w:val="00F6103A"/>
    <w:rsid w:val="00F6155D"/>
    <w:rsid w:val="00F62CBE"/>
    <w:rsid w:val="00F649EC"/>
    <w:rsid w:val="00F70BF1"/>
    <w:rsid w:val="00F72D0D"/>
    <w:rsid w:val="00F76449"/>
    <w:rsid w:val="00F82641"/>
    <w:rsid w:val="00F82747"/>
    <w:rsid w:val="00F871CE"/>
    <w:rsid w:val="00F900F7"/>
    <w:rsid w:val="00F90169"/>
    <w:rsid w:val="00F915F0"/>
    <w:rsid w:val="00F941F8"/>
    <w:rsid w:val="00FA1851"/>
    <w:rsid w:val="00FA520E"/>
    <w:rsid w:val="00FA5DEB"/>
    <w:rsid w:val="00FA6DA3"/>
    <w:rsid w:val="00FB03CF"/>
    <w:rsid w:val="00FB091B"/>
    <w:rsid w:val="00FB159E"/>
    <w:rsid w:val="00FB1681"/>
    <w:rsid w:val="00FB3402"/>
    <w:rsid w:val="00FB544B"/>
    <w:rsid w:val="00FB5F1F"/>
    <w:rsid w:val="00FB63F3"/>
    <w:rsid w:val="00FC2CC5"/>
    <w:rsid w:val="00FE3EB1"/>
    <w:rsid w:val="00FE4288"/>
    <w:rsid w:val="00FF68CC"/>
    <w:rsid w:val="00FF6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777,#eaeaea,#9c0,#690,#007670,#0c0"/>
    </o:shapedefaults>
    <o:shapelayout v:ext="edit">
      <o:idmap v:ext="edit" data="1"/>
    </o:shapelayout>
  </w:shapeDefaults>
  <w:decimalSymbol w:val="."/>
  <w:listSeparator w:val=","/>
  <w14:docId w14:val="0062EB4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Hyperlink" w:uiPriority="99"/>
    <w:lsdException w:name="Strong" w:qFormat="1"/>
    <w:lsdException w:name="Emphasis" w:qFormat="1"/>
    <w:lsdException w:name="HTML Code"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5B6B98"/>
    <w:rPr>
      <w:rFonts w:ascii="Arial" w:hAnsi="Arial"/>
      <w:sz w:val="22"/>
      <w:szCs w:val="24"/>
      <w:lang w:val="en-GB"/>
    </w:rPr>
  </w:style>
  <w:style w:type="paragraph" w:styleId="Heading1">
    <w:name w:val="heading 1"/>
    <w:basedOn w:val="Normal"/>
    <w:next w:val="Normal"/>
    <w:qFormat/>
    <w:rsid w:val="00A244E5"/>
    <w:pPr>
      <w:pageBreakBefore/>
      <w:numPr>
        <w:numId w:val="14"/>
      </w:numPr>
      <w:pBdr>
        <w:top w:val="single" w:sz="4" w:space="1" w:color="auto"/>
      </w:pBdr>
      <w:spacing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qFormat/>
    <w:rsid w:val="00A25297"/>
    <w:pPr>
      <w:keepNext/>
      <w:pageBreakBefore w:val="0"/>
      <w:numPr>
        <w:ilvl w:val="1"/>
      </w:numPr>
      <w:pBdr>
        <w:top w:val="none" w:sz="0" w:space="0" w:color="auto"/>
      </w:pBdr>
      <w:spacing w:before="120" w:after="0" w:line="276" w:lineRule="auto"/>
      <w:jc w:val="both"/>
      <w:outlineLvl w:val="1"/>
    </w:pPr>
    <w:rPr>
      <w:b/>
      <w:bCs/>
      <w:iCs/>
      <w:sz w:val="28"/>
      <w:szCs w:val="28"/>
    </w:rPr>
  </w:style>
  <w:style w:type="paragraph" w:styleId="Heading3">
    <w:name w:val="heading 3"/>
    <w:basedOn w:val="Heading2"/>
    <w:next w:val="Normal"/>
    <w:qFormat/>
    <w:rsid w:val="00BB6CCD"/>
    <w:pPr>
      <w:numPr>
        <w:ilvl w:val="2"/>
      </w:numPr>
      <w:spacing w:before="0"/>
      <w:outlineLvl w:val="2"/>
    </w:pPr>
    <w:rPr>
      <w:b w:val="0"/>
      <w:bCs w:val="0"/>
      <w:iCs w:val="0"/>
      <w:sz w:val="24"/>
    </w:rPr>
  </w:style>
  <w:style w:type="paragraph" w:styleId="Heading4">
    <w:name w:val="heading 4"/>
    <w:next w:val="Normal"/>
    <w:qFormat/>
    <w:rsid w:val="00E56885"/>
    <w:pPr>
      <w:keepNext/>
      <w:pageBreakBefore/>
      <w:pBdr>
        <w:top w:val="single" w:sz="4" w:space="1" w:color="auto"/>
      </w:pBdr>
      <w:spacing w:after="240"/>
      <w:outlineLvl w:val="3"/>
    </w:pPr>
    <w:rPr>
      <w:rFonts w:ascii="Arial" w:eastAsia="SimSun" w:hAnsi="Arial" w:cs="Arial"/>
      <w:b/>
      <w:bCs/>
      <w:kern w:val="32"/>
      <w:sz w:val="32"/>
      <w:szCs w:val="32"/>
      <w:lang w:eastAsia="zh-CN"/>
    </w:rPr>
  </w:style>
  <w:style w:type="paragraph" w:styleId="Heading5">
    <w:name w:val="heading 5"/>
    <w:basedOn w:val="Heading4"/>
    <w:next w:val="Normal"/>
    <w:qFormat/>
    <w:rsid w:val="00E56885"/>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E56885"/>
    <w:pPr>
      <w:outlineLvl w:val="5"/>
    </w:pPr>
    <w:rPr>
      <w:bCs/>
      <w:sz w:val="24"/>
      <w:szCs w:val="24"/>
      <w:lang w:eastAsia="en-US"/>
    </w:rPr>
  </w:style>
  <w:style w:type="paragraph" w:styleId="Heading7">
    <w:name w:val="heading 7"/>
    <w:basedOn w:val="Normal"/>
    <w:next w:val="Normal"/>
    <w:qFormat/>
    <w:rsid w:val="00E56885"/>
    <w:pPr>
      <w:spacing w:after="60"/>
      <w:outlineLvl w:val="6"/>
    </w:pPr>
    <w:rPr>
      <w:b/>
    </w:rPr>
  </w:style>
  <w:style w:type="paragraph" w:styleId="Heading8">
    <w:name w:val="heading 8"/>
    <w:basedOn w:val="Normal"/>
    <w:next w:val="Normal"/>
    <w:qFormat/>
    <w:rsid w:val="00E56885"/>
    <w:pPr>
      <w:spacing w:after="60"/>
      <w:outlineLvl w:val="7"/>
    </w:pPr>
    <w:rPr>
      <w:b/>
      <w:iCs/>
    </w:rPr>
  </w:style>
  <w:style w:type="paragraph" w:styleId="Heading9">
    <w:name w:val="heading 9"/>
    <w:basedOn w:val="Normal"/>
    <w:next w:val="Normal"/>
    <w:qFormat/>
    <w:rsid w:val="00E56885"/>
    <w:pPr>
      <w:spacing w:after="60"/>
      <w:outlineLvl w:val="8"/>
    </w:pPr>
    <w:rPr>
      <w:b/>
      <w:sz w:val="2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E56885"/>
    <w:pPr>
      <w:tabs>
        <w:tab w:val="left" w:pos="792"/>
      </w:tabs>
      <w:adjustRightInd w:val="0"/>
      <w:snapToGrid w:val="0"/>
    </w:pPr>
    <w:rPr>
      <w:rFonts w:eastAsia="Arial Unicode MS"/>
      <w:lang w:eastAsia="zh-CN"/>
    </w:rPr>
  </w:style>
  <w:style w:type="paragraph" w:styleId="Footer">
    <w:name w:val="footer"/>
    <w:rsid w:val="00E56885"/>
    <w:pPr>
      <w:pBdr>
        <w:top w:val="single" w:sz="4" w:space="1" w:color="auto"/>
      </w:pBdr>
      <w:tabs>
        <w:tab w:val="right" w:pos="10224"/>
      </w:tabs>
      <w:adjustRightInd w:val="0"/>
      <w:snapToGrid w:val="0"/>
    </w:pPr>
    <w:rPr>
      <w:rFonts w:ascii="Arial" w:hAnsi="Arial"/>
      <w:szCs w:val="24"/>
    </w:rPr>
  </w:style>
  <w:style w:type="paragraph" w:customStyle="1" w:styleId="Cover-Title">
    <w:name w:val="Cover - Title"/>
    <w:basedOn w:val="Normal"/>
    <w:next w:val="Cover-Subtitle"/>
    <w:rsid w:val="00E56885"/>
    <w:pPr>
      <w:snapToGrid w:val="0"/>
      <w:spacing w:after="288"/>
      <w:ind w:right="2880"/>
    </w:pPr>
    <w:rPr>
      <w:rFonts w:ascii="Arial Bold" w:eastAsia="SimSun" w:hAnsi="Arial Bold"/>
      <w:b/>
      <w:sz w:val="44"/>
      <w:lang w:eastAsia="zh-CN"/>
    </w:rPr>
  </w:style>
  <w:style w:type="table" w:styleId="TableGrid1">
    <w:name w:val="Table Grid 1"/>
    <w:basedOn w:val="TableNormal"/>
    <w:semiHidden/>
    <w:rsid w:val="00E56885"/>
    <w:rPr>
      <w:rFonts w:ascii="Arial" w:hAnsi="Arial" w:cs="Arial"/>
      <w:sz w:val="16"/>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Symbol" w:hAnsi="Symbol"/>
        <w:sz w:val="16"/>
      </w:rPr>
    </w:tblStylePr>
    <w:tblStylePr w:type="lastRow">
      <w:rPr>
        <w:rFonts w:ascii="Symbol" w:hAnsi="Symbol"/>
        <w:i/>
        <w:iCs/>
        <w:sz w:val="16"/>
      </w:rPr>
      <w:tblPr/>
      <w:tcPr>
        <w:tcBorders>
          <w:tl2br w:val="none" w:sz="0" w:space="0" w:color="auto"/>
          <w:tr2bl w:val="none" w:sz="0" w:space="0" w:color="auto"/>
        </w:tcBorders>
      </w:tcPr>
    </w:tblStylePr>
    <w:tblStylePr w:type="firstCol">
      <w:pPr>
        <w:jc w:val="left"/>
      </w:pPr>
      <w:rPr>
        <w:rFonts w:ascii="Symbol" w:hAnsi="Symbol"/>
        <w:sz w:val="16"/>
      </w:rPr>
    </w:tblStylePr>
    <w:tblStylePr w:type="lastCol">
      <w:pPr>
        <w:jc w:val="right"/>
      </w:pPr>
      <w:rPr>
        <w:rFonts w:ascii="Symbol" w:hAnsi="Symbol"/>
        <w:i w:val="0"/>
        <w:iCs/>
        <w:sz w:val="16"/>
      </w:rPr>
    </w:tblStylePr>
    <w:tblStylePr w:type="band1Vert">
      <w:rPr>
        <w:rFonts w:ascii="Symbol" w:hAnsi="Symbol"/>
        <w:sz w:val="16"/>
      </w:rPr>
    </w:tblStylePr>
    <w:tblStylePr w:type="band2Vert">
      <w:rPr>
        <w:rFonts w:ascii="Symbol" w:hAnsi="Symbol"/>
        <w:sz w:val="16"/>
      </w:rPr>
    </w:tblStylePr>
    <w:tblStylePr w:type="band1Horz">
      <w:rPr>
        <w:rFonts w:ascii="Symbol" w:hAnsi="Symbol"/>
        <w:sz w:val="16"/>
      </w:rPr>
    </w:tblStylePr>
    <w:tblStylePr w:type="band2Horz">
      <w:rPr>
        <w:rFonts w:ascii="Symbol" w:hAnsi="Symbol"/>
        <w:sz w:val="16"/>
      </w:rPr>
    </w:tblStylePr>
    <w:tblStylePr w:type="neCell">
      <w:rPr>
        <w:rFonts w:ascii="Symbol" w:hAnsi="Symbol"/>
        <w:sz w:val="16"/>
      </w:rPr>
    </w:tblStylePr>
    <w:tblStylePr w:type="nwCell">
      <w:rPr>
        <w:rFonts w:ascii="Symbol" w:hAnsi="Symbol"/>
        <w:sz w:val="16"/>
      </w:rPr>
    </w:tblStylePr>
    <w:tblStylePr w:type="seCell">
      <w:rPr>
        <w:rFonts w:ascii="Symbol" w:hAnsi="Symbol"/>
        <w:sz w:val="16"/>
      </w:rPr>
    </w:tblStylePr>
    <w:tblStylePr w:type="swCell">
      <w:rPr>
        <w:rFonts w:ascii="Symbol" w:hAnsi="Symbol"/>
        <w:sz w:val="16"/>
      </w:rPr>
    </w:tblStylePr>
  </w:style>
  <w:style w:type="paragraph" w:styleId="TOC1">
    <w:name w:val="toc 1"/>
    <w:next w:val="Normal"/>
    <w:autoRedefine/>
    <w:uiPriority w:val="39"/>
    <w:qFormat/>
    <w:rsid w:val="00E56885"/>
    <w:pPr>
      <w:tabs>
        <w:tab w:val="left" w:pos="1440"/>
        <w:tab w:val="right" w:leader="dot" w:pos="10260"/>
      </w:tabs>
      <w:snapToGrid w:val="0"/>
      <w:spacing w:before="80"/>
      <w:ind w:left="1440" w:right="331" w:hanging="1440"/>
    </w:pPr>
    <w:rPr>
      <w:rFonts w:ascii="Arial Bold" w:eastAsia="SimSun" w:hAnsi="Arial Bold" w:cs="Arial Bold"/>
      <w:b/>
      <w:bCs/>
      <w:caps/>
      <w:noProof/>
      <w:sz w:val="18"/>
    </w:rPr>
  </w:style>
  <w:style w:type="paragraph" w:styleId="TOC4">
    <w:name w:val="toc 4"/>
    <w:basedOn w:val="Normal"/>
    <w:next w:val="Normal"/>
    <w:autoRedefine/>
    <w:rsid w:val="00E56885"/>
    <w:pPr>
      <w:tabs>
        <w:tab w:val="left" w:pos="1440"/>
        <w:tab w:val="right" w:leader="dot" w:pos="10260"/>
      </w:tabs>
      <w:adjustRightInd w:val="0"/>
      <w:snapToGrid w:val="0"/>
      <w:spacing w:before="80"/>
      <w:ind w:left="1440" w:right="331"/>
    </w:pPr>
    <w:rPr>
      <w:rFonts w:ascii="Arial Bold" w:hAnsi="Arial Bold" w:cs="Arial Bold"/>
      <w:b/>
      <w:bCs/>
      <w:smallCaps/>
      <w:noProof/>
      <w:sz w:val="20"/>
      <w:szCs w:val="20"/>
    </w:rPr>
  </w:style>
  <w:style w:type="paragraph" w:styleId="TOC2">
    <w:name w:val="toc 2"/>
    <w:basedOn w:val="Normal"/>
    <w:next w:val="Normal"/>
    <w:autoRedefine/>
    <w:uiPriority w:val="39"/>
    <w:qFormat/>
    <w:rsid w:val="00E56885"/>
    <w:pPr>
      <w:tabs>
        <w:tab w:val="left" w:pos="2160"/>
        <w:tab w:val="right" w:leader="dot" w:pos="10260"/>
      </w:tabs>
      <w:snapToGrid w:val="0"/>
      <w:ind w:left="2160" w:right="504" w:hanging="720"/>
    </w:pPr>
    <w:rPr>
      <w:rFonts w:eastAsia="SimSun" w:cs="Arial"/>
      <w:smallCaps/>
      <w:noProof/>
      <w:sz w:val="18"/>
      <w:szCs w:val="20"/>
      <w:lang w:eastAsia="zh-CN"/>
    </w:rPr>
  </w:style>
  <w:style w:type="character" w:styleId="Hyperlink">
    <w:name w:val="Hyperlink"/>
    <w:uiPriority w:val="99"/>
    <w:rsid w:val="00E56885"/>
    <w:rPr>
      <w:rFonts w:ascii="Arial" w:hAnsi="Arial"/>
      <w:color w:val="0000FF"/>
      <w:sz w:val="22"/>
      <w:u w:val="single"/>
    </w:rPr>
  </w:style>
  <w:style w:type="paragraph" w:styleId="TOC3">
    <w:name w:val="toc 3"/>
    <w:basedOn w:val="Normal"/>
    <w:next w:val="Normal"/>
    <w:autoRedefine/>
    <w:uiPriority w:val="39"/>
    <w:qFormat/>
    <w:rsid w:val="00E56885"/>
    <w:pPr>
      <w:tabs>
        <w:tab w:val="left" w:pos="2880"/>
        <w:tab w:val="right" w:leader="dot" w:pos="10260"/>
      </w:tabs>
      <w:ind w:left="2880" w:right="504" w:hanging="720"/>
    </w:pPr>
    <w:rPr>
      <w:rFonts w:cs="Arial"/>
      <w:smallCaps/>
      <w:sz w:val="18"/>
      <w:szCs w:val="20"/>
    </w:rPr>
  </w:style>
  <w:style w:type="paragraph" w:styleId="TOC5">
    <w:name w:val="toc 5"/>
    <w:basedOn w:val="Normal"/>
    <w:next w:val="Normal"/>
    <w:autoRedefine/>
    <w:semiHidden/>
    <w:rsid w:val="00E56885"/>
    <w:pPr>
      <w:tabs>
        <w:tab w:val="right" w:leader="dot" w:pos="10260"/>
      </w:tabs>
      <w:ind w:left="1440" w:right="504"/>
    </w:pPr>
    <w:rPr>
      <w:rFonts w:cs="Arial Unicode MS"/>
      <w:smallCaps/>
      <w:noProof/>
      <w:sz w:val="18"/>
      <w:szCs w:val="18"/>
      <w:lang w:bidi="my-MM"/>
    </w:rPr>
  </w:style>
  <w:style w:type="paragraph" w:styleId="TOC6">
    <w:name w:val="toc 6"/>
    <w:basedOn w:val="Normal"/>
    <w:next w:val="Normal"/>
    <w:autoRedefine/>
    <w:semiHidden/>
    <w:rsid w:val="00E56885"/>
    <w:pPr>
      <w:tabs>
        <w:tab w:val="right" w:leader="dot" w:pos="10260"/>
      </w:tabs>
      <w:ind w:left="2160" w:right="504"/>
    </w:pPr>
    <w:rPr>
      <w:rFonts w:cs="Arial"/>
      <w:smallCaps/>
      <w:noProof/>
      <w:sz w:val="18"/>
      <w:szCs w:val="18"/>
    </w:rPr>
  </w:style>
  <w:style w:type="paragraph" w:styleId="TOC7">
    <w:name w:val="toc 7"/>
    <w:basedOn w:val="Normal"/>
    <w:next w:val="Normal"/>
    <w:autoRedefine/>
    <w:semiHidden/>
    <w:rsid w:val="00E56885"/>
    <w:pPr>
      <w:tabs>
        <w:tab w:val="left" w:pos="1620"/>
        <w:tab w:val="right" w:leader="dot" w:pos="9540"/>
      </w:tabs>
      <w:ind w:left="274"/>
    </w:pPr>
    <w:rPr>
      <w:rFonts w:cs="Arial"/>
      <w:smallCaps/>
      <w:noProof/>
      <w:sz w:val="18"/>
      <w:szCs w:val="18"/>
    </w:rPr>
  </w:style>
  <w:style w:type="paragraph" w:styleId="TOC8">
    <w:name w:val="toc 8"/>
    <w:basedOn w:val="Normal"/>
    <w:next w:val="Normal"/>
    <w:autoRedefine/>
    <w:semiHidden/>
    <w:rsid w:val="00E56885"/>
    <w:pPr>
      <w:ind w:left="1680"/>
    </w:pPr>
  </w:style>
  <w:style w:type="paragraph" w:styleId="TOC9">
    <w:name w:val="toc 9"/>
    <w:basedOn w:val="Normal"/>
    <w:next w:val="Normal"/>
    <w:autoRedefine/>
    <w:semiHidden/>
    <w:rsid w:val="00E56885"/>
    <w:pPr>
      <w:ind w:left="1920"/>
    </w:pPr>
  </w:style>
  <w:style w:type="paragraph" w:customStyle="1" w:styleId="HeadingTOC">
    <w:name w:val="Heading TOC"/>
    <w:rsid w:val="00E56885"/>
    <w:pPr>
      <w:pageBreakBefore/>
      <w:pBdr>
        <w:top w:val="single" w:sz="4" w:space="1" w:color="auto"/>
      </w:pBdr>
      <w:spacing w:after="240"/>
    </w:pPr>
    <w:rPr>
      <w:rFonts w:ascii="Arial" w:hAnsi="Arial"/>
      <w:b/>
      <w:bCs/>
      <w:kern w:val="32"/>
      <w:sz w:val="32"/>
      <w:szCs w:val="32"/>
    </w:rPr>
  </w:style>
  <w:style w:type="paragraph" w:styleId="Header">
    <w:name w:val="header"/>
    <w:basedOn w:val="Normal"/>
    <w:link w:val="HeaderChar"/>
    <w:rsid w:val="00E56885"/>
    <w:pPr>
      <w:tabs>
        <w:tab w:val="center" w:pos="4320"/>
        <w:tab w:val="right" w:pos="8640"/>
      </w:tabs>
      <w:spacing w:before="120"/>
    </w:pPr>
    <w:rPr>
      <w:sz w:val="20"/>
      <w:lang w:val="x-none"/>
    </w:rPr>
  </w:style>
  <w:style w:type="paragraph" w:styleId="Caption">
    <w:name w:val="caption"/>
    <w:basedOn w:val="Normal"/>
    <w:next w:val="Normal"/>
    <w:qFormat/>
    <w:rsid w:val="00E56885"/>
    <w:pPr>
      <w:keepNext/>
      <w:tabs>
        <w:tab w:val="left" w:pos="821"/>
        <w:tab w:val="left" w:pos="1526"/>
        <w:tab w:val="center" w:pos="5112"/>
      </w:tabs>
      <w:spacing w:after="20"/>
    </w:pPr>
    <w:rPr>
      <w:b/>
      <w:bCs/>
      <w:sz w:val="20"/>
      <w:szCs w:val="20"/>
    </w:rPr>
  </w:style>
  <w:style w:type="paragraph" w:customStyle="1" w:styleId="StepList">
    <w:name w:val="Step List"/>
    <w:basedOn w:val="Normal"/>
    <w:link w:val="StepListChar"/>
    <w:rsid w:val="00E56885"/>
    <w:pPr>
      <w:keepLines/>
      <w:numPr>
        <w:numId w:val="16"/>
      </w:numPr>
      <w:tabs>
        <w:tab w:val="left" w:pos="821"/>
        <w:tab w:val="left" w:pos="1526"/>
        <w:tab w:val="left" w:pos="2333"/>
        <w:tab w:val="left" w:pos="2794"/>
        <w:tab w:val="left" w:pos="2880"/>
        <w:tab w:val="left" w:pos="3456"/>
        <w:tab w:val="left" w:pos="4032"/>
        <w:tab w:val="left" w:pos="4464"/>
        <w:tab w:val="left" w:pos="5184"/>
      </w:tabs>
    </w:pPr>
    <w:rPr>
      <w:szCs w:val="22"/>
      <w:lang w:val="x-none"/>
    </w:rPr>
  </w:style>
  <w:style w:type="paragraph" w:customStyle="1" w:styleId="InformationBoxBody">
    <w:name w:val="Information Box Body"/>
    <w:rsid w:val="00E56885"/>
    <w:pPr>
      <w:keepLines/>
      <w:spacing w:before="60" w:after="60"/>
    </w:pPr>
    <w:rPr>
      <w:rFonts w:ascii="Arial" w:eastAsia="SimSun" w:hAnsi="Arial"/>
      <w:lang w:eastAsia="zh-CN"/>
    </w:rPr>
  </w:style>
  <w:style w:type="paragraph" w:customStyle="1" w:styleId="InformationBoxTitle">
    <w:name w:val="Information Box Title"/>
    <w:next w:val="InformationBoxBody"/>
    <w:rsid w:val="00E56885"/>
    <w:pPr>
      <w:keepNext/>
      <w:keepLines/>
      <w:spacing w:before="60"/>
    </w:pPr>
    <w:rPr>
      <w:rFonts w:ascii="Arial" w:eastAsia="SimSun" w:hAnsi="Arial"/>
      <w:b/>
      <w:lang w:eastAsia="zh-CN"/>
    </w:rPr>
  </w:style>
  <w:style w:type="paragraph" w:customStyle="1" w:styleId="TableText">
    <w:name w:val="Table Text"/>
    <w:basedOn w:val="Normal"/>
    <w:rsid w:val="00E56885"/>
    <w:pPr>
      <w:keepLines/>
      <w:spacing w:before="120"/>
    </w:pPr>
    <w:rPr>
      <w:rFonts w:eastAsia="SimSun"/>
      <w:lang w:eastAsia="zh-CN"/>
    </w:rPr>
  </w:style>
  <w:style w:type="paragraph" w:customStyle="1" w:styleId="Legal-1">
    <w:name w:val="Legal-1"/>
    <w:semiHidden/>
    <w:rsid w:val="00E56885"/>
    <w:pPr>
      <w:spacing w:before="120" w:after="120" w:line="360" w:lineRule="auto"/>
      <w:ind w:left="5731"/>
    </w:pPr>
    <w:rPr>
      <w:rFonts w:eastAsia="SimSun"/>
      <w:sz w:val="16"/>
      <w:lang w:eastAsia="zh-CN"/>
    </w:rPr>
  </w:style>
  <w:style w:type="paragraph" w:customStyle="1" w:styleId="TableBullet">
    <w:name w:val="Table Bullet"/>
    <w:basedOn w:val="TableText"/>
    <w:semiHidden/>
    <w:rsid w:val="00E56885"/>
    <w:pPr>
      <w:numPr>
        <w:numId w:val="1"/>
      </w:numPr>
    </w:pPr>
  </w:style>
  <w:style w:type="paragraph" w:customStyle="1" w:styleId="TableTitle">
    <w:name w:val="Table Title"/>
    <w:next w:val="TableText"/>
    <w:rsid w:val="00E56885"/>
    <w:pPr>
      <w:keepNext/>
      <w:keepLines/>
      <w:jc w:val="center"/>
    </w:pPr>
    <w:rPr>
      <w:rFonts w:ascii="Arial" w:eastAsia="Arial Unicode MS" w:hAnsi="Arial"/>
      <w:b/>
      <w:sz w:val="22"/>
      <w:szCs w:val="24"/>
      <w:lang w:eastAsia="zh-CN"/>
    </w:rPr>
  </w:style>
  <w:style w:type="table" w:styleId="TableGrid2">
    <w:name w:val="Table Grid 2"/>
    <w:basedOn w:val="TableNormal"/>
    <w:rsid w:val="00E56885"/>
    <w:pPr>
      <w:keepNext/>
      <w:keepLines/>
      <w:spacing w:before="60" w:after="60"/>
    </w:pPr>
    <w:rPr>
      <w:rFonts w:ascii="Arial" w:hAnsi="Arial"/>
      <w:sz w:val="22"/>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auto"/>
      <w:vAlign w:val="center"/>
    </w:tcPr>
    <w:tblStylePr w:type="firstRow">
      <w:pPr>
        <w:jc w:val="center"/>
      </w:pPr>
      <w:rPr>
        <w:rFonts w:ascii="Symbol" w:hAnsi="Symbol"/>
        <w:b/>
        <w:bCs/>
        <w:sz w:val="22"/>
      </w:rPr>
      <w:tblPr/>
      <w:tcPr>
        <w:shd w:val="clear" w:color="auto" w:fill="000000"/>
        <w:vAlign w:val="bottom"/>
      </w:tcPr>
    </w:tblStylePr>
    <w:tblStylePr w:type="lastRow">
      <w:rPr>
        <w:rFonts w:ascii="Symbol" w:hAnsi="Symbol"/>
        <w:b w:val="0"/>
        <w:bCs/>
        <w:sz w:val="22"/>
      </w:rPr>
      <w:tblPr/>
      <w:tcPr>
        <w:tcBorders>
          <w:top w:val="single" w:sz="6" w:space="0" w:color="000000"/>
          <w:tl2br w:val="none" w:sz="0" w:space="0" w:color="auto"/>
          <w:tr2bl w:val="none" w:sz="0" w:space="0" w:color="auto"/>
        </w:tcBorders>
      </w:tcPr>
    </w:tblStylePr>
    <w:tblStylePr w:type="firstCol">
      <w:pPr>
        <w:jc w:val="left"/>
      </w:pPr>
      <w:rPr>
        <w:rFonts w:ascii="Symbol" w:hAnsi="Symbol"/>
        <w:b w:val="0"/>
        <w:bCs/>
        <w:sz w:val="22"/>
      </w:rPr>
      <w:tblPr/>
      <w:tcPr>
        <w:vAlign w:val="center"/>
      </w:tcPr>
    </w:tblStylePr>
    <w:tblStylePr w:type="lastCol">
      <w:pPr>
        <w:jc w:val="left"/>
      </w:pPr>
      <w:rPr>
        <w:rFonts w:ascii="Symbol" w:hAnsi="Symbol"/>
        <w:b w:val="0"/>
        <w:bCs/>
        <w:sz w:val="22"/>
      </w:rPr>
      <w:tblPr/>
      <w:tcPr>
        <w:vAlign w:val="center"/>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Pr/>
      <w:trPr>
        <w:cantSplit w:val="0"/>
      </w:trPr>
    </w:tblStylePr>
    <w:tblStylePr w:type="swCell">
      <w:rPr>
        <w:rFonts w:ascii="Symbol" w:hAnsi="Symbol"/>
        <w:sz w:val="22"/>
      </w:rPr>
    </w:tblStylePr>
  </w:style>
  <w:style w:type="paragraph" w:customStyle="1" w:styleId="HeadingAppendix">
    <w:name w:val="Heading Appendix"/>
    <w:basedOn w:val="Heading1"/>
    <w:rsid w:val="00E56885"/>
    <w:pPr>
      <w:numPr>
        <w:numId w:val="2"/>
      </w:numPr>
    </w:pPr>
    <w:rPr>
      <w:rFonts w:eastAsia="SimSun"/>
    </w:rPr>
  </w:style>
  <w:style w:type="paragraph" w:customStyle="1" w:styleId="Cover-Subtitle">
    <w:name w:val="Cover - Subtitle"/>
    <w:basedOn w:val="Normal"/>
    <w:rsid w:val="00E56885"/>
    <w:pPr>
      <w:snapToGrid w:val="0"/>
      <w:spacing w:after="288"/>
      <w:ind w:right="3600"/>
    </w:pPr>
    <w:rPr>
      <w:rFonts w:ascii="Times New Roman" w:eastAsia="SimSun" w:hAnsi="Times New Roman"/>
      <w:i/>
      <w:sz w:val="32"/>
      <w:lang w:eastAsia="zh-CN"/>
    </w:rPr>
  </w:style>
  <w:style w:type="character" w:customStyle="1" w:styleId="Code-Characterstyle">
    <w:name w:val="Code - Character style"/>
    <w:semiHidden/>
    <w:rsid w:val="00E56885"/>
    <w:rPr>
      <w:rFonts w:ascii="Courier New" w:hAnsi="Courier New"/>
    </w:rPr>
  </w:style>
  <w:style w:type="paragraph" w:customStyle="1" w:styleId="StepListContno">
    <w:name w:val="Step List Cont. (no #)"/>
    <w:basedOn w:val="StepList"/>
    <w:rsid w:val="00E56885"/>
    <w:pPr>
      <w:numPr>
        <w:numId w:val="0"/>
      </w:numPr>
      <w:tabs>
        <w:tab w:val="clear" w:pos="821"/>
      </w:tabs>
    </w:pPr>
  </w:style>
  <w:style w:type="numbering" w:styleId="111111">
    <w:name w:val="Outline List 2"/>
    <w:basedOn w:val="NoList"/>
    <w:semiHidden/>
    <w:rsid w:val="00E56885"/>
    <w:pPr>
      <w:numPr>
        <w:numId w:val="4"/>
      </w:numPr>
    </w:pPr>
  </w:style>
  <w:style w:type="paragraph" w:styleId="ListBullet">
    <w:name w:val="List Bullet"/>
    <w:basedOn w:val="Normal"/>
    <w:rsid w:val="00E56885"/>
    <w:pPr>
      <w:keepLines/>
      <w:numPr>
        <w:numId w:val="3"/>
      </w:numPr>
      <w:tabs>
        <w:tab w:val="left" w:pos="1800"/>
        <w:tab w:val="left" w:pos="2333"/>
        <w:tab w:val="left" w:pos="3024"/>
      </w:tabs>
      <w:spacing w:before="120"/>
      <w:ind w:right="432"/>
    </w:pPr>
  </w:style>
  <w:style w:type="paragraph" w:styleId="BlockText">
    <w:name w:val="Block Text"/>
    <w:basedOn w:val="Normal"/>
    <w:semiHidden/>
    <w:rsid w:val="00E56885"/>
    <w:pPr>
      <w:ind w:left="1440" w:right="1440"/>
    </w:pPr>
  </w:style>
  <w:style w:type="paragraph" w:styleId="ListBullet3">
    <w:name w:val="List Bullet 3"/>
    <w:basedOn w:val="Normal"/>
    <w:rsid w:val="00E56885"/>
    <w:pPr>
      <w:numPr>
        <w:ilvl w:val="2"/>
        <w:numId w:val="3"/>
      </w:numPr>
      <w:spacing w:before="120"/>
    </w:pPr>
  </w:style>
  <w:style w:type="paragraph" w:customStyle="1" w:styleId="Code-Paragraphstyle">
    <w:name w:val="Code - Paragraph style"/>
    <w:basedOn w:val="Normal"/>
    <w:next w:val="Normal"/>
    <w:rsid w:val="00E56885"/>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E56885"/>
    <w:pPr>
      <w:keepLines/>
    </w:pPr>
    <w:rPr>
      <w:rFonts w:ascii="Arial" w:hAnsi="Arial"/>
    </w:rPr>
    <w:tblPr>
      <w:jc w:val="center"/>
      <w:tblInd w:w="0" w:type="dxa"/>
      <w:tblCellMar>
        <w:top w:w="29" w:type="dxa"/>
        <w:left w:w="115" w:type="dxa"/>
        <w:bottom w:w="29" w:type="dxa"/>
        <w:right w:w="115" w:type="dxa"/>
      </w:tblCellMar>
    </w:tblPr>
    <w:trPr>
      <w:cantSplit/>
      <w:jc w:val="center"/>
    </w:trPr>
    <w:tcPr>
      <w:shd w:val="clear" w:color="auto" w:fill="E0E0E0"/>
      <w:vAlign w:val="center"/>
    </w:tcPr>
  </w:style>
  <w:style w:type="paragraph" w:styleId="BodyText2">
    <w:name w:val="Body Text 2"/>
    <w:basedOn w:val="Normal"/>
    <w:semiHidden/>
    <w:rsid w:val="00E56885"/>
    <w:pPr>
      <w:spacing w:line="480" w:lineRule="auto"/>
    </w:pPr>
  </w:style>
  <w:style w:type="paragraph" w:customStyle="1" w:styleId="GeneralInstructions">
    <w:name w:val="General Instructions"/>
    <w:next w:val="BodyText"/>
    <w:semiHidden/>
    <w:rsid w:val="00E56885"/>
    <w:pPr>
      <w:adjustRightInd w:val="0"/>
      <w:snapToGrid w:val="0"/>
      <w:spacing w:after="240"/>
    </w:pPr>
    <w:rPr>
      <w:rFonts w:ascii="Arial" w:eastAsia="SimSun" w:hAnsi="Arial"/>
      <w:color w:val="669900"/>
      <w:sz w:val="22"/>
      <w:szCs w:val="24"/>
      <w:lang w:eastAsia="zh-CN"/>
    </w:rPr>
  </w:style>
  <w:style w:type="numbering" w:styleId="1ai">
    <w:name w:val="Outline List 1"/>
    <w:basedOn w:val="NoList"/>
    <w:semiHidden/>
    <w:rsid w:val="00E56885"/>
    <w:pPr>
      <w:numPr>
        <w:numId w:val="5"/>
      </w:numPr>
    </w:pPr>
  </w:style>
  <w:style w:type="numbering" w:styleId="ArticleSection">
    <w:name w:val="Outline List 3"/>
    <w:basedOn w:val="NoList"/>
    <w:semiHidden/>
    <w:rsid w:val="00E56885"/>
    <w:pPr>
      <w:numPr>
        <w:numId w:val="6"/>
      </w:numPr>
    </w:pPr>
  </w:style>
  <w:style w:type="paragraph" w:styleId="BodyText3">
    <w:name w:val="Body Text 3"/>
    <w:basedOn w:val="Normal"/>
    <w:semiHidden/>
    <w:rsid w:val="00E56885"/>
    <w:rPr>
      <w:sz w:val="16"/>
      <w:szCs w:val="16"/>
    </w:rPr>
  </w:style>
  <w:style w:type="paragraph" w:styleId="BodyTextFirstIndent">
    <w:name w:val="Body Text First Indent"/>
    <w:basedOn w:val="BodyText"/>
    <w:semiHidden/>
    <w:rsid w:val="00E56885"/>
    <w:pPr>
      <w:tabs>
        <w:tab w:val="clear" w:pos="792"/>
      </w:tabs>
      <w:adjustRightInd/>
      <w:snapToGrid/>
      <w:ind w:firstLine="210"/>
    </w:pPr>
    <w:rPr>
      <w:rFonts w:eastAsia="Times New Roman"/>
      <w:lang w:eastAsia="en-US"/>
    </w:rPr>
  </w:style>
  <w:style w:type="paragraph" w:styleId="BodyTextFirstIndent2">
    <w:name w:val="Body Text First Indent 2"/>
    <w:basedOn w:val="BodyTextIndent"/>
    <w:semiHidden/>
    <w:rsid w:val="00E56885"/>
    <w:pPr>
      <w:ind w:firstLine="210"/>
    </w:pPr>
  </w:style>
  <w:style w:type="paragraph" w:styleId="BodyTextIndent2">
    <w:name w:val="Body Text Indent 2"/>
    <w:basedOn w:val="Normal"/>
    <w:semiHidden/>
    <w:rsid w:val="00E56885"/>
    <w:pPr>
      <w:spacing w:line="480" w:lineRule="auto"/>
      <w:ind w:left="360"/>
    </w:pPr>
  </w:style>
  <w:style w:type="paragraph" w:styleId="BodyTextIndent3">
    <w:name w:val="Body Text Indent 3"/>
    <w:basedOn w:val="Normal"/>
    <w:semiHidden/>
    <w:rsid w:val="00E56885"/>
    <w:pPr>
      <w:ind w:left="360"/>
    </w:pPr>
    <w:rPr>
      <w:sz w:val="16"/>
      <w:szCs w:val="16"/>
    </w:rPr>
  </w:style>
  <w:style w:type="paragraph" w:styleId="BodyTextIndent">
    <w:name w:val="Body Text Indent"/>
    <w:basedOn w:val="Normal"/>
    <w:semiHidden/>
    <w:rsid w:val="00E56885"/>
    <w:pPr>
      <w:ind w:left="360"/>
    </w:pPr>
  </w:style>
  <w:style w:type="paragraph" w:styleId="Closing">
    <w:name w:val="Closing"/>
    <w:basedOn w:val="Normal"/>
    <w:semiHidden/>
    <w:rsid w:val="00E56885"/>
    <w:pPr>
      <w:ind w:left="4320"/>
    </w:pPr>
  </w:style>
  <w:style w:type="paragraph" w:styleId="Date">
    <w:name w:val="Date"/>
    <w:basedOn w:val="Normal"/>
    <w:next w:val="Normal"/>
    <w:semiHidden/>
    <w:rsid w:val="00E56885"/>
  </w:style>
  <w:style w:type="paragraph" w:styleId="E-mailSignature">
    <w:name w:val="E-mail Signature"/>
    <w:basedOn w:val="Normal"/>
    <w:semiHidden/>
    <w:rsid w:val="00E56885"/>
  </w:style>
  <w:style w:type="paragraph" w:styleId="HTMLAddress">
    <w:name w:val="HTML Address"/>
    <w:basedOn w:val="Normal"/>
    <w:semiHidden/>
    <w:rsid w:val="00E56885"/>
    <w:rPr>
      <w:i/>
      <w:iCs/>
    </w:rPr>
  </w:style>
  <w:style w:type="paragraph" w:styleId="HTMLPreformatted">
    <w:name w:val="HTML Preformatted"/>
    <w:basedOn w:val="Normal"/>
    <w:semiHidden/>
    <w:rsid w:val="00E56885"/>
    <w:rPr>
      <w:rFonts w:ascii="Courier New" w:hAnsi="Courier New" w:cs="Courier New"/>
      <w:sz w:val="20"/>
      <w:szCs w:val="20"/>
    </w:rPr>
  </w:style>
  <w:style w:type="paragraph" w:styleId="List2">
    <w:name w:val="List 2"/>
    <w:basedOn w:val="Normal"/>
    <w:semiHidden/>
    <w:rsid w:val="00E56885"/>
    <w:pPr>
      <w:ind w:left="720" w:hanging="360"/>
    </w:pPr>
  </w:style>
  <w:style w:type="paragraph" w:customStyle="1" w:styleId="Footer-cover">
    <w:name w:val="Footer - cover"/>
    <w:basedOn w:val="Normal"/>
    <w:semiHidden/>
    <w:rsid w:val="00E56885"/>
    <w:pPr>
      <w:adjustRightInd w:val="0"/>
      <w:snapToGrid w:val="0"/>
      <w:spacing w:before="60" w:after="60"/>
    </w:pPr>
    <w:rPr>
      <w:sz w:val="16"/>
      <w:szCs w:val="17"/>
    </w:rPr>
  </w:style>
  <w:style w:type="paragraph" w:styleId="NoSpacing">
    <w:name w:val="No Spacing"/>
    <w:link w:val="NoSpacingChar"/>
    <w:uiPriority w:val="1"/>
    <w:qFormat/>
    <w:rsid w:val="00C27BEC"/>
    <w:rPr>
      <w:rFonts w:ascii="Arial" w:hAnsi="Arial"/>
      <w:sz w:val="22"/>
      <w:szCs w:val="24"/>
    </w:rPr>
  </w:style>
  <w:style w:type="paragraph" w:customStyle="1" w:styleId="Header-cover">
    <w:name w:val="Header - cover"/>
    <w:basedOn w:val="Cover-Subtitle"/>
    <w:semiHidden/>
    <w:rsid w:val="00674ADB"/>
    <w:pPr>
      <w:spacing w:after="0"/>
      <w:ind w:right="0"/>
      <w:jc w:val="right"/>
    </w:pPr>
    <w:rPr>
      <w:bCs/>
      <w:i w:val="0"/>
      <w:snapToGrid w:val="0"/>
      <w:sz w:val="18"/>
    </w:rPr>
  </w:style>
  <w:style w:type="character" w:styleId="Emphasis">
    <w:name w:val="Emphasis"/>
    <w:qFormat/>
    <w:rsid w:val="00E56885"/>
    <w:rPr>
      <w:i/>
      <w:iCs/>
    </w:rPr>
  </w:style>
  <w:style w:type="paragraph" w:styleId="EnvelopeAddress">
    <w:name w:val="envelope address"/>
    <w:basedOn w:val="Normal"/>
    <w:semiHidden/>
    <w:rsid w:val="00E56885"/>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E56885"/>
    <w:rPr>
      <w:rFonts w:cs="Arial"/>
      <w:sz w:val="20"/>
      <w:szCs w:val="20"/>
    </w:rPr>
  </w:style>
  <w:style w:type="paragraph" w:customStyle="1" w:styleId="Cover-Title-IM">
    <w:name w:val="Cover - Title - IM"/>
    <w:basedOn w:val="Cover-Title"/>
    <w:next w:val="Cover-Subtitle"/>
    <w:semiHidden/>
    <w:rsid w:val="00E56885"/>
    <w:rPr>
      <w:color w:val="17AF4B"/>
    </w:rPr>
  </w:style>
  <w:style w:type="character" w:styleId="FollowedHyperlink">
    <w:name w:val="FollowedHyperlink"/>
    <w:semiHidden/>
    <w:rsid w:val="00E56885"/>
    <w:rPr>
      <w:color w:val="800080"/>
      <w:u w:val="single"/>
    </w:rPr>
  </w:style>
  <w:style w:type="paragraph" w:customStyle="1" w:styleId="Cover-Title-WebSphere">
    <w:name w:val="Cover - Title - WebSphere"/>
    <w:basedOn w:val="Cover-Title"/>
    <w:next w:val="Cover-Subtitle"/>
    <w:semiHidden/>
    <w:rsid w:val="00E56885"/>
    <w:rPr>
      <w:color w:val="7F1C7D"/>
    </w:rPr>
  </w:style>
  <w:style w:type="paragraph" w:customStyle="1" w:styleId="Line">
    <w:name w:val="Line"/>
    <w:basedOn w:val="Normal"/>
    <w:semiHidden/>
    <w:rsid w:val="00E56885"/>
    <w:pPr>
      <w:pBdr>
        <w:bottom w:val="single" w:sz="2" w:space="1" w:color="auto"/>
      </w:pBdr>
      <w:tabs>
        <w:tab w:val="left" w:pos="792"/>
      </w:tabs>
      <w:adjustRightInd w:val="0"/>
      <w:snapToGrid w:val="0"/>
      <w:spacing w:line="180" w:lineRule="exact"/>
    </w:pPr>
    <w:rPr>
      <w:rFonts w:eastAsia="Arial Unicode MS"/>
      <w:sz w:val="16"/>
      <w:lang w:eastAsia="zh-CN"/>
    </w:rPr>
  </w:style>
  <w:style w:type="paragraph" w:customStyle="1" w:styleId="Cover-Title-Rational">
    <w:name w:val="Cover - Title - Rational"/>
    <w:basedOn w:val="Cover-Title"/>
    <w:next w:val="Cover-Subtitle"/>
    <w:rsid w:val="00E56885"/>
    <w:rPr>
      <w:color w:val="008ABF"/>
    </w:rPr>
  </w:style>
  <w:style w:type="paragraph" w:customStyle="1" w:styleId="Cover-Title-Tivoli">
    <w:name w:val="Cover - Title - Tivoli"/>
    <w:basedOn w:val="Cover-Title"/>
    <w:next w:val="Cover-Subtitle"/>
    <w:semiHidden/>
    <w:rsid w:val="00E56885"/>
    <w:rPr>
      <w:color w:val="D9182D"/>
    </w:rPr>
  </w:style>
  <w:style w:type="character" w:styleId="HTMLAcronym">
    <w:name w:val="HTML Acronym"/>
    <w:basedOn w:val="DefaultParagraphFont"/>
    <w:semiHidden/>
    <w:rsid w:val="00E56885"/>
  </w:style>
  <w:style w:type="character" w:styleId="LineNumber">
    <w:name w:val="line number"/>
    <w:basedOn w:val="DefaultParagraphFont"/>
    <w:semiHidden/>
    <w:rsid w:val="00E56885"/>
  </w:style>
  <w:style w:type="paragraph" w:customStyle="1" w:styleId="Cover-Title-zSeries">
    <w:name w:val="Cover - Title - zSeries"/>
    <w:basedOn w:val="Cover-Title"/>
    <w:next w:val="Cover-Subtitle"/>
    <w:semiHidden/>
    <w:rsid w:val="00E56885"/>
    <w:rPr>
      <w:color w:val="A5A215"/>
    </w:rPr>
  </w:style>
  <w:style w:type="paragraph" w:styleId="List3">
    <w:name w:val="List 3"/>
    <w:basedOn w:val="Normal"/>
    <w:semiHidden/>
    <w:rsid w:val="00E56885"/>
    <w:pPr>
      <w:ind w:left="1080" w:hanging="360"/>
    </w:pPr>
  </w:style>
  <w:style w:type="paragraph" w:styleId="Signature">
    <w:name w:val="Signature"/>
    <w:basedOn w:val="Normal"/>
    <w:semiHidden/>
    <w:rsid w:val="00E56885"/>
    <w:pPr>
      <w:ind w:left="4320"/>
    </w:pPr>
  </w:style>
  <w:style w:type="character" w:styleId="Strong">
    <w:name w:val="Strong"/>
    <w:qFormat/>
    <w:rsid w:val="00E56885"/>
    <w:rPr>
      <w:b/>
      <w:bCs/>
    </w:rPr>
  </w:style>
  <w:style w:type="paragraph" w:styleId="Subtitle">
    <w:name w:val="Subtitle"/>
    <w:basedOn w:val="Normal"/>
    <w:qFormat/>
    <w:rsid w:val="00E56885"/>
    <w:pPr>
      <w:spacing w:after="60"/>
      <w:jc w:val="center"/>
      <w:outlineLvl w:val="1"/>
    </w:pPr>
    <w:rPr>
      <w:rFonts w:cs="Arial"/>
      <w:sz w:val="24"/>
    </w:rPr>
  </w:style>
  <w:style w:type="paragraph" w:styleId="Title">
    <w:name w:val="Title"/>
    <w:basedOn w:val="Normal"/>
    <w:qFormat/>
    <w:rsid w:val="00E56885"/>
    <w:pPr>
      <w:spacing w:after="60"/>
      <w:jc w:val="center"/>
      <w:outlineLvl w:val="0"/>
    </w:pPr>
    <w:rPr>
      <w:rFonts w:cs="Arial"/>
      <w:b/>
      <w:bCs/>
      <w:kern w:val="28"/>
      <w:sz w:val="32"/>
      <w:szCs w:val="32"/>
    </w:rPr>
  </w:style>
  <w:style w:type="paragraph" w:styleId="List4">
    <w:name w:val="List 4"/>
    <w:basedOn w:val="Normal"/>
    <w:semiHidden/>
    <w:rsid w:val="00E56885"/>
    <w:pPr>
      <w:ind w:left="1440" w:hanging="360"/>
    </w:pPr>
  </w:style>
  <w:style w:type="character" w:styleId="CommentReference">
    <w:name w:val="annotation reference"/>
    <w:semiHidden/>
    <w:rsid w:val="00E56885"/>
    <w:rPr>
      <w:sz w:val="16"/>
      <w:szCs w:val="16"/>
    </w:rPr>
  </w:style>
  <w:style w:type="paragraph" w:styleId="List5">
    <w:name w:val="List 5"/>
    <w:basedOn w:val="Normal"/>
    <w:semiHidden/>
    <w:rsid w:val="00E56885"/>
    <w:pPr>
      <w:ind w:left="1800" w:hanging="360"/>
    </w:pPr>
  </w:style>
  <w:style w:type="paragraph" w:styleId="ListBullet2">
    <w:name w:val="List Bullet 2"/>
    <w:basedOn w:val="Normal"/>
    <w:rsid w:val="00E56885"/>
    <w:pPr>
      <w:keepLines/>
      <w:numPr>
        <w:ilvl w:val="1"/>
        <w:numId w:val="3"/>
      </w:numPr>
      <w:spacing w:before="120"/>
      <w:ind w:right="432"/>
    </w:pPr>
  </w:style>
  <w:style w:type="paragraph" w:customStyle="1" w:styleId="Cover-Title-BA">
    <w:name w:val="Cover - Title - BA"/>
    <w:basedOn w:val="Cover-Title"/>
    <w:next w:val="Cover-Subtitle"/>
    <w:semiHidden/>
    <w:rsid w:val="00E56885"/>
    <w:rPr>
      <w:color w:val="17AF4B"/>
    </w:rPr>
  </w:style>
  <w:style w:type="paragraph" w:styleId="FootnoteText">
    <w:name w:val="footnote text"/>
    <w:basedOn w:val="Normal"/>
    <w:semiHidden/>
    <w:rsid w:val="00E56885"/>
    <w:rPr>
      <w:sz w:val="20"/>
      <w:szCs w:val="20"/>
    </w:rPr>
  </w:style>
  <w:style w:type="character" w:styleId="EndnoteReference">
    <w:name w:val="endnote reference"/>
    <w:semiHidden/>
    <w:rsid w:val="00E56885"/>
    <w:rPr>
      <w:vertAlign w:val="superscript"/>
    </w:rPr>
  </w:style>
  <w:style w:type="paragraph" w:styleId="EndnoteText">
    <w:name w:val="endnote text"/>
    <w:basedOn w:val="Normal"/>
    <w:semiHidden/>
    <w:rsid w:val="00E56885"/>
    <w:rPr>
      <w:sz w:val="20"/>
      <w:szCs w:val="20"/>
    </w:rPr>
  </w:style>
  <w:style w:type="paragraph" w:styleId="ListBullet4">
    <w:name w:val="List Bullet 4"/>
    <w:basedOn w:val="Normal"/>
    <w:semiHidden/>
    <w:rsid w:val="00E56885"/>
    <w:pPr>
      <w:numPr>
        <w:ilvl w:val="3"/>
        <w:numId w:val="3"/>
      </w:numPr>
    </w:pPr>
  </w:style>
  <w:style w:type="character" w:styleId="HTMLCite">
    <w:name w:val="HTML Cite"/>
    <w:semiHidden/>
    <w:rsid w:val="00E56885"/>
    <w:rPr>
      <w:i/>
      <w:iCs/>
    </w:rPr>
  </w:style>
  <w:style w:type="character" w:styleId="HTMLCode">
    <w:name w:val="HTML Code"/>
    <w:uiPriority w:val="99"/>
    <w:semiHidden/>
    <w:rsid w:val="00E56885"/>
    <w:rPr>
      <w:rFonts w:ascii="Courier New" w:hAnsi="Courier New"/>
      <w:sz w:val="20"/>
      <w:szCs w:val="20"/>
    </w:rPr>
  </w:style>
  <w:style w:type="character" w:styleId="HTMLDefinition">
    <w:name w:val="HTML Definition"/>
    <w:semiHidden/>
    <w:rsid w:val="00E56885"/>
    <w:rPr>
      <w:i/>
      <w:iCs/>
    </w:rPr>
  </w:style>
  <w:style w:type="character" w:styleId="HTMLKeyboard">
    <w:name w:val="HTML Keyboard"/>
    <w:semiHidden/>
    <w:rsid w:val="00E56885"/>
    <w:rPr>
      <w:rFonts w:ascii="Courier New" w:hAnsi="Courier New"/>
      <w:sz w:val="20"/>
      <w:szCs w:val="20"/>
    </w:rPr>
  </w:style>
  <w:style w:type="paragraph" w:styleId="ListBullet5">
    <w:name w:val="List Bullet 5"/>
    <w:basedOn w:val="Normal"/>
    <w:semiHidden/>
    <w:rsid w:val="00E56885"/>
    <w:pPr>
      <w:numPr>
        <w:numId w:val="7"/>
      </w:numPr>
    </w:pPr>
  </w:style>
  <w:style w:type="character" w:styleId="HTMLSample">
    <w:name w:val="HTML Sample"/>
    <w:semiHidden/>
    <w:rsid w:val="00E56885"/>
    <w:rPr>
      <w:rFonts w:ascii="Courier New" w:hAnsi="Courier New"/>
    </w:rPr>
  </w:style>
  <w:style w:type="character" w:styleId="HTMLTypewriter">
    <w:name w:val="HTML Typewriter"/>
    <w:semiHidden/>
    <w:rsid w:val="00E56885"/>
    <w:rPr>
      <w:rFonts w:ascii="Courier New" w:hAnsi="Courier New"/>
      <w:sz w:val="20"/>
      <w:szCs w:val="20"/>
    </w:rPr>
  </w:style>
  <w:style w:type="character" w:styleId="HTMLVariable">
    <w:name w:val="HTML Variable"/>
    <w:semiHidden/>
    <w:rsid w:val="00E56885"/>
    <w:rPr>
      <w:i/>
      <w:iCs/>
    </w:rPr>
  </w:style>
  <w:style w:type="character" w:styleId="FootnoteReference">
    <w:name w:val="footnote reference"/>
    <w:semiHidden/>
    <w:rsid w:val="00E56885"/>
    <w:rPr>
      <w:vertAlign w:val="superscript"/>
    </w:rPr>
  </w:style>
  <w:style w:type="paragraph" w:customStyle="1" w:styleId="Cover-Title-IS">
    <w:name w:val="Cover - Title - IS"/>
    <w:basedOn w:val="Cover-Title"/>
    <w:next w:val="Cover-Subtitle"/>
    <w:semiHidden/>
    <w:rsid w:val="00E56885"/>
    <w:rPr>
      <w:color w:val="007670"/>
    </w:rPr>
  </w:style>
  <w:style w:type="paragraph" w:customStyle="1" w:styleId="Header-cover-brand">
    <w:name w:val="Header - cover - brand"/>
    <w:basedOn w:val="Header"/>
    <w:semiHidden/>
    <w:rsid w:val="00674ADB"/>
    <w:pPr>
      <w:spacing w:before="40"/>
    </w:pPr>
  </w:style>
  <w:style w:type="paragraph" w:styleId="ListContinue">
    <w:name w:val="List Continue"/>
    <w:basedOn w:val="Normal"/>
    <w:semiHidden/>
    <w:rsid w:val="00E56885"/>
    <w:pPr>
      <w:ind w:left="360"/>
    </w:pPr>
  </w:style>
  <w:style w:type="paragraph" w:styleId="ListContinue2">
    <w:name w:val="List Continue 2"/>
    <w:basedOn w:val="Normal"/>
    <w:semiHidden/>
    <w:rsid w:val="00E56885"/>
    <w:pPr>
      <w:ind w:left="720"/>
    </w:pPr>
  </w:style>
  <w:style w:type="paragraph" w:styleId="Index1">
    <w:name w:val="index 1"/>
    <w:basedOn w:val="Normal"/>
    <w:next w:val="Normal"/>
    <w:autoRedefine/>
    <w:semiHidden/>
    <w:rsid w:val="00E56885"/>
    <w:pPr>
      <w:ind w:left="220" w:hanging="220"/>
    </w:pPr>
  </w:style>
  <w:style w:type="paragraph" w:styleId="Index2">
    <w:name w:val="index 2"/>
    <w:basedOn w:val="Normal"/>
    <w:next w:val="Normal"/>
    <w:autoRedefine/>
    <w:semiHidden/>
    <w:rsid w:val="00E56885"/>
    <w:pPr>
      <w:ind w:left="440" w:hanging="220"/>
    </w:pPr>
  </w:style>
  <w:style w:type="paragraph" w:styleId="Index3">
    <w:name w:val="index 3"/>
    <w:basedOn w:val="Normal"/>
    <w:next w:val="Normal"/>
    <w:autoRedefine/>
    <w:semiHidden/>
    <w:rsid w:val="00E56885"/>
    <w:pPr>
      <w:ind w:left="660" w:hanging="220"/>
    </w:pPr>
  </w:style>
  <w:style w:type="paragraph" w:styleId="ListContinue3">
    <w:name w:val="List Continue 3"/>
    <w:basedOn w:val="Normal"/>
    <w:semiHidden/>
    <w:rsid w:val="00E56885"/>
    <w:pPr>
      <w:ind w:left="1080"/>
    </w:pPr>
  </w:style>
  <w:style w:type="paragraph" w:styleId="ListContinue4">
    <w:name w:val="List Continue 4"/>
    <w:basedOn w:val="Normal"/>
    <w:semiHidden/>
    <w:rsid w:val="00E56885"/>
    <w:pPr>
      <w:ind w:left="1440"/>
    </w:pPr>
  </w:style>
  <w:style w:type="paragraph" w:styleId="ListContinue5">
    <w:name w:val="List Continue 5"/>
    <w:basedOn w:val="Normal"/>
    <w:semiHidden/>
    <w:rsid w:val="00E56885"/>
    <w:pPr>
      <w:ind w:left="1800"/>
    </w:pPr>
  </w:style>
  <w:style w:type="paragraph" w:styleId="ListNumber">
    <w:name w:val="List Number"/>
    <w:basedOn w:val="Normal"/>
    <w:semiHidden/>
    <w:rsid w:val="00E56885"/>
    <w:pPr>
      <w:numPr>
        <w:numId w:val="8"/>
      </w:numPr>
    </w:pPr>
  </w:style>
  <w:style w:type="paragraph" w:styleId="ListNumber2">
    <w:name w:val="List Number 2"/>
    <w:basedOn w:val="Normal"/>
    <w:semiHidden/>
    <w:rsid w:val="00E56885"/>
    <w:pPr>
      <w:numPr>
        <w:numId w:val="9"/>
      </w:numPr>
    </w:pPr>
  </w:style>
  <w:style w:type="paragraph" w:styleId="ListNumber3">
    <w:name w:val="List Number 3"/>
    <w:basedOn w:val="Normal"/>
    <w:semiHidden/>
    <w:rsid w:val="00E56885"/>
    <w:pPr>
      <w:numPr>
        <w:numId w:val="10"/>
      </w:numPr>
    </w:pPr>
  </w:style>
  <w:style w:type="paragraph" w:styleId="IndexHeading">
    <w:name w:val="index heading"/>
    <w:basedOn w:val="Normal"/>
    <w:next w:val="Index1"/>
    <w:semiHidden/>
    <w:rsid w:val="00E56885"/>
    <w:rPr>
      <w:b/>
      <w:bCs/>
    </w:rPr>
  </w:style>
  <w:style w:type="paragraph" w:styleId="ListNumber4">
    <w:name w:val="List Number 4"/>
    <w:basedOn w:val="Normal"/>
    <w:semiHidden/>
    <w:rsid w:val="00E56885"/>
    <w:pPr>
      <w:numPr>
        <w:numId w:val="11"/>
      </w:numPr>
    </w:pPr>
  </w:style>
  <w:style w:type="paragraph" w:styleId="ListNumber5">
    <w:name w:val="List Number 5"/>
    <w:basedOn w:val="Normal"/>
    <w:semiHidden/>
    <w:rsid w:val="00E56885"/>
    <w:pPr>
      <w:numPr>
        <w:numId w:val="12"/>
      </w:numPr>
    </w:pPr>
  </w:style>
  <w:style w:type="paragraph" w:styleId="List">
    <w:name w:val="List"/>
    <w:basedOn w:val="Normal"/>
    <w:semiHidden/>
    <w:rsid w:val="00E56885"/>
    <w:pPr>
      <w:ind w:left="360" w:hanging="360"/>
    </w:pPr>
  </w:style>
  <w:style w:type="paragraph" w:styleId="MessageHeader">
    <w:name w:val="Message Header"/>
    <w:basedOn w:val="Normal"/>
    <w:semiHidden/>
    <w:rsid w:val="00E56885"/>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semiHidden/>
    <w:rsid w:val="00E56885"/>
    <w:rPr>
      <w:rFonts w:ascii="Times New Roman" w:hAnsi="Times New Roman"/>
      <w:sz w:val="24"/>
    </w:rPr>
  </w:style>
  <w:style w:type="paragraph" w:styleId="NormalIndent">
    <w:name w:val="Normal Indent"/>
    <w:basedOn w:val="Normal"/>
    <w:semiHidden/>
    <w:rsid w:val="00E56885"/>
    <w:pPr>
      <w:ind w:left="720"/>
    </w:pPr>
  </w:style>
  <w:style w:type="paragraph" w:styleId="NoteHeading">
    <w:name w:val="Note Heading"/>
    <w:basedOn w:val="Normal"/>
    <w:next w:val="Normal"/>
    <w:semiHidden/>
    <w:rsid w:val="00E56885"/>
    <w:pPr>
      <w:jc w:val="center"/>
    </w:pPr>
    <w:rPr>
      <w:rFonts w:ascii="Arial Black" w:hAnsi="Arial Black"/>
      <w:sz w:val="28"/>
    </w:rPr>
  </w:style>
  <w:style w:type="paragraph" w:styleId="PlainText">
    <w:name w:val="Plain Text"/>
    <w:basedOn w:val="Normal"/>
    <w:semiHidden/>
    <w:rsid w:val="00E56885"/>
    <w:rPr>
      <w:rFonts w:ascii="Courier New" w:hAnsi="Courier New" w:cs="Courier New"/>
      <w:sz w:val="20"/>
      <w:szCs w:val="20"/>
    </w:rPr>
  </w:style>
  <w:style w:type="paragraph" w:styleId="Salutation">
    <w:name w:val="Salutation"/>
    <w:basedOn w:val="Normal"/>
    <w:next w:val="Normal"/>
    <w:semiHidden/>
    <w:rsid w:val="00E56885"/>
  </w:style>
  <w:style w:type="paragraph" w:customStyle="1" w:styleId="Header-cover3">
    <w:name w:val="Header - cover 3"/>
    <w:basedOn w:val="Cover-Subtitle"/>
    <w:rsid w:val="00E56885"/>
    <w:pPr>
      <w:spacing w:before="20" w:after="0"/>
      <w:ind w:right="0"/>
      <w:jc w:val="right"/>
    </w:pPr>
    <w:rPr>
      <w:bCs/>
      <w:i w:val="0"/>
      <w:snapToGrid w:val="0"/>
      <w:sz w:val="18"/>
    </w:rPr>
  </w:style>
  <w:style w:type="paragraph" w:customStyle="1" w:styleId="PoT">
    <w:name w:val="PoT"/>
    <w:basedOn w:val="Normal"/>
    <w:semiHidden/>
    <w:rsid w:val="00E56885"/>
    <w:pPr>
      <w:snapToGrid w:val="0"/>
      <w:spacing w:after="60"/>
    </w:pPr>
    <w:rPr>
      <w:b/>
      <w:snapToGrid w:val="0"/>
    </w:rPr>
  </w:style>
  <w:style w:type="paragraph" w:styleId="BalloonText">
    <w:name w:val="Balloon Text"/>
    <w:basedOn w:val="Normal"/>
    <w:semiHidden/>
    <w:rsid w:val="00E56885"/>
    <w:rPr>
      <w:rFonts w:ascii="Tahoma" w:hAnsi="Tahoma" w:cs="Tahoma"/>
      <w:sz w:val="16"/>
      <w:szCs w:val="16"/>
    </w:rPr>
  </w:style>
  <w:style w:type="paragraph" w:styleId="CommentText">
    <w:name w:val="annotation text"/>
    <w:basedOn w:val="Normal"/>
    <w:semiHidden/>
    <w:rsid w:val="00E56885"/>
    <w:rPr>
      <w:sz w:val="20"/>
      <w:szCs w:val="20"/>
    </w:rPr>
  </w:style>
  <w:style w:type="paragraph" w:styleId="CommentSubject">
    <w:name w:val="annotation subject"/>
    <w:basedOn w:val="CommentText"/>
    <w:next w:val="CommentText"/>
    <w:semiHidden/>
    <w:rsid w:val="00E56885"/>
    <w:rPr>
      <w:b/>
      <w:bCs/>
    </w:rPr>
  </w:style>
  <w:style w:type="paragraph" w:styleId="DocumentMap">
    <w:name w:val="Document Map"/>
    <w:basedOn w:val="Normal"/>
    <w:semiHidden/>
    <w:rsid w:val="00E56885"/>
    <w:pPr>
      <w:shd w:val="clear" w:color="auto" w:fill="000080"/>
    </w:pPr>
    <w:rPr>
      <w:rFonts w:ascii="Tahoma" w:hAnsi="Tahoma" w:cs="Tahoma"/>
      <w:sz w:val="20"/>
      <w:szCs w:val="20"/>
    </w:rPr>
  </w:style>
  <w:style w:type="paragraph" w:styleId="Index4">
    <w:name w:val="index 4"/>
    <w:basedOn w:val="Normal"/>
    <w:next w:val="Normal"/>
    <w:autoRedefine/>
    <w:semiHidden/>
    <w:rsid w:val="00E56885"/>
    <w:pPr>
      <w:ind w:left="880" w:hanging="220"/>
    </w:pPr>
  </w:style>
  <w:style w:type="paragraph" w:styleId="Index5">
    <w:name w:val="index 5"/>
    <w:basedOn w:val="Normal"/>
    <w:next w:val="Normal"/>
    <w:autoRedefine/>
    <w:semiHidden/>
    <w:rsid w:val="00E56885"/>
    <w:pPr>
      <w:ind w:left="1100" w:hanging="220"/>
    </w:pPr>
  </w:style>
  <w:style w:type="paragraph" w:styleId="Index6">
    <w:name w:val="index 6"/>
    <w:basedOn w:val="Normal"/>
    <w:next w:val="Normal"/>
    <w:autoRedefine/>
    <w:semiHidden/>
    <w:rsid w:val="00E56885"/>
    <w:pPr>
      <w:ind w:left="1320" w:hanging="220"/>
    </w:pPr>
  </w:style>
  <w:style w:type="paragraph" w:styleId="Index7">
    <w:name w:val="index 7"/>
    <w:basedOn w:val="Normal"/>
    <w:next w:val="Normal"/>
    <w:autoRedefine/>
    <w:semiHidden/>
    <w:rsid w:val="00E56885"/>
    <w:pPr>
      <w:ind w:left="1540" w:hanging="220"/>
    </w:pPr>
  </w:style>
  <w:style w:type="paragraph" w:styleId="Index8">
    <w:name w:val="index 8"/>
    <w:basedOn w:val="Normal"/>
    <w:next w:val="Normal"/>
    <w:autoRedefine/>
    <w:semiHidden/>
    <w:rsid w:val="00E56885"/>
    <w:pPr>
      <w:ind w:left="1760" w:hanging="220"/>
    </w:pPr>
  </w:style>
  <w:style w:type="paragraph" w:styleId="Index9">
    <w:name w:val="index 9"/>
    <w:basedOn w:val="Normal"/>
    <w:next w:val="Normal"/>
    <w:autoRedefine/>
    <w:semiHidden/>
    <w:rsid w:val="00E56885"/>
    <w:pPr>
      <w:ind w:left="1980" w:hanging="220"/>
    </w:pPr>
  </w:style>
  <w:style w:type="paragraph" w:styleId="MacroText">
    <w:name w:val="macro"/>
    <w:semiHidden/>
    <w:rsid w:val="00E56885"/>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rPr>
  </w:style>
  <w:style w:type="paragraph" w:styleId="TableofAuthorities">
    <w:name w:val="table of authorities"/>
    <w:basedOn w:val="Normal"/>
    <w:next w:val="Normal"/>
    <w:semiHidden/>
    <w:rsid w:val="00E56885"/>
    <w:pPr>
      <w:ind w:left="220" w:hanging="220"/>
    </w:pPr>
  </w:style>
  <w:style w:type="paragraph" w:styleId="TableofFigures">
    <w:name w:val="table of figures"/>
    <w:basedOn w:val="Normal"/>
    <w:next w:val="Normal"/>
    <w:semiHidden/>
    <w:rsid w:val="00E56885"/>
  </w:style>
  <w:style w:type="paragraph" w:styleId="TOAHeading">
    <w:name w:val="toa heading"/>
    <w:basedOn w:val="Normal"/>
    <w:next w:val="Normal"/>
    <w:semiHidden/>
    <w:rsid w:val="00E56885"/>
    <w:pPr>
      <w:spacing w:before="120"/>
    </w:pPr>
    <w:rPr>
      <w:rFonts w:cs="Arial"/>
      <w:b/>
      <w:bCs/>
      <w:sz w:val="24"/>
    </w:rPr>
  </w:style>
  <w:style w:type="paragraph" w:customStyle="1" w:styleId="Footer-tabletext">
    <w:name w:val="Footer - table text"/>
    <w:basedOn w:val="Footer"/>
    <w:semiHidden/>
    <w:rsid w:val="00E56885"/>
    <w:pPr>
      <w:pBdr>
        <w:top w:val="none" w:sz="0" w:space="0" w:color="auto"/>
      </w:pBdr>
      <w:spacing w:before="60" w:after="60"/>
    </w:pPr>
  </w:style>
  <w:style w:type="table" w:customStyle="1" w:styleId="Footer-table">
    <w:name w:val="Footer - table"/>
    <w:basedOn w:val="TableGrid8"/>
    <w:semiHidden/>
    <w:rsid w:val="00E56885"/>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Header-cover1">
    <w:name w:val="Header - cover 1"/>
    <w:basedOn w:val="Cover-Title"/>
    <w:next w:val="Header-cover2"/>
    <w:rsid w:val="00E56885"/>
    <w:pPr>
      <w:spacing w:before="20" w:after="40"/>
    </w:pPr>
    <w:rPr>
      <w:snapToGrid w:val="0"/>
      <w:spacing w:val="-6"/>
      <w:sz w:val="19"/>
    </w:rPr>
  </w:style>
  <w:style w:type="character" w:styleId="PageNumber">
    <w:name w:val="page number"/>
    <w:basedOn w:val="DefaultParagraphFont"/>
    <w:semiHidden/>
    <w:rsid w:val="00E56885"/>
  </w:style>
  <w:style w:type="paragraph" w:customStyle="1" w:styleId="Header-cover2">
    <w:name w:val="Header - cover 2"/>
    <w:basedOn w:val="Header-cover1"/>
    <w:rsid w:val="00E56885"/>
    <w:rPr>
      <w:rFonts w:ascii="Arial" w:eastAsia="Times New Roman" w:hAnsi="Arial"/>
      <w:b w:val="0"/>
      <w:lang w:eastAsia="en-US"/>
    </w:rPr>
  </w:style>
  <w:style w:type="table" w:customStyle="1" w:styleId="Cover-table">
    <w:name w:val="Cover - table"/>
    <w:basedOn w:val="TableGrid7"/>
    <w:semiHidden/>
    <w:rsid w:val="00E56885"/>
    <w:tblPr>
      <w:tblStyleRowBandSize w:val="1"/>
      <w:tblStyleColBandSize w:val="1"/>
      <w:jc w:val="center"/>
      <w:tblInd w:w="0" w:type="dxa"/>
      <w:tblBorders>
        <w:insideH w:val="single" w:sz="4" w:space="0" w:color="000000"/>
      </w:tblBorders>
      <w:tblCellMar>
        <w:top w:w="0" w:type="dxa"/>
        <w:left w:w="0" w:type="dxa"/>
        <w:bottom w:w="0" w:type="dxa"/>
        <w:right w:w="0" w:type="dxa"/>
      </w:tblCellMar>
    </w:tblPr>
    <w:trPr>
      <w:cantSplit/>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E56885"/>
    <w:pPr>
      <w:pBdr>
        <w:top w:val="single" w:sz="4" w:space="1" w:color="auto"/>
      </w:pBdr>
    </w:pPr>
    <w:rPr>
      <w:szCs w:val="72"/>
    </w:rPr>
  </w:style>
  <w:style w:type="paragraph" w:customStyle="1" w:styleId="Cover-Title-CollaborationSolutions">
    <w:name w:val="Cover - Title - Collaboration Solutions"/>
    <w:basedOn w:val="Cover-Title"/>
    <w:next w:val="Cover-Subtitle"/>
    <w:semiHidden/>
    <w:rsid w:val="00E56885"/>
    <w:rPr>
      <w:color w:val="FDB813"/>
    </w:rPr>
  </w:style>
  <w:style w:type="paragraph" w:styleId="ListParagraph">
    <w:name w:val="List Paragraph"/>
    <w:basedOn w:val="Normal"/>
    <w:uiPriority w:val="34"/>
    <w:qFormat/>
    <w:rsid w:val="00B63F99"/>
    <w:pPr>
      <w:spacing w:after="200" w:line="276" w:lineRule="auto"/>
      <w:ind w:left="720"/>
      <w:contextualSpacing/>
    </w:pPr>
    <w:rPr>
      <w:rFonts w:ascii="Calibri" w:eastAsia="Calibri" w:hAnsi="Calibri"/>
      <w:szCs w:val="22"/>
    </w:rPr>
  </w:style>
  <w:style w:type="paragraph" w:customStyle="1" w:styleId="Section">
    <w:name w:val="Section"/>
    <w:basedOn w:val="StepList"/>
    <w:link w:val="SectionChar"/>
    <w:qFormat/>
    <w:rsid w:val="00B63F99"/>
    <w:pPr>
      <w:keepNext/>
    </w:pPr>
  </w:style>
  <w:style w:type="paragraph" w:styleId="TOCHeading">
    <w:name w:val="TOC Heading"/>
    <w:basedOn w:val="Heading1"/>
    <w:next w:val="Normal"/>
    <w:uiPriority w:val="39"/>
    <w:semiHidden/>
    <w:unhideWhenUsed/>
    <w:qFormat/>
    <w:rsid w:val="00295CBB"/>
    <w:pPr>
      <w:keepNext/>
      <w:keepLines/>
      <w:pageBreakBefore w:val="0"/>
      <w:numPr>
        <w:numId w:val="0"/>
      </w:numPr>
      <w:pBdr>
        <w:top w:val="none" w:sz="0" w:space="0" w:color="auto"/>
      </w:pBdr>
      <w:spacing w:before="480" w:after="0" w:line="276" w:lineRule="auto"/>
      <w:outlineLvl w:val="9"/>
    </w:pPr>
    <w:rPr>
      <w:rFonts w:ascii="Cambria" w:eastAsia="Times New Roman" w:hAnsi="Cambria" w:cs="Times New Roman"/>
      <w:b/>
      <w:bCs/>
      <w:color w:val="365F91"/>
      <w:kern w:val="0"/>
      <w:sz w:val="28"/>
      <w:szCs w:val="28"/>
      <w:lang w:val="en-US" w:eastAsia="en-US"/>
    </w:rPr>
  </w:style>
  <w:style w:type="character" w:customStyle="1" w:styleId="StepListChar">
    <w:name w:val="Step List Char"/>
    <w:link w:val="StepList"/>
    <w:rsid w:val="00B63F99"/>
    <w:rPr>
      <w:rFonts w:ascii="Arial" w:hAnsi="Arial"/>
      <w:sz w:val="22"/>
      <w:szCs w:val="22"/>
      <w:lang w:val="x-none" w:eastAsia="en-US"/>
    </w:rPr>
  </w:style>
  <w:style w:type="character" w:customStyle="1" w:styleId="SectionChar">
    <w:name w:val="Section Char"/>
    <w:basedOn w:val="StepListChar"/>
    <w:link w:val="Section"/>
    <w:rsid w:val="00B63F99"/>
    <w:rPr>
      <w:rFonts w:ascii="Arial" w:hAnsi="Arial"/>
      <w:sz w:val="22"/>
      <w:szCs w:val="22"/>
      <w:lang w:val="x-none" w:eastAsia="en-US"/>
    </w:rPr>
  </w:style>
  <w:style w:type="paragraph" w:customStyle="1" w:styleId="Heading10">
    <w:name w:val="Heading 10"/>
    <w:basedOn w:val="Normal"/>
    <w:next w:val="BodyText"/>
    <w:rsid w:val="00CF3D2F"/>
    <w:pPr>
      <w:keepNext/>
      <w:numPr>
        <w:numId w:val="15"/>
      </w:numPr>
      <w:spacing w:line="276" w:lineRule="auto"/>
      <w:jc w:val="both"/>
    </w:pPr>
    <w:rPr>
      <w:rFonts w:ascii="Liberation Sans" w:eastAsia="DejaVu Sans" w:hAnsi="Liberation Sans" w:cs="Lohit Hindi"/>
      <w:b/>
      <w:bCs/>
      <w:sz w:val="21"/>
      <w:szCs w:val="21"/>
      <w:lang w:val="en-US" w:eastAsia="zh-CN"/>
    </w:rPr>
  </w:style>
  <w:style w:type="character" w:customStyle="1" w:styleId="HeaderChar">
    <w:name w:val="Header Char"/>
    <w:link w:val="Header"/>
    <w:rsid w:val="00CF3D2F"/>
    <w:rPr>
      <w:rFonts w:ascii="Arial" w:hAnsi="Arial"/>
      <w:szCs w:val="24"/>
      <w:lang w:eastAsia="en-US"/>
    </w:rPr>
  </w:style>
  <w:style w:type="character" w:customStyle="1" w:styleId="NoSpacingChar">
    <w:name w:val="No Spacing Char"/>
    <w:link w:val="NoSpacing"/>
    <w:uiPriority w:val="1"/>
    <w:rsid w:val="005024A6"/>
    <w:rPr>
      <w:rFonts w:ascii="Arial" w:hAnsi="Arial"/>
      <w:sz w:val="22"/>
      <w:szCs w:val="24"/>
      <w:lang w:val="en-US" w:eastAsia="en-US" w:bidi="ar-SA"/>
    </w:rPr>
  </w:style>
  <w:style w:type="table" w:styleId="Table3Deffects1">
    <w:name w:val="Table 3D effects 1"/>
    <w:basedOn w:val="TableNormal"/>
    <w:semiHidden/>
    <w:rsid w:val="00E56885"/>
    <w:pPr>
      <w:spacing w:before="120" w:after="120"/>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E56885"/>
    <w:pPr>
      <w:spacing w:before="120" w:after="120"/>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E56885"/>
    <w:pPr>
      <w:spacing w:before="120" w:after="120"/>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E56885"/>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E56885"/>
    <w:pPr>
      <w:spacing w:before="120" w:after="120"/>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E56885"/>
    <w:pPr>
      <w:spacing w:before="120" w:after="120"/>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E56885"/>
    <w:pPr>
      <w:spacing w:before="120" w:after="120"/>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E56885"/>
    <w:pPr>
      <w:spacing w:before="120" w:after="120"/>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E56885"/>
    <w:pPr>
      <w:spacing w:before="120" w:after="120"/>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E56885"/>
    <w:pPr>
      <w:spacing w:before="120" w:after="120"/>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E56885"/>
    <w:pPr>
      <w:spacing w:before="120" w:after="120"/>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E56885"/>
    <w:pPr>
      <w:spacing w:before="120" w:after="120"/>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E56885"/>
    <w:pPr>
      <w:spacing w:before="120" w:after="120"/>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E56885"/>
    <w:pPr>
      <w:spacing w:before="120" w:after="120"/>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E56885"/>
    <w:pPr>
      <w:spacing w:before="120" w:after="120"/>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E56885"/>
    <w:pPr>
      <w:spacing w:before="120" w:after="120"/>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E56885"/>
    <w:pPr>
      <w:spacing w:before="120" w:after="120"/>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E56885"/>
    <w:rPr>
      <w:rFonts w:ascii="Arial" w:eastAsia="Arial Unicode MS" w:hAnsi="Arial"/>
    </w:rPr>
    <w:tblPr>
      <w:jc w:val="center"/>
      <w:tblInd w:w="0" w:type="dxa"/>
      <w:tblCellMar>
        <w:top w:w="29" w:type="dxa"/>
        <w:left w:w="115" w:type="dxa"/>
        <w:bottom w:w="29" w:type="dxa"/>
        <w:right w:w="115" w:type="dxa"/>
      </w:tblCellMar>
    </w:tblPr>
    <w:trPr>
      <w:cantSplit/>
      <w:jc w:val="center"/>
    </w:trPr>
    <w:tcPr>
      <w:shd w:val="clear" w:color="auto" w:fill="E0E0E0"/>
      <w:vAlign w:val="center"/>
    </w:tcPr>
    <w:tblStylePr w:type="firstCol">
      <w:rPr>
        <w:rFonts w:ascii="Cambria Math" w:hAnsi="Cambria Math"/>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E56885"/>
    <w:pPr>
      <w:spacing w:before="120" w:after="120"/>
    </w:pPr>
    <w:rPr>
      <w:rFonts w:ascii="Arial" w:hAnsi="Arial"/>
      <w:sz w:val="22"/>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Symbol" w:hAnsi="Symbol"/>
        <w:b/>
        <w:color w:val="auto"/>
        <w:sz w:val="22"/>
      </w:rPr>
      <w:tblPr/>
      <w:tcPr>
        <w:shd w:val="clear" w:color="auto" w:fill="000000"/>
        <w:vAlign w:val="center"/>
      </w:tcPr>
    </w:tblStylePr>
    <w:tblStylePr w:type="lastRow">
      <w:rPr>
        <w:rFonts w:ascii="Symbol" w:hAnsi="Symbol"/>
        <w:b w:val="0"/>
        <w:bCs/>
        <w:sz w:val="22"/>
      </w:rPr>
      <w:tblPr/>
      <w:tcPr>
        <w:tcBorders>
          <w:tl2br w:val="none" w:sz="0" w:space="0" w:color="auto"/>
          <w:tr2bl w:val="none" w:sz="0" w:space="0" w:color="auto"/>
        </w:tcBorders>
      </w:tcPr>
    </w:tblStylePr>
    <w:tblStylePr w:type="firstCol">
      <w:rPr>
        <w:rFonts w:ascii="Symbol" w:hAnsi="Symbol"/>
        <w:sz w:val="22"/>
      </w:rPr>
    </w:tblStylePr>
    <w:tblStylePr w:type="lastCol">
      <w:rPr>
        <w:rFonts w:ascii="Symbol" w:hAnsi="Symbol"/>
        <w:b w:val="0"/>
        <w:bCs/>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4">
    <w:name w:val="Table Grid 4"/>
    <w:basedOn w:val="TableNormal"/>
    <w:rsid w:val="00E56885"/>
    <w:pPr>
      <w:spacing w:before="60" w:after="60"/>
    </w:pPr>
    <w:rPr>
      <w:rFonts w:ascii="Arial" w:hAnsi="Arial"/>
      <w:sz w:val="22"/>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FFFFFF"/>
      <w:vAlign w:val="center"/>
    </w:tcPr>
    <w:tblStylePr w:type="firstRow">
      <w:rPr>
        <w:rFonts w:ascii="Symbol" w:hAnsi="Symbol"/>
        <w:b/>
        <w:color w:val="auto"/>
        <w:sz w:val="22"/>
      </w:rPr>
      <w:tblPr/>
      <w:tcPr>
        <w:shd w:val="clear" w:color="auto" w:fill="000000"/>
      </w:tcPr>
    </w:tblStylePr>
    <w:tblStylePr w:type="lastRow">
      <w:rPr>
        <w:rFonts w:ascii="Symbol" w:hAnsi="Symbol"/>
        <w:b w:val="0"/>
        <w:bCs/>
        <w:color w:val="auto"/>
        <w:sz w:val="22"/>
      </w:rPr>
      <w:tblPr/>
      <w:tcPr>
        <w:shd w:val="clear" w:color="auto" w:fill="FFFFFF"/>
      </w:tcPr>
    </w:tblStylePr>
    <w:tblStylePr w:type="firstCol">
      <w:rPr>
        <w:rFonts w:ascii="Symbol" w:hAnsi="Symbol"/>
        <w:sz w:val="22"/>
      </w:rPr>
    </w:tblStylePr>
    <w:tblStylePr w:type="lastCol">
      <w:rPr>
        <w:rFonts w:ascii="Symbol" w:hAnsi="Symbol"/>
        <w:b w:val="0"/>
        <w:bCs/>
        <w:color w:val="auto"/>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5">
    <w:name w:val="Table Grid 5"/>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E56885"/>
    <w:rPr>
      <w:rFonts w:ascii="Arial" w:hAnsi="Arial"/>
      <w:bCs/>
    </w:rPr>
    <w:tblPr>
      <w:tblStyleRowBandSize w:val="1"/>
      <w:tblStyleColBandSize w:val="1"/>
      <w:jc w:val="center"/>
      <w:tblInd w:w="0" w:type="dxa"/>
      <w:tblCellMar>
        <w:top w:w="0" w:type="dxa"/>
        <w:left w:w="0" w:type="dxa"/>
        <w:bottom w:w="0" w:type="dxa"/>
        <w:right w:w="0" w:type="dxa"/>
      </w:tblCellMar>
    </w:tblPr>
    <w:trPr>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E56885"/>
    <w:pPr>
      <w:snapToGrid w:val="0"/>
      <w:spacing w:before="60" w:after="60"/>
    </w:pPr>
    <w:rPr>
      <w:rFonts w:ascii="Arial" w:hAnsi="Arial"/>
      <w:snapToGrid w:val="0"/>
    </w:rPr>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E56885"/>
    <w:pPr>
      <w:spacing w:before="120" w:after="120"/>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E56885"/>
    <w:pPr>
      <w:spacing w:before="120" w:after="120"/>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E56885"/>
    <w:pPr>
      <w:spacing w:before="120" w:after="120"/>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E56885"/>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E56885"/>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E56885"/>
    <w:pPr>
      <w:spacing w:before="120" w:after="120"/>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E56885"/>
    <w:pPr>
      <w:spacing w:before="120" w:after="120"/>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E56885"/>
    <w:pPr>
      <w:spacing w:before="40"/>
      <w:ind w:right="72"/>
    </w:pPr>
    <w:rPr>
      <w:iCs/>
      <w:szCs w:val="20"/>
    </w:rPr>
  </w:style>
  <w:style w:type="table" w:styleId="TableProfessional">
    <w:name w:val="Table Professional"/>
    <w:basedOn w:val="TableNormal"/>
    <w:semiHidden/>
    <w:rsid w:val="00E56885"/>
    <w:pPr>
      <w:spacing w:before="120" w:after="12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E56885"/>
    <w:pPr>
      <w:spacing w:before="120" w:after="120"/>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E56885"/>
    <w:pPr>
      <w:spacing w:before="120" w:after="120"/>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E56885"/>
    <w:pPr>
      <w:spacing w:before="120" w:after="120"/>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E56885"/>
    <w:pPr>
      <w:spacing w:before="120" w:after="120"/>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E56885"/>
    <w:pPr>
      <w:spacing w:before="120" w:after="120"/>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E56885"/>
    <w:pPr>
      <w:spacing w:before="120" w:after="1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E56885"/>
    <w:pPr>
      <w:spacing w:before="120" w:after="120"/>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E56885"/>
    <w:pPr>
      <w:spacing w:before="120" w:after="120"/>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E56885"/>
    <w:pPr>
      <w:spacing w:before="120" w:after="120"/>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Spacer">
    <w:name w:val="Spacer"/>
    <w:basedOn w:val="Normal"/>
    <w:rsid w:val="00E56885"/>
    <w:pPr>
      <w:adjustRightInd w:val="0"/>
      <w:snapToGrid w:val="0"/>
    </w:pPr>
    <w:rPr>
      <w:rFonts w:eastAsia="Arial Unicode MS"/>
      <w:lang w:eastAsia="zh-CN"/>
    </w:rPr>
  </w:style>
  <w:style w:type="paragraph" w:styleId="Revision">
    <w:name w:val="Revision"/>
    <w:hidden/>
    <w:uiPriority w:val="71"/>
    <w:rsid w:val="00B80E53"/>
    <w:rPr>
      <w:rFonts w:ascii="Arial" w:hAnsi="Arial"/>
      <w:sz w:val="22"/>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30987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image" Target="media/image3.png"/><Relationship Id="rId15" Type="http://schemas.openxmlformats.org/officeDocument/2006/relationships/hyperlink" Target="http://www.bluemix.net"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90" Type="http://schemas.openxmlformats.org/officeDocument/2006/relationships/header" Target="header5.xml"/><Relationship Id="rId91" Type="http://schemas.openxmlformats.org/officeDocument/2006/relationships/header" Target="header6.xml"/><Relationship Id="rId92" Type="http://schemas.openxmlformats.org/officeDocument/2006/relationships/footer" Target="footer5.xml"/><Relationship Id="rId93" Type="http://schemas.openxmlformats.org/officeDocument/2006/relationships/footer" Target="footer6.xml"/><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header" Target="header7.xml"/><Relationship Id="rId97" Type="http://schemas.openxmlformats.org/officeDocument/2006/relationships/header" Target="header8.xml"/><Relationship Id="rId98" Type="http://schemas.openxmlformats.org/officeDocument/2006/relationships/footer" Target="footer7.xml"/><Relationship Id="rId99" Type="http://schemas.openxmlformats.org/officeDocument/2006/relationships/footer" Target="footer8.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tiff"/><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00" Type="http://schemas.openxmlformats.org/officeDocument/2006/relationships/fontTable" Target="fontTable.xml"/><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footer" Target="footer4.xml"/></Relationships>
</file>

<file path=word/_rels/footer7.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ayoung\AppData\Roaming\Microsoft\Templates\201301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C:\Users\annayoung\AppData\Roaming\Microsoft\Templates\201301_TEC_workbook_TEMPLATE.dot</Template>
  <TotalTime>264</TotalTime>
  <Pages>40</Pages>
  <Words>4252</Words>
  <Characters>24238</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TEC Workbook</vt:lpstr>
    </vt:vector>
  </TitlesOfParts>
  <Company>IBM Corporation</Company>
  <LinksUpToDate>false</LinksUpToDate>
  <CharactersWithSpaces>28434</CharactersWithSpaces>
  <SharedDoc>false</SharedDoc>
  <HLinks>
    <vt:vector size="450" baseType="variant">
      <vt:variant>
        <vt:i4>2097244</vt:i4>
      </vt:variant>
      <vt:variant>
        <vt:i4>228</vt:i4>
      </vt:variant>
      <vt:variant>
        <vt:i4>0</vt:i4>
      </vt:variant>
      <vt:variant>
        <vt:i4>5</vt:i4>
      </vt:variant>
      <vt:variant>
        <vt:lpwstr>https://console.ng.bluemix.net/docs/services/blockchain/ibmblockchain_tutorials.html</vt:lpwstr>
      </vt:variant>
      <vt:variant>
        <vt:lpwstr/>
      </vt:variant>
      <vt:variant>
        <vt:i4>3342420</vt:i4>
      </vt:variant>
      <vt:variant>
        <vt:i4>225</vt:i4>
      </vt:variant>
      <vt:variant>
        <vt:i4>0</vt:i4>
      </vt:variant>
      <vt:variant>
        <vt:i4>5</vt:i4>
      </vt:variant>
      <vt:variant>
        <vt:lpwstr>http://www.bluemix.net/</vt:lpwstr>
      </vt:variant>
      <vt:variant>
        <vt:lpwstr/>
      </vt:variant>
      <vt:variant>
        <vt:i4>3342420</vt:i4>
      </vt:variant>
      <vt:variant>
        <vt:i4>207</vt:i4>
      </vt:variant>
      <vt:variant>
        <vt:i4>0</vt:i4>
      </vt:variant>
      <vt:variant>
        <vt:i4>5</vt:i4>
      </vt:variant>
      <vt:variant>
        <vt:lpwstr>http://www.bluemix.net/</vt:lpwstr>
      </vt:variant>
      <vt:variant>
        <vt:lpwstr/>
      </vt:variant>
      <vt:variant>
        <vt:i4>1245189</vt:i4>
      </vt:variant>
      <vt:variant>
        <vt:i4>200</vt:i4>
      </vt:variant>
      <vt:variant>
        <vt:i4>0</vt:i4>
      </vt:variant>
      <vt:variant>
        <vt:i4>5</vt:i4>
      </vt:variant>
      <vt:variant>
        <vt:lpwstr/>
      </vt:variant>
      <vt:variant>
        <vt:lpwstr>_Toc451763056</vt:lpwstr>
      </vt:variant>
      <vt:variant>
        <vt:i4>1245190</vt:i4>
      </vt:variant>
      <vt:variant>
        <vt:i4>194</vt:i4>
      </vt:variant>
      <vt:variant>
        <vt:i4>0</vt:i4>
      </vt:variant>
      <vt:variant>
        <vt:i4>5</vt:i4>
      </vt:variant>
      <vt:variant>
        <vt:lpwstr/>
      </vt:variant>
      <vt:variant>
        <vt:lpwstr>_Toc451763055</vt:lpwstr>
      </vt:variant>
      <vt:variant>
        <vt:i4>1245191</vt:i4>
      </vt:variant>
      <vt:variant>
        <vt:i4>188</vt:i4>
      </vt:variant>
      <vt:variant>
        <vt:i4>0</vt:i4>
      </vt:variant>
      <vt:variant>
        <vt:i4>5</vt:i4>
      </vt:variant>
      <vt:variant>
        <vt:lpwstr/>
      </vt:variant>
      <vt:variant>
        <vt:lpwstr>_Toc451763054</vt:lpwstr>
      </vt:variant>
      <vt:variant>
        <vt:i4>1245184</vt:i4>
      </vt:variant>
      <vt:variant>
        <vt:i4>182</vt:i4>
      </vt:variant>
      <vt:variant>
        <vt:i4>0</vt:i4>
      </vt:variant>
      <vt:variant>
        <vt:i4>5</vt:i4>
      </vt:variant>
      <vt:variant>
        <vt:lpwstr/>
      </vt:variant>
      <vt:variant>
        <vt:lpwstr>_Toc451763053</vt:lpwstr>
      </vt:variant>
      <vt:variant>
        <vt:i4>1245185</vt:i4>
      </vt:variant>
      <vt:variant>
        <vt:i4>176</vt:i4>
      </vt:variant>
      <vt:variant>
        <vt:i4>0</vt:i4>
      </vt:variant>
      <vt:variant>
        <vt:i4>5</vt:i4>
      </vt:variant>
      <vt:variant>
        <vt:lpwstr/>
      </vt:variant>
      <vt:variant>
        <vt:lpwstr>_Toc451763052</vt:lpwstr>
      </vt:variant>
      <vt:variant>
        <vt:i4>1245186</vt:i4>
      </vt:variant>
      <vt:variant>
        <vt:i4>170</vt:i4>
      </vt:variant>
      <vt:variant>
        <vt:i4>0</vt:i4>
      </vt:variant>
      <vt:variant>
        <vt:i4>5</vt:i4>
      </vt:variant>
      <vt:variant>
        <vt:lpwstr/>
      </vt:variant>
      <vt:variant>
        <vt:lpwstr>_Toc451763051</vt:lpwstr>
      </vt:variant>
      <vt:variant>
        <vt:i4>1245187</vt:i4>
      </vt:variant>
      <vt:variant>
        <vt:i4>164</vt:i4>
      </vt:variant>
      <vt:variant>
        <vt:i4>0</vt:i4>
      </vt:variant>
      <vt:variant>
        <vt:i4>5</vt:i4>
      </vt:variant>
      <vt:variant>
        <vt:lpwstr/>
      </vt:variant>
      <vt:variant>
        <vt:lpwstr>_Toc451763050</vt:lpwstr>
      </vt:variant>
      <vt:variant>
        <vt:i4>1179658</vt:i4>
      </vt:variant>
      <vt:variant>
        <vt:i4>158</vt:i4>
      </vt:variant>
      <vt:variant>
        <vt:i4>0</vt:i4>
      </vt:variant>
      <vt:variant>
        <vt:i4>5</vt:i4>
      </vt:variant>
      <vt:variant>
        <vt:lpwstr/>
      </vt:variant>
      <vt:variant>
        <vt:lpwstr>_Toc451763049</vt:lpwstr>
      </vt:variant>
      <vt:variant>
        <vt:i4>1179659</vt:i4>
      </vt:variant>
      <vt:variant>
        <vt:i4>152</vt:i4>
      </vt:variant>
      <vt:variant>
        <vt:i4>0</vt:i4>
      </vt:variant>
      <vt:variant>
        <vt:i4>5</vt:i4>
      </vt:variant>
      <vt:variant>
        <vt:lpwstr/>
      </vt:variant>
      <vt:variant>
        <vt:lpwstr>_Toc451763048</vt:lpwstr>
      </vt:variant>
      <vt:variant>
        <vt:i4>1179652</vt:i4>
      </vt:variant>
      <vt:variant>
        <vt:i4>146</vt:i4>
      </vt:variant>
      <vt:variant>
        <vt:i4>0</vt:i4>
      </vt:variant>
      <vt:variant>
        <vt:i4>5</vt:i4>
      </vt:variant>
      <vt:variant>
        <vt:lpwstr/>
      </vt:variant>
      <vt:variant>
        <vt:lpwstr>_Toc451763047</vt:lpwstr>
      </vt:variant>
      <vt:variant>
        <vt:i4>1179653</vt:i4>
      </vt:variant>
      <vt:variant>
        <vt:i4>140</vt:i4>
      </vt:variant>
      <vt:variant>
        <vt:i4>0</vt:i4>
      </vt:variant>
      <vt:variant>
        <vt:i4>5</vt:i4>
      </vt:variant>
      <vt:variant>
        <vt:lpwstr/>
      </vt:variant>
      <vt:variant>
        <vt:lpwstr>_Toc451763046</vt:lpwstr>
      </vt:variant>
      <vt:variant>
        <vt:i4>1179654</vt:i4>
      </vt:variant>
      <vt:variant>
        <vt:i4>134</vt:i4>
      </vt:variant>
      <vt:variant>
        <vt:i4>0</vt:i4>
      </vt:variant>
      <vt:variant>
        <vt:i4>5</vt:i4>
      </vt:variant>
      <vt:variant>
        <vt:lpwstr/>
      </vt:variant>
      <vt:variant>
        <vt:lpwstr>_Toc451763045</vt:lpwstr>
      </vt:variant>
      <vt:variant>
        <vt:i4>1179655</vt:i4>
      </vt:variant>
      <vt:variant>
        <vt:i4>128</vt:i4>
      </vt:variant>
      <vt:variant>
        <vt:i4>0</vt:i4>
      </vt:variant>
      <vt:variant>
        <vt:i4>5</vt:i4>
      </vt:variant>
      <vt:variant>
        <vt:lpwstr/>
      </vt:variant>
      <vt:variant>
        <vt:lpwstr>_Toc451763044</vt:lpwstr>
      </vt:variant>
      <vt:variant>
        <vt:i4>1179648</vt:i4>
      </vt:variant>
      <vt:variant>
        <vt:i4>122</vt:i4>
      </vt:variant>
      <vt:variant>
        <vt:i4>0</vt:i4>
      </vt:variant>
      <vt:variant>
        <vt:i4>5</vt:i4>
      </vt:variant>
      <vt:variant>
        <vt:lpwstr/>
      </vt:variant>
      <vt:variant>
        <vt:lpwstr>_Toc451763043</vt:lpwstr>
      </vt:variant>
      <vt:variant>
        <vt:i4>1179649</vt:i4>
      </vt:variant>
      <vt:variant>
        <vt:i4>116</vt:i4>
      </vt:variant>
      <vt:variant>
        <vt:i4>0</vt:i4>
      </vt:variant>
      <vt:variant>
        <vt:i4>5</vt:i4>
      </vt:variant>
      <vt:variant>
        <vt:lpwstr/>
      </vt:variant>
      <vt:variant>
        <vt:lpwstr>_Toc451763042</vt:lpwstr>
      </vt:variant>
      <vt:variant>
        <vt:i4>1179650</vt:i4>
      </vt:variant>
      <vt:variant>
        <vt:i4>110</vt:i4>
      </vt:variant>
      <vt:variant>
        <vt:i4>0</vt:i4>
      </vt:variant>
      <vt:variant>
        <vt:i4>5</vt:i4>
      </vt:variant>
      <vt:variant>
        <vt:lpwstr/>
      </vt:variant>
      <vt:variant>
        <vt:lpwstr>_Toc451763041</vt:lpwstr>
      </vt:variant>
      <vt:variant>
        <vt:i4>1179651</vt:i4>
      </vt:variant>
      <vt:variant>
        <vt:i4>104</vt:i4>
      </vt:variant>
      <vt:variant>
        <vt:i4>0</vt:i4>
      </vt:variant>
      <vt:variant>
        <vt:i4>5</vt:i4>
      </vt:variant>
      <vt:variant>
        <vt:lpwstr/>
      </vt:variant>
      <vt:variant>
        <vt:lpwstr>_Toc451763040</vt:lpwstr>
      </vt:variant>
      <vt:variant>
        <vt:i4>1376266</vt:i4>
      </vt:variant>
      <vt:variant>
        <vt:i4>98</vt:i4>
      </vt:variant>
      <vt:variant>
        <vt:i4>0</vt:i4>
      </vt:variant>
      <vt:variant>
        <vt:i4>5</vt:i4>
      </vt:variant>
      <vt:variant>
        <vt:lpwstr/>
      </vt:variant>
      <vt:variant>
        <vt:lpwstr>_Toc451763039</vt:lpwstr>
      </vt:variant>
      <vt:variant>
        <vt:i4>1376267</vt:i4>
      </vt:variant>
      <vt:variant>
        <vt:i4>92</vt:i4>
      </vt:variant>
      <vt:variant>
        <vt:i4>0</vt:i4>
      </vt:variant>
      <vt:variant>
        <vt:i4>5</vt:i4>
      </vt:variant>
      <vt:variant>
        <vt:lpwstr/>
      </vt:variant>
      <vt:variant>
        <vt:lpwstr>_Toc451763038</vt:lpwstr>
      </vt:variant>
      <vt:variant>
        <vt:i4>1376260</vt:i4>
      </vt:variant>
      <vt:variant>
        <vt:i4>86</vt:i4>
      </vt:variant>
      <vt:variant>
        <vt:i4>0</vt:i4>
      </vt:variant>
      <vt:variant>
        <vt:i4>5</vt:i4>
      </vt:variant>
      <vt:variant>
        <vt:lpwstr/>
      </vt:variant>
      <vt:variant>
        <vt:lpwstr>_Toc451763037</vt:lpwstr>
      </vt:variant>
      <vt:variant>
        <vt:i4>1376261</vt:i4>
      </vt:variant>
      <vt:variant>
        <vt:i4>80</vt:i4>
      </vt:variant>
      <vt:variant>
        <vt:i4>0</vt:i4>
      </vt:variant>
      <vt:variant>
        <vt:i4>5</vt:i4>
      </vt:variant>
      <vt:variant>
        <vt:lpwstr/>
      </vt:variant>
      <vt:variant>
        <vt:lpwstr>_Toc451763036</vt:lpwstr>
      </vt:variant>
      <vt:variant>
        <vt:i4>1376262</vt:i4>
      </vt:variant>
      <vt:variant>
        <vt:i4>74</vt:i4>
      </vt:variant>
      <vt:variant>
        <vt:i4>0</vt:i4>
      </vt:variant>
      <vt:variant>
        <vt:i4>5</vt:i4>
      </vt:variant>
      <vt:variant>
        <vt:lpwstr/>
      </vt:variant>
      <vt:variant>
        <vt:lpwstr>_Toc451763035</vt:lpwstr>
      </vt:variant>
      <vt:variant>
        <vt:i4>1376263</vt:i4>
      </vt:variant>
      <vt:variant>
        <vt:i4>68</vt:i4>
      </vt:variant>
      <vt:variant>
        <vt:i4>0</vt:i4>
      </vt:variant>
      <vt:variant>
        <vt:i4>5</vt:i4>
      </vt:variant>
      <vt:variant>
        <vt:lpwstr/>
      </vt:variant>
      <vt:variant>
        <vt:lpwstr>_Toc451763034</vt:lpwstr>
      </vt:variant>
      <vt:variant>
        <vt:i4>1376256</vt:i4>
      </vt:variant>
      <vt:variant>
        <vt:i4>62</vt:i4>
      </vt:variant>
      <vt:variant>
        <vt:i4>0</vt:i4>
      </vt:variant>
      <vt:variant>
        <vt:i4>5</vt:i4>
      </vt:variant>
      <vt:variant>
        <vt:lpwstr/>
      </vt:variant>
      <vt:variant>
        <vt:lpwstr>_Toc451763033</vt:lpwstr>
      </vt:variant>
      <vt:variant>
        <vt:i4>1376257</vt:i4>
      </vt:variant>
      <vt:variant>
        <vt:i4>56</vt:i4>
      </vt:variant>
      <vt:variant>
        <vt:i4>0</vt:i4>
      </vt:variant>
      <vt:variant>
        <vt:i4>5</vt:i4>
      </vt:variant>
      <vt:variant>
        <vt:lpwstr/>
      </vt:variant>
      <vt:variant>
        <vt:lpwstr>_Toc451763032</vt:lpwstr>
      </vt:variant>
      <vt:variant>
        <vt:i4>1376258</vt:i4>
      </vt:variant>
      <vt:variant>
        <vt:i4>50</vt:i4>
      </vt:variant>
      <vt:variant>
        <vt:i4>0</vt:i4>
      </vt:variant>
      <vt:variant>
        <vt:i4>5</vt:i4>
      </vt:variant>
      <vt:variant>
        <vt:lpwstr/>
      </vt:variant>
      <vt:variant>
        <vt:lpwstr>_Toc451763031</vt:lpwstr>
      </vt:variant>
      <vt:variant>
        <vt:i4>1376259</vt:i4>
      </vt:variant>
      <vt:variant>
        <vt:i4>44</vt:i4>
      </vt:variant>
      <vt:variant>
        <vt:i4>0</vt:i4>
      </vt:variant>
      <vt:variant>
        <vt:i4>5</vt:i4>
      </vt:variant>
      <vt:variant>
        <vt:lpwstr/>
      </vt:variant>
      <vt:variant>
        <vt:lpwstr>_Toc451763030</vt:lpwstr>
      </vt:variant>
      <vt:variant>
        <vt:i4>1310730</vt:i4>
      </vt:variant>
      <vt:variant>
        <vt:i4>38</vt:i4>
      </vt:variant>
      <vt:variant>
        <vt:i4>0</vt:i4>
      </vt:variant>
      <vt:variant>
        <vt:i4>5</vt:i4>
      </vt:variant>
      <vt:variant>
        <vt:lpwstr/>
      </vt:variant>
      <vt:variant>
        <vt:lpwstr>_Toc451763029</vt:lpwstr>
      </vt:variant>
      <vt:variant>
        <vt:i4>1310731</vt:i4>
      </vt:variant>
      <vt:variant>
        <vt:i4>32</vt:i4>
      </vt:variant>
      <vt:variant>
        <vt:i4>0</vt:i4>
      </vt:variant>
      <vt:variant>
        <vt:i4>5</vt:i4>
      </vt:variant>
      <vt:variant>
        <vt:lpwstr/>
      </vt:variant>
      <vt:variant>
        <vt:lpwstr>_Toc451763028</vt:lpwstr>
      </vt:variant>
      <vt:variant>
        <vt:i4>1310724</vt:i4>
      </vt:variant>
      <vt:variant>
        <vt:i4>26</vt:i4>
      </vt:variant>
      <vt:variant>
        <vt:i4>0</vt:i4>
      </vt:variant>
      <vt:variant>
        <vt:i4>5</vt:i4>
      </vt:variant>
      <vt:variant>
        <vt:lpwstr/>
      </vt:variant>
      <vt:variant>
        <vt:lpwstr>_Toc451763027</vt:lpwstr>
      </vt:variant>
      <vt:variant>
        <vt:i4>1310725</vt:i4>
      </vt:variant>
      <vt:variant>
        <vt:i4>20</vt:i4>
      </vt:variant>
      <vt:variant>
        <vt:i4>0</vt:i4>
      </vt:variant>
      <vt:variant>
        <vt:i4>5</vt:i4>
      </vt:variant>
      <vt:variant>
        <vt:lpwstr/>
      </vt:variant>
      <vt:variant>
        <vt:lpwstr>_Toc451763026</vt:lpwstr>
      </vt:variant>
      <vt:variant>
        <vt:i4>1310726</vt:i4>
      </vt:variant>
      <vt:variant>
        <vt:i4>14</vt:i4>
      </vt:variant>
      <vt:variant>
        <vt:i4>0</vt:i4>
      </vt:variant>
      <vt:variant>
        <vt:i4>5</vt:i4>
      </vt:variant>
      <vt:variant>
        <vt:lpwstr/>
      </vt:variant>
      <vt:variant>
        <vt:lpwstr>_Toc451763025</vt:lpwstr>
      </vt:variant>
      <vt:variant>
        <vt:i4>1310727</vt:i4>
      </vt:variant>
      <vt:variant>
        <vt:i4>8</vt:i4>
      </vt:variant>
      <vt:variant>
        <vt:i4>0</vt:i4>
      </vt:variant>
      <vt:variant>
        <vt:i4>5</vt:i4>
      </vt:variant>
      <vt:variant>
        <vt:lpwstr/>
      </vt:variant>
      <vt:variant>
        <vt:lpwstr>_Toc451763024</vt:lpwstr>
      </vt:variant>
      <vt:variant>
        <vt:i4>1310720</vt:i4>
      </vt:variant>
      <vt:variant>
        <vt:i4>2</vt:i4>
      </vt:variant>
      <vt:variant>
        <vt:i4>0</vt:i4>
      </vt:variant>
      <vt:variant>
        <vt:i4>5</vt:i4>
      </vt:variant>
      <vt:variant>
        <vt:lpwstr/>
      </vt:variant>
      <vt:variant>
        <vt:lpwstr>_Toc451763023</vt:lpwstr>
      </vt:variant>
      <vt:variant>
        <vt:i4>1441859</vt:i4>
      </vt:variant>
      <vt:variant>
        <vt:i4>6759</vt:i4>
      </vt:variant>
      <vt:variant>
        <vt:i4>1030</vt:i4>
      </vt:variant>
      <vt:variant>
        <vt:i4>1</vt:i4>
      </vt:variant>
      <vt:variant>
        <vt:lpwstr>sign-caution</vt:lpwstr>
      </vt:variant>
      <vt:variant>
        <vt:lpwstr/>
      </vt:variant>
      <vt:variant>
        <vt:i4>524344</vt:i4>
      </vt:variant>
      <vt:variant>
        <vt:i4>6925</vt:i4>
      </vt:variant>
      <vt:variant>
        <vt:i4>1031</vt:i4>
      </vt:variant>
      <vt:variant>
        <vt:i4>1</vt:i4>
      </vt:variant>
      <vt:variant>
        <vt:lpwstr>sign-info</vt:lpwstr>
      </vt:variant>
      <vt:variant>
        <vt:lpwstr/>
      </vt:variant>
      <vt:variant>
        <vt:i4>1179732</vt:i4>
      </vt:variant>
      <vt:variant>
        <vt:i4>7055</vt:i4>
      </vt:variant>
      <vt:variant>
        <vt:i4>1032</vt:i4>
      </vt:variant>
      <vt:variant>
        <vt:i4>1</vt:i4>
      </vt:variant>
      <vt:variant>
        <vt:lpwstr>sign-troubleshooting</vt:lpwstr>
      </vt:variant>
      <vt:variant>
        <vt:lpwstr/>
      </vt:variant>
      <vt:variant>
        <vt:i4>5963894</vt:i4>
      </vt:variant>
      <vt:variant>
        <vt:i4>14711</vt:i4>
      </vt:variant>
      <vt:variant>
        <vt:i4>1113</vt:i4>
      </vt:variant>
      <vt:variant>
        <vt:i4>1</vt:i4>
      </vt:variant>
      <vt:variant>
        <vt:lpwstr>stats_page</vt:lpwstr>
      </vt:variant>
      <vt:variant>
        <vt:lpwstr/>
      </vt:variant>
      <vt:variant>
        <vt:i4>524344</vt:i4>
      </vt:variant>
      <vt:variant>
        <vt:i4>22823</vt:i4>
      </vt:variant>
      <vt:variant>
        <vt:i4>1110</vt:i4>
      </vt:variant>
      <vt:variant>
        <vt:i4>1</vt:i4>
      </vt:variant>
      <vt:variant>
        <vt:lpwstr>sign-info</vt:lpwstr>
      </vt:variant>
      <vt:variant>
        <vt:lpwstr/>
      </vt:variant>
      <vt:variant>
        <vt:i4>5963894</vt:i4>
      </vt:variant>
      <vt:variant>
        <vt:i4>30378</vt:i4>
      </vt:variant>
      <vt:variant>
        <vt:i4>1101</vt:i4>
      </vt:variant>
      <vt:variant>
        <vt:i4>1</vt:i4>
      </vt:variant>
      <vt:variant>
        <vt:lpwstr>stats_page</vt:lpwstr>
      </vt:variant>
      <vt:variant>
        <vt:lpwstr/>
      </vt:variant>
      <vt:variant>
        <vt:i4>4391007</vt:i4>
      </vt:variant>
      <vt:variant>
        <vt:i4>38958</vt:i4>
      </vt:variant>
      <vt:variant>
        <vt:i4>1099</vt:i4>
      </vt:variant>
      <vt:variant>
        <vt:i4>1</vt:i4>
      </vt:variant>
      <vt:variant>
        <vt:lpwstr>IBM-600dpi-1</vt:lpwstr>
      </vt:variant>
      <vt:variant>
        <vt:lpwstr/>
      </vt:variant>
      <vt:variant>
        <vt:i4>8323126</vt:i4>
      </vt:variant>
      <vt:variant>
        <vt:i4>40428</vt:i4>
      </vt:variant>
      <vt:variant>
        <vt:i4>1100</vt:i4>
      </vt:variant>
      <vt:variant>
        <vt:i4>1</vt:i4>
      </vt:variant>
      <vt:variant>
        <vt:lpwstr>Please Recycle</vt:lpwstr>
      </vt:variant>
      <vt:variant>
        <vt:lpwstr/>
      </vt:variant>
      <vt:variant>
        <vt:i4>1835069</vt:i4>
      </vt:variant>
      <vt:variant>
        <vt:i4>40739</vt:i4>
      </vt:variant>
      <vt:variant>
        <vt:i4>1112</vt:i4>
      </vt:variant>
      <vt:variant>
        <vt:i4>1</vt:i4>
      </vt:variant>
      <vt:variant>
        <vt:lpwstr>Brands-SW</vt:lpwstr>
      </vt:variant>
      <vt:variant>
        <vt:lpwstr/>
      </vt:variant>
      <vt:variant>
        <vt:i4>7995516</vt:i4>
      </vt:variant>
      <vt:variant>
        <vt:i4>-1</vt:i4>
      </vt:variant>
      <vt:variant>
        <vt:i4>2415</vt:i4>
      </vt:variant>
      <vt:variant>
        <vt:i4>1</vt:i4>
      </vt:variant>
      <vt:variant>
        <vt:lpwstr>TEC-Cover-Plain-300dpi</vt:lpwstr>
      </vt:variant>
      <vt:variant>
        <vt:lpwstr/>
      </vt:variant>
      <vt:variant>
        <vt:i4>7733286</vt:i4>
      </vt:variant>
      <vt:variant>
        <vt:i4>-1</vt:i4>
      </vt:variant>
      <vt:variant>
        <vt:i4>2416</vt:i4>
      </vt:variant>
      <vt:variant>
        <vt:i4>1</vt:i4>
      </vt:variant>
      <vt:variant>
        <vt:lpwstr>TEC-Cover-Blue2-300dpi</vt:lpwstr>
      </vt:variant>
      <vt:variant>
        <vt:lpwstr/>
      </vt:variant>
      <vt:variant>
        <vt:i4>131137</vt:i4>
      </vt:variant>
      <vt:variant>
        <vt:i4>-1</vt:i4>
      </vt:variant>
      <vt:variant>
        <vt:i4>3217</vt:i4>
      </vt:variant>
      <vt:variant>
        <vt:i4>1</vt:i4>
      </vt:variant>
      <vt:variant>
        <vt:lpwstr>manufacturer_transfer</vt:lpwstr>
      </vt:variant>
      <vt:variant>
        <vt:lpwstr/>
      </vt:variant>
      <vt:variant>
        <vt:i4>7536744</vt:i4>
      </vt:variant>
      <vt:variant>
        <vt:i4>-1</vt:i4>
      </vt:variant>
      <vt:variant>
        <vt:i4>3220</vt:i4>
      </vt:variant>
      <vt:variant>
        <vt:i4>1</vt:i4>
      </vt:variant>
      <vt:variant>
        <vt:lpwstr>leasee</vt:lpwstr>
      </vt:variant>
      <vt:variant>
        <vt:lpwstr/>
      </vt:variant>
      <vt:variant>
        <vt:i4>65558</vt:i4>
      </vt:variant>
      <vt:variant>
        <vt:i4>-1</vt:i4>
      </vt:variant>
      <vt:variant>
        <vt:i4>1891</vt:i4>
      </vt:variant>
      <vt:variant>
        <vt:i4>1</vt:i4>
      </vt:variant>
      <vt:variant>
        <vt:lpwstr>manufacturer</vt:lpwstr>
      </vt:variant>
      <vt:variant>
        <vt:lpwstr/>
      </vt:variant>
      <vt:variant>
        <vt:i4>1048616</vt:i4>
      </vt:variant>
      <vt:variant>
        <vt:i4>-1</vt:i4>
      </vt:variant>
      <vt:variant>
        <vt:i4>1900</vt:i4>
      </vt:variant>
      <vt:variant>
        <vt:i4>1</vt:i4>
      </vt:variant>
      <vt:variant>
        <vt:lpwstr>manufacturer_car</vt:lpwstr>
      </vt:variant>
      <vt:variant>
        <vt:lpwstr/>
      </vt:variant>
      <vt:variant>
        <vt:i4>7405634</vt:i4>
      </vt:variant>
      <vt:variant>
        <vt:i4>-1</vt:i4>
      </vt:variant>
      <vt:variant>
        <vt:i4>1927</vt:i4>
      </vt:variant>
      <vt:variant>
        <vt:i4>1</vt:i4>
      </vt:variant>
      <vt:variant>
        <vt:lpwstr>manufacturer_recipient</vt:lpwstr>
      </vt:variant>
      <vt:variant>
        <vt:lpwstr/>
      </vt:variant>
      <vt:variant>
        <vt:i4>4325463</vt:i4>
      </vt:variant>
      <vt:variant>
        <vt:i4>-1</vt:i4>
      </vt:variant>
      <vt:variant>
        <vt:i4>1933</vt:i4>
      </vt:variant>
      <vt:variant>
        <vt:i4>1</vt:i4>
      </vt:variant>
      <vt:variant>
        <vt:lpwstr>manufacturer_transfer_complete</vt:lpwstr>
      </vt:variant>
      <vt:variant>
        <vt:lpwstr/>
      </vt:variant>
      <vt:variant>
        <vt:i4>131137</vt:i4>
      </vt:variant>
      <vt:variant>
        <vt:i4>-1</vt:i4>
      </vt:variant>
      <vt:variant>
        <vt:i4>1930</vt:i4>
      </vt:variant>
      <vt:variant>
        <vt:i4>1</vt:i4>
      </vt:variant>
      <vt:variant>
        <vt:lpwstr>manufacturer_transfer</vt:lpwstr>
      </vt:variant>
      <vt:variant>
        <vt:lpwstr/>
      </vt:variant>
      <vt:variant>
        <vt:i4>65558</vt:i4>
      </vt:variant>
      <vt:variant>
        <vt:i4>-1</vt:i4>
      </vt:variant>
      <vt:variant>
        <vt:i4>1963</vt:i4>
      </vt:variant>
      <vt:variant>
        <vt:i4>1</vt:i4>
      </vt:variant>
      <vt:variant>
        <vt:lpwstr>manufacturer</vt:lpwstr>
      </vt:variant>
      <vt:variant>
        <vt:lpwstr/>
      </vt:variant>
      <vt:variant>
        <vt:i4>1245230</vt:i4>
      </vt:variant>
      <vt:variant>
        <vt:i4>-1</vt:i4>
      </vt:variant>
      <vt:variant>
        <vt:i4>1997</vt:i4>
      </vt:variant>
      <vt:variant>
        <vt:i4>1</vt:i4>
      </vt:variant>
      <vt:variant>
        <vt:lpwstr>dealership_recipient</vt:lpwstr>
      </vt:variant>
      <vt:variant>
        <vt:lpwstr/>
      </vt:variant>
      <vt:variant>
        <vt:i4>6357059</vt:i4>
      </vt:variant>
      <vt:variant>
        <vt:i4>-1</vt:i4>
      </vt:variant>
      <vt:variant>
        <vt:i4>2000</vt:i4>
      </vt:variant>
      <vt:variant>
        <vt:i4>1</vt:i4>
      </vt:variant>
      <vt:variant>
        <vt:lpwstr>dealership_transaction</vt:lpwstr>
      </vt:variant>
      <vt:variant>
        <vt:lpwstr/>
      </vt:variant>
      <vt:variant>
        <vt:i4>3014732</vt:i4>
      </vt:variant>
      <vt:variant>
        <vt:i4>-1</vt:i4>
      </vt:variant>
      <vt:variant>
        <vt:i4>3088</vt:i4>
      </vt:variant>
      <vt:variant>
        <vt:i4>1</vt:i4>
      </vt:variant>
      <vt:variant>
        <vt:lpwstr>regulator_view_search</vt:lpwstr>
      </vt:variant>
      <vt:variant>
        <vt:lpwstr/>
      </vt:variant>
      <vt:variant>
        <vt:i4>6226028</vt:i4>
      </vt:variant>
      <vt:variant>
        <vt:i4>-1</vt:i4>
      </vt:variant>
      <vt:variant>
        <vt:i4>3098</vt:i4>
      </vt:variant>
      <vt:variant>
        <vt:i4>1</vt:i4>
      </vt:variant>
      <vt:variant>
        <vt:lpwstr>regulator_view</vt:lpwstr>
      </vt:variant>
      <vt:variant>
        <vt:lpwstr/>
      </vt:variant>
      <vt:variant>
        <vt:i4>6488186</vt:i4>
      </vt:variant>
      <vt:variant>
        <vt:i4>-1</vt:i4>
      </vt:variant>
      <vt:variant>
        <vt:i4>3267</vt:i4>
      </vt:variant>
      <vt:variant>
        <vt:i4>1</vt:i4>
      </vt:variant>
      <vt:variant>
        <vt:lpwstr>dealership</vt:lpwstr>
      </vt:variant>
      <vt:variant>
        <vt:lpwstr/>
      </vt:variant>
      <vt:variant>
        <vt:i4>1048616</vt:i4>
      </vt:variant>
      <vt:variant>
        <vt:i4>-1</vt:i4>
      </vt:variant>
      <vt:variant>
        <vt:i4>3270</vt:i4>
      </vt:variant>
      <vt:variant>
        <vt:i4>1</vt:i4>
      </vt:variant>
      <vt:variant>
        <vt:lpwstr>manufacturer_car</vt:lpwstr>
      </vt:variant>
      <vt:variant>
        <vt:lpwstr/>
      </vt:variant>
      <vt:variant>
        <vt:i4>7405634</vt:i4>
      </vt:variant>
      <vt:variant>
        <vt:i4>-1</vt:i4>
      </vt:variant>
      <vt:variant>
        <vt:i4>3274</vt:i4>
      </vt:variant>
      <vt:variant>
        <vt:i4>1</vt:i4>
      </vt:variant>
      <vt:variant>
        <vt:lpwstr>manufacturer_recipient</vt:lpwstr>
      </vt:variant>
      <vt:variant>
        <vt:lpwstr/>
      </vt:variant>
      <vt:variant>
        <vt:i4>4325463</vt:i4>
      </vt:variant>
      <vt:variant>
        <vt:i4>-1</vt:i4>
      </vt:variant>
      <vt:variant>
        <vt:i4>3277</vt:i4>
      </vt:variant>
      <vt:variant>
        <vt:i4>1</vt:i4>
      </vt:variant>
      <vt:variant>
        <vt:lpwstr>manufacturer_transfer_complete</vt:lpwstr>
      </vt:variant>
      <vt:variant>
        <vt:lpwstr/>
      </vt:variant>
      <vt:variant>
        <vt:i4>65558</vt:i4>
      </vt:variant>
      <vt:variant>
        <vt:i4>-1</vt:i4>
      </vt:variant>
      <vt:variant>
        <vt:i4>3280</vt:i4>
      </vt:variant>
      <vt:variant>
        <vt:i4>1</vt:i4>
      </vt:variant>
      <vt:variant>
        <vt:lpwstr>manufacturer</vt:lpwstr>
      </vt:variant>
      <vt:variant>
        <vt:lpwstr/>
      </vt:variant>
      <vt:variant>
        <vt:i4>1245230</vt:i4>
      </vt:variant>
      <vt:variant>
        <vt:i4>-1</vt:i4>
      </vt:variant>
      <vt:variant>
        <vt:i4>3283</vt:i4>
      </vt:variant>
      <vt:variant>
        <vt:i4>1</vt:i4>
      </vt:variant>
      <vt:variant>
        <vt:lpwstr>dealership_recipient</vt:lpwstr>
      </vt:variant>
      <vt:variant>
        <vt:lpwstr/>
      </vt:variant>
      <vt:variant>
        <vt:i4>3670142</vt:i4>
      </vt:variant>
      <vt:variant>
        <vt:i4>-1</vt:i4>
      </vt:variant>
      <vt:variant>
        <vt:i4>3286</vt:i4>
      </vt:variant>
      <vt:variant>
        <vt:i4>1</vt:i4>
      </vt:variant>
      <vt:variant>
        <vt:lpwstr>lease_company</vt:lpwstr>
      </vt:variant>
      <vt:variant>
        <vt:lpwstr/>
      </vt:variant>
      <vt:variant>
        <vt:i4>6488186</vt:i4>
      </vt:variant>
      <vt:variant>
        <vt:i4>-1</vt:i4>
      </vt:variant>
      <vt:variant>
        <vt:i4>3291</vt:i4>
      </vt:variant>
      <vt:variant>
        <vt:i4>1</vt:i4>
      </vt:variant>
      <vt:variant>
        <vt:lpwstr>dealership</vt:lpwstr>
      </vt:variant>
      <vt:variant>
        <vt:lpwstr/>
      </vt:variant>
      <vt:variant>
        <vt:i4>65558</vt:i4>
      </vt:variant>
      <vt:variant>
        <vt:i4>-1</vt:i4>
      </vt:variant>
      <vt:variant>
        <vt:i4>3295</vt:i4>
      </vt:variant>
      <vt:variant>
        <vt:i4>1</vt:i4>
      </vt:variant>
      <vt:variant>
        <vt:lpwstr>manufacturer</vt:lpwstr>
      </vt:variant>
      <vt:variant>
        <vt:lpwstr/>
      </vt:variant>
      <vt:variant>
        <vt:i4>6357059</vt:i4>
      </vt:variant>
      <vt:variant>
        <vt:i4>-1</vt:i4>
      </vt:variant>
      <vt:variant>
        <vt:i4>3308</vt:i4>
      </vt:variant>
      <vt:variant>
        <vt:i4>1</vt:i4>
      </vt:variant>
      <vt:variant>
        <vt:lpwstr>dealership_transaction</vt:lpwstr>
      </vt:variant>
      <vt:variant>
        <vt:lpwstr/>
      </vt:variant>
      <vt:variant>
        <vt:i4>6226028</vt:i4>
      </vt:variant>
      <vt:variant>
        <vt:i4>-1</vt:i4>
      </vt:variant>
      <vt:variant>
        <vt:i4>3315</vt:i4>
      </vt:variant>
      <vt:variant>
        <vt:i4>1</vt:i4>
      </vt:variant>
      <vt:variant>
        <vt:lpwstr>regulator_view</vt:lpwstr>
      </vt:variant>
      <vt:variant>
        <vt:lpwstr/>
      </vt:variant>
      <vt:variant>
        <vt:i4>3014732</vt:i4>
      </vt:variant>
      <vt:variant>
        <vt:i4>-1</vt:i4>
      </vt:variant>
      <vt:variant>
        <vt:i4>3319</vt:i4>
      </vt:variant>
      <vt:variant>
        <vt:i4>1</vt:i4>
      </vt:variant>
      <vt:variant>
        <vt:lpwstr>regulator_view_search</vt:lpwstr>
      </vt:variant>
      <vt:variant>
        <vt:lpwstr/>
      </vt:variant>
      <vt:variant>
        <vt:i4>6553664</vt:i4>
      </vt:variant>
      <vt:variant>
        <vt:i4>-1</vt:i4>
      </vt:variant>
      <vt:variant>
        <vt:i4>3322</vt:i4>
      </vt:variant>
      <vt:variant>
        <vt:i4>1</vt:i4>
      </vt:variant>
      <vt:variant>
        <vt:lpwstr>regulator_view_change_user</vt:lpwstr>
      </vt:variant>
      <vt:variant>
        <vt:lpwstr/>
      </vt:variant>
      <vt:variant>
        <vt:i4>7929857</vt:i4>
      </vt:variant>
      <vt:variant>
        <vt:i4>-1</vt:i4>
      </vt:variant>
      <vt:variant>
        <vt:i4>3326</vt:i4>
      </vt:variant>
      <vt:variant>
        <vt:i4>1</vt:i4>
      </vt:variant>
      <vt:variant>
        <vt:lpwstr>regulator_lease_company</vt:lpwstr>
      </vt:variant>
      <vt:variant>
        <vt:lpwstr/>
      </vt:variant>
      <vt:variant>
        <vt:i4>5832816</vt:i4>
      </vt:variant>
      <vt:variant>
        <vt:i4>-1</vt:i4>
      </vt:variant>
      <vt:variant>
        <vt:i4>3329</vt:i4>
      </vt:variant>
      <vt:variant>
        <vt:i4>1</vt:i4>
      </vt:variant>
      <vt:variant>
        <vt:lpwstr>regulator_lease_company_search</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subject/>
  <dc:creator>abutter</dc:creator>
  <cp:keywords/>
  <cp:lastModifiedBy>MATTHEW Lucas</cp:lastModifiedBy>
  <cp:revision>19</cp:revision>
  <cp:lastPrinted>2016-03-24T16:55:00Z</cp:lastPrinted>
  <dcterms:created xsi:type="dcterms:W3CDTF">2016-07-07T13:44:00Z</dcterms:created>
  <dcterms:modified xsi:type="dcterms:W3CDTF">2016-08-12T12:27:00Z</dcterms:modified>
</cp:coreProperties>
</file>